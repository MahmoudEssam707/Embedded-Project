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7DC01E" w14:textId="7A686795" w:rsidR="004A73BF" w:rsidRPr="00BD3B05" w:rsidRDefault="003B3E3E" w:rsidP="007D5AC1"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3020092" wp14:editId="3D347F98">
            <wp:simplePos x="0" y="0"/>
            <wp:positionH relativeFrom="column">
              <wp:posOffset>-114300</wp:posOffset>
            </wp:positionH>
            <wp:positionV relativeFrom="paragraph">
              <wp:posOffset>-853440</wp:posOffset>
            </wp:positionV>
            <wp:extent cx="7826375" cy="11087100"/>
            <wp:effectExtent l="0" t="0" r="0" b="0"/>
            <wp:wrapNone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375" cy="1108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030CA" w14:textId="125AB73E" w:rsidR="004A73BF" w:rsidRPr="00BD3B05" w:rsidRDefault="00C81562" w:rsidP="007D5AC1">
      <w:r w:rsidRPr="00BD3B05"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3EDCB735" wp14:editId="52E1B5AD">
                <wp:simplePos x="0" y="0"/>
                <wp:positionH relativeFrom="column">
                  <wp:posOffset>4442460</wp:posOffset>
                </wp:positionH>
                <wp:positionV relativeFrom="page">
                  <wp:posOffset>1196340</wp:posOffset>
                </wp:positionV>
                <wp:extent cx="2971800" cy="2354580"/>
                <wp:effectExtent l="0" t="0" r="0" b="762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35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562F54" w14:textId="77777777" w:rsidR="00FA3F24" w:rsidRDefault="00FA3F24" w:rsidP="00FA3F24">
                            <w:pPr>
                              <w:pStyle w:val="MyHeadtitle"/>
                              <w:rPr>
                                <w:rFonts w:ascii="Agency FB" w:hAnsi="Agency FB"/>
                                <w:b/>
                                <w:bCs w:val="0"/>
                                <w:sz w:val="72"/>
                                <w:szCs w:val="72"/>
                                <w:rtl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 w:val="0"/>
                                <w:sz w:val="72"/>
                                <w:szCs w:val="72"/>
                              </w:rPr>
                              <w:t xml:space="preserve">Assignment </w:t>
                            </w:r>
                          </w:p>
                          <w:p w14:paraId="05554E5D" w14:textId="2CCA8C10" w:rsidR="00FA3F24" w:rsidRDefault="00FD41E5" w:rsidP="00700841">
                            <w:pPr>
                              <w:pStyle w:val="MyHeadtitle"/>
                              <w:rPr>
                                <w:rFonts w:ascii="Agency FB" w:hAnsi="Agency FB"/>
                                <w:b/>
                                <w:bC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 w:val="0"/>
                                <w:sz w:val="72"/>
                                <w:szCs w:val="72"/>
                              </w:rPr>
                              <w:t>Cloud</w:t>
                            </w:r>
                          </w:p>
                          <w:p w14:paraId="3D64F21B" w14:textId="7B8DADE6" w:rsidR="00ED7491" w:rsidRPr="00ED7491" w:rsidRDefault="00ED7491" w:rsidP="00700841">
                            <w:pPr>
                              <w:pStyle w:val="MyHeadtitle"/>
                              <w:rPr>
                                <w:rFonts w:ascii="Agency FB" w:hAnsi="Agency FB"/>
                                <w:b/>
                                <w:bCs w:val="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gency FB" w:hAnsi="Agency FB"/>
                                <w:b/>
                                <w:bCs w:val="0"/>
                                <w:sz w:val="72"/>
                                <w:szCs w:val="72"/>
                              </w:rPr>
                              <w:t>IOT internship</w:t>
                            </w:r>
                          </w:p>
                          <w:p w14:paraId="2454D383" w14:textId="09CA05B6" w:rsidR="00ED7491" w:rsidRPr="00ED7491" w:rsidRDefault="00ED7491" w:rsidP="00ED7491">
                            <w:pPr>
                              <w:pStyle w:val="MyHeadtitle"/>
                              <w:rPr>
                                <w:rStyle w:val="sowc"/>
                                <w:rFonts w:ascii="Agency FB" w:hAnsi="Agency FB"/>
                                <w:b/>
                                <w:bCs w:val="0"/>
                                <w:color w:val="A0DBFF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DCB73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9.8pt;margin-top:94.2pt;width:234pt;height:185.4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3B562F54" w14:textId="77777777" w:rsidR="00FA3F24" w:rsidRDefault="00FA3F24" w:rsidP="00FA3F24">
                      <w:pPr>
                        <w:pStyle w:val="MyHeadtitle"/>
                        <w:rPr>
                          <w:rFonts w:ascii="Agency FB" w:hAnsi="Agency FB"/>
                          <w:b/>
                          <w:bCs w:val="0"/>
                          <w:sz w:val="72"/>
                          <w:szCs w:val="72"/>
                          <w:rtl/>
                        </w:rPr>
                      </w:pPr>
                      <w:r>
                        <w:rPr>
                          <w:rFonts w:ascii="Agency FB" w:hAnsi="Agency FB"/>
                          <w:b/>
                          <w:bCs w:val="0"/>
                          <w:sz w:val="72"/>
                          <w:szCs w:val="72"/>
                        </w:rPr>
                        <w:t xml:space="preserve">Assignment </w:t>
                      </w:r>
                    </w:p>
                    <w:p w14:paraId="05554E5D" w14:textId="2CCA8C10" w:rsidR="00FA3F24" w:rsidRDefault="00FD41E5" w:rsidP="00700841">
                      <w:pPr>
                        <w:pStyle w:val="MyHeadtitle"/>
                        <w:rPr>
                          <w:rFonts w:ascii="Agency FB" w:hAnsi="Agency FB"/>
                          <w:b/>
                          <w:bCs w:val="0"/>
                          <w:sz w:val="72"/>
                          <w:szCs w:val="72"/>
                        </w:rPr>
                      </w:pPr>
                      <w:r>
                        <w:rPr>
                          <w:rFonts w:ascii="Agency FB" w:hAnsi="Agency FB"/>
                          <w:b/>
                          <w:bCs w:val="0"/>
                          <w:sz w:val="72"/>
                          <w:szCs w:val="72"/>
                        </w:rPr>
                        <w:t>Cloud</w:t>
                      </w:r>
                    </w:p>
                    <w:p w14:paraId="3D64F21B" w14:textId="7B8DADE6" w:rsidR="00ED7491" w:rsidRPr="00ED7491" w:rsidRDefault="00ED7491" w:rsidP="00700841">
                      <w:pPr>
                        <w:pStyle w:val="MyHeadtitle"/>
                        <w:rPr>
                          <w:rFonts w:ascii="Agency FB" w:hAnsi="Agency FB"/>
                          <w:b/>
                          <w:bCs w:val="0"/>
                          <w:sz w:val="72"/>
                          <w:szCs w:val="72"/>
                        </w:rPr>
                      </w:pPr>
                      <w:r>
                        <w:rPr>
                          <w:rFonts w:ascii="Agency FB" w:hAnsi="Agency FB"/>
                          <w:b/>
                          <w:bCs w:val="0"/>
                          <w:sz w:val="72"/>
                          <w:szCs w:val="72"/>
                        </w:rPr>
                        <w:t>IOT internship</w:t>
                      </w:r>
                    </w:p>
                    <w:p w14:paraId="2454D383" w14:textId="09CA05B6" w:rsidR="00ED7491" w:rsidRPr="00ED7491" w:rsidRDefault="00ED7491" w:rsidP="00ED7491">
                      <w:pPr>
                        <w:pStyle w:val="MyHeadtitle"/>
                        <w:rPr>
                          <w:rStyle w:val="sowc"/>
                          <w:rFonts w:ascii="Agency FB" w:hAnsi="Agency FB"/>
                          <w:b/>
                          <w:bCs w:val="0"/>
                          <w:color w:val="A0DBFF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A9C92D1" w14:textId="44971A76" w:rsidR="004A73BF" w:rsidRPr="00BD3B05" w:rsidRDefault="004A73BF" w:rsidP="007D5AC1"/>
    <w:p w14:paraId="73B9492B" w14:textId="4FBC37EB" w:rsidR="004A73BF" w:rsidRPr="00BD3B05" w:rsidRDefault="004A73BF" w:rsidP="007D5AC1"/>
    <w:p w14:paraId="2638F062" w14:textId="5CC42D21" w:rsidR="004A73BF" w:rsidRPr="00BD3B05" w:rsidRDefault="004A73BF" w:rsidP="007D5AC1"/>
    <w:p w14:paraId="716A9985" w14:textId="0E4BF367" w:rsidR="004A73BF" w:rsidRPr="00BD3B05" w:rsidRDefault="004A73BF" w:rsidP="007D5AC1"/>
    <w:p w14:paraId="21906CD1" w14:textId="77777777" w:rsidR="004A73BF" w:rsidRPr="00BD3B05" w:rsidRDefault="004A73BF" w:rsidP="007D5AC1"/>
    <w:p w14:paraId="3CAB5E2D" w14:textId="77777777" w:rsidR="004A73BF" w:rsidRPr="00BD3B05" w:rsidRDefault="004A73BF" w:rsidP="007D5AC1"/>
    <w:p w14:paraId="1548AC6E" w14:textId="77777777" w:rsidR="004A73BF" w:rsidRPr="00BD3B05" w:rsidRDefault="004A73BF" w:rsidP="007D5AC1"/>
    <w:p w14:paraId="200BC7C3" w14:textId="77777777" w:rsidR="004A73BF" w:rsidRPr="00BD3B05" w:rsidRDefault="004A73BF" w:rsidP="007D5AC1"/>
    <w:p w14:paraId="7EFB4878" w14:textId="77777777" w:rsidR="004A73BF" w:rsidRPr="00BD3B05" w:rsidRDefault="004A73BF" w:rsidP="007D5AC1"/>
    <w:p w14:paraId="0918327C" w14:textId="77777777" w:rsidR="004A73BF" w:rsidRPr="00BD3B05" w:rsidRDefault="004A73BF" w:rsidP="007D5AC1"/>
    <w:p w14:paraId="00558183" w14:textId="77777777" w:rsidR="004A73BF" w:rsidRPr="00BD3B05" w:rsidRDefault="004A73BF" w:rsidP="007D5AC1"/>
    <w:p w14:paraId="6B56367C" w14:textId="77777777" w:rsidR="004A73BF" w:rsidRPr="00BD3B05" w:rsidRDefault="004A73BF" w:rsidP="007D5AC1"/>
    <w:p w14:paraId="65752038" w14:textId="77777777" w:rsidR="004A73BF" w:rsidRPr="00BD3B05" w:rsidRDefault="004A73BF" w:rsidP="007D5AC1"/>
    <w:p w14:paraId="5961DF3B" w14:textId="77777777" w:rsidR="004A73BF" w:rsidRPr="00BD3B05" w:rsidRDefault="004A73BF" w:rsidP="007D5AC1"/>
    <w:p w14:paraId="1ABDC0F0" w14:textId="77777777" w:rsidR="004A73BF" w:rsidRPr="00BD3B05" w:rsidRDefault="004A73BF" w:rsidP="007D5AC1"/>
    <w:p w14:paraId="7C9F7D3E" w14:textId="77777777" w:rsidR="004A73BF" w:rsidRPr="00BD3B05" w:rsidRDefault="00F0441F" w:rsidP="00F0441F">
      <w:pPr>
        <w:tabs>
          <w:tab w:val="left" w:pos="3153"/>
        </w:tabs>
      </w:pPr>
      <w:r w:rsidRPr="00BD3B05">
        <w:tab/>
      </w:r>
    </w:p>
    <w:p w14:paraId="0D94AD5C" w14:textId="77777777" w:rsidR="004A73BF" w:rsidRPr="00BD3B05" w:rsidRDefault="004A73BF" w:rsidP="007D5AC1"/>
    <w:p w14:paraId="1BCB6363" w14:textId="77777777" w:rsidR="004A73BF" w:rsidRPr="00BD3B05" w:rsidRDefault="004A73BF" w:rsidP="007D5AC1"/>
    <w:p w14:paraId="64B092F2" w14:textId="4DA2B180" w:rsidR="004A73BF" w:rsidRPr="00BD3B05" w:rsidRDefault="004A73BF" w:rsidP="007D5AC1"/>
    <w:p w14:paraId="650240C7" w14:textId="4C6B790D" w:rsidR="004A73BF" w:rsidRPr="00BD3B05" w:rsidRDefault="004A73BF" w:rsidP="007D5AC1"/>
    <w:p w14:paraId="227BFD98" w14:textId="63F7E80E" w:rsidR="004A73BF" w:rsidRPr="00BD3B05" w:rsidRDefault="004A73BF" w:rsidP="007D5AC1"/>
    <w:p w14:paraId="09BC67E5" w14:textId="21D61661" w:rsidR="004A73BF" w:rsidRPr="00BD3B05" w:rsidRDefault="004A73BF" w:rsidP="007D5AC1"/>
    <w:p w14:paraId="1BEA6E19" w14:textId="13A52B4C" w:rsidR="004A73BF" w:rsidRPr="00BD3B05" w:rsidRDefault="004A73BF" w:rsidP="007D5AC1"/>
    <w:p w14:paraId="0B8E6783" w14:textId="64798275" w:rsidR="004A73BF" w:rsidRPr="00BD3B05" w:rsidRDefault="004A73BF" w:rsidP="007D5AC1"/>
    <w:p w14:paraId="7125C96E" w14:textId="5607FF7D" w:rsidR="004A73BF" w:rsidRPr="00BD3B05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14:paraId="51AD6DAE" w14:textId="397F79D3" w:rsidR="004A73BF" w:rsidRPr="00BD3B05" w:rsidRDefault="004A73BF" w:rsidP="007D5AC1"/>
    <w:p w14:paraId="05559BA2" w14:textId="7A5ACDD9" w:rsidR="004A73BF" w:rsidRPr="00BD3B05" w:rsidRDefault="00ED7491" w:rsidP="007D5AC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346D41C0" wp14:editId="31CD9D10">
                <wp:simplePos x="0" y="0"/>
                <wp:positionH relativeFrom="column">
                  <wp:posOffset>914400</wp:posOffset>
                </wp:positionH>
                <wp:positionV relativeFrom="page">
                  <wp:posOffset>5684520</wp:posOffset>
                </wp:positionV>
                <wp:extent cx="5715000" cy="2857500"/>
                <wp:effectExtent l="0" t="0" r="0" b="0"/>
                <wp:wrapNone/>
                <wp:docPr id="6" name="Text Box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65EEF9" w14:textId="1DE0886F" w:rsidR="005B79F0" w:rsidRPr="00ED7491" w:rsidRDefault="00ED7491" w:rsidP="00ED7491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D7491"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Team Members: -</w:t>
                            </w:r>
                          </w:p>
                          <w:p w14:paraId="3F70DB8C" w14:textId="466D212F" w:rsidR="00ED7491" w:rsidRPr="00ED7491" w:rsidRDefault="00ED7491" w:rsidP="00ED7491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639EE548" w14:textId="20833EDA" w:rsidR="00ED7491" w:rsidRPr="00ED7491" w:rsidRDefault="00ED7491" w:rsidP="00ED7491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ED7491"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TL: Mahmoud </w:t>
                            </w:r>
                            <w:proofErr w:type="spellStart"/>
                            <w:r w:rsidRPr="00ED7491"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Essam</w:t>
                            </w:r>
                            <w:proofErr w:type="spellEnd"/>
                            <w:r w:rsidRPr="00ED7491"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7491"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Fathy</w:t>
                            </w:r>
                            <w:proofErr w:type="spellEnd"/>
                            <w:r w:rsidRPr="00ED7491"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: 20221460231</w:t>
                            </w:r>
                          </w:p>
                          <w:p w14:paraId="051CF368" w14:textId="6863DE3E" w:rsidR="00ED7491" w:rsidRPr="00ED7491" w:rsidRDefault="00ED7491" w:rsidP="00ED7491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 w:rsidRPr="00ED7491"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Ziad</w:t>
                            </w:r>
                            <w:proofErr w:type="spellEnd"/>
                            <w:r w:rsidRPr="00ED7491"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 Ashraf Hafez Gaber: 20221374025</w:t>
                            </w:r>
                          </w:p>
                          <w:p w14:paraId="1BDEE190" w14:textId="3A8D5C05" w:rsidR="00ED7491" w:rsidRDefault="00ED7491" w:rsidP="00ED7491">
                            <w:pPr>
                              <w:pStyle w:val="My"/>
                              <w:jc w:val="center"/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proofErr w:type="spellStart"/>
                            <w:r w:rsidRPr="00ED7491"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Ziad</w:t>
                            </w:r>
                            <w:proofErr w:type="spellEnd"/>
                            <w:r w:rsidRPr="00ED7491"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 Ashraf Ibrahim </w:t>
                            </w:r>
                            <w:proofErr w:type="spellStart"/>
                            <w:r w:rsidRPr="00ED7491"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Taher</w:t>
                            </w:r>
                            <w:proofErr w:type="spellEnd"/>
                            <w:r w:rsidRPr="00ED7491">
                              <w:rPr>
                                <w:rStyle w:val="sowc"/>
                                <w:rFonts w:ascii="Agency FB" w:hAnsi="Agency FB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: 20221369225</w:t>
                            </w:r>
                          </w:p>
                          <w:p w14:paraId="6A15FA97" w14:textId="77777777" w:rsidR="007230B3" w:rsidRDefault="007230B3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D41C0" id="Text Box 617" o:spid="_x0000_s1027" type="#_x0000_t202" style="position:absolute;margin-left:1in;margin-top:447.6pt;width:450pt;height:22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" filled="f" fillcolor="#fffffe" stroked="f" strokecolor="#212120" insetpen="t">
                <v:textbox inset="2.88pt,2.88pt,2.88pt,2.88pt">
                  <w:txbxContent>
                    <w:p w14:paraId="7965EEF9" w14:textId="1DE0886F" w:rsidR="005B79F0" w:rsidRPr="00ED7491" w:rsidRDefault="00ED7491" w:rsidP="00ED7491">
                      <w:pPr>
                        <w:pStyle w:val="My"/>
                        <w:jc w:val="center"/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ED7491"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  <w:t>Team Members: -</w:t>
                      </w:r>
                    </w:p>
                    <w:p w14:paraId="3F70DB8C" w14:textId="466D212F" w:rsidR="00ED7491" w:rsidRPr="00ED7491" w:rsidRDefault="00ED7491" w:rsidP="00ED7491">
                      <w:pPr>
                        <w:pStyle w:val="My"/>
                        <w:jc w:val="center"/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</w:p>
                    <w:p w14:paraId="639EE548" w14:textId="20833EDA" w:rsidR="00ED7491" w:rsidRPr="00ED7491" w:rsidRDefault="00ED7491" w:rsidP="00ED7491">
                      <w:pPr>
                        <w:pStyle w:val="My"/>
                        <w:jc w:val="center"/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ED7491"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TL: Mahmoud </w:t>
                      </w:r>
                      <w:proofErr w:type="spellStart"/>
                      <w:r w:rsidRPr="00ED7491"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  <w:t>Essam</w:t>
                      </w:r>
                      <w:proofErr w:type="spellEnd"/>
                      <w:r w:rsidRPr="00ED7491"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proofErr w:type="spellStart"/>
                      <w:r w:rsidRPr="00ED7491"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  <w:t>Fathy</w:t>
                      </w:r>
                      <w:proofErr w:type="spellEnd"/>
                      <w:r w:rsidRPr="00ED7491"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  <w:t>: 20221460231</w:t>
                      </w:r>
                    </w:p>
                    <w:p w14:paraId="051CF368" w14:textId="6863DE3E" w:rsidR="00ED7491" w:rsidRPr="00ED7491" w:rsidRDefault="00ED7491" w:rsidP="00ED7491">
                      <w:pPr>
                        <w:pStyle w:val="My"/>
                        <w:jc w:val="center"/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 w:rsidRPr="00ED7491"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  <w:t>Ziad</w:t>
                      </w:r>
                      <w:proofErr w:type="spellEnd"/>
                      <w:r w:rsidRPr="00ED7491"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 Ashraf Hafez Gaber: 20221374025</w:t>
                      </w:r>
                    </w:p>
                    <w:p w14:paraId="1BDEE190" w14:textId="3A8D5C05" w:rsidR="00ED7491" w:rsidRDefault="00ED7491" w:rsidP="00ED7491">
                      <w:pPr>
                        <w:pStyle w:val="My"/>
                        <w:jc w:val="center"/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proofErr w:type="spellStart"/>
                      <w:r w:rsidRPr="00ED7491"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  <w:t>Ziad</w:t>
                      </w:r>
                      <w:proofErr w:type="spellEnd"/>
                      <w:r w:rsidRPr="00ED7491"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 Ashraf Ibrahim </w:t>
                      </w:r>
                      <w:proofErr w:type="spellStart"/>
                      <w:r w:rsidRPr="00ED7491"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  <w:t>Taher</w:t>
                      </w:r>
                      <w:proofErr w:type="spellEnd"/>
                      <w:r w:rsidRPr="00ED7491">
                        <w:rPr>
                          <w:rStyle w:val="sowc"/>
                          <w:rFonts w:ascii="Agency FB" w:hAnsi="Agency FB"/>
                          <w:b/>
                          <w:bCs/>
                          <w:sz w:val="56"/>
                          <w:szCs w:val="56"/>
                          <w:lang w:val="en-US"/>
                        </w:rPr>
                        <w:t>: 20221369225</w:t>
                      </w:r>
                    </w:p>
                    <w:p w14:paraId="6A15FA97" w14:textId="77777777" w:rsidR="007230B3" w:rsidRDefault="007230B3"/>
                  </w:txbxContent>
                </v:textbox>
                <w10:wrap anchory="page"/>
              </v:shape>
            </w:pict>
          </mc:Fallback>
        </mc:AlternateContent>
      </w:r>
    </w:p>
    <w:p w14:paraId="40404D26" w14:textId="69ACD93E" w:rsidR="004A73BF" w:rsidRPr="00BD3B05" w:rsidRDefault="004A73BF" w:rsidP="007D5AC1"/>
    <w:p w14:paraId="7DDC8697" w14:textId="7CE2E7C2" w:rsidR="004A73BF" w:rsidRPr="00BD3B05" w:rsidRDefault="004A73BF" w:rsidP="007D5AC1"/>
    <w:p w14:paraId="10243C41" w14:textId="70CCC2D1" w:rsidR="004A73BF" w:rsidRPr="00BD3B05" w:rsidRDefault="004A73BF" w:rsidP="007D5AC1"/>
    <w:p w14:paraId="59284495" w14:textId="77777777" w:rsidR="004A73BF" w:rsidRPr="00BD3B05" w:rsidRDefault="004A73BF" w:rsidP="007D5AC1"/>
    <w:p w14:paraId="78DBE017" w14:textId="77777777" w:rsidR="004A73BF" w:rsidRPr="00BD3B05" w:rsidRDefault="004A73BF" w:rsidP="007D5AC1"/>
    <w:p w14:paraId="2630DC00" w14:textId="77777777" w:rsidR="004A73BF" w:rsidRPr="00BD3B05" w:rsidRDefault="004A73BF" w:rsidP="007D5AC1"/>
    <w:p w14:paraId="3B74B967" w14:textId="77777777" w:rsidR="004A73BF" w:rsidRPr="00BD3B05" w:rsidRDefault="004A73BF" w:rsidP="007D5AC1"/>
    <w:p w14:paraId="07F97040" w14:textId="77777777" w:rsidR="004A73BF" w:rsidRPr="00BD3B05" w:rsidRDefault="004A73BF" w:rsidP="007D5AC1"/>
    <w:p w14:paraId="0753F3D6" w14:textId="77777777" w:rsidR="004A73BF" w:rsidRPr="00BD3B05" w:rsidRDefault="004A73BF" w:rsidP="007D5AC1"/>
    <w:p w14:paraId="3ABE0F24" w14:textId="77777777" w:rsidR="004A73BF" w:rsidRPr="00BD3B05" w:rsidRDefault="004A73BF" w:rsidP="007D5AC1"/>
    <w:p w14:paraId="2857ACF9" w14:textId="77777777" w:rsidR="004A73BF" w:rsidRPr="00BD3B05" w:rsidRDefault="004A73BF" w:rsidP="007D5AC1"/>
    <w:p w14:paraId="46939E94" w14:textId="77777777" w:rsidR="004A73BF" w:rsidRPr="00BD3B05" w:rsidRDefault="004A73BF" w:rsidP="007D5AC1"/>
    <w:p w14:paraId="2837709B" w14:textId="77777777" w:rsidR="004A73BF" w:rsidRPr="00BD3B05" w:rsidRDefault="004A73BF" w:rsidP="007D5AC1"/>
    <w:p w14:paraId="71E79FCE" w14:textId="77777777" w:rsidR="004A73BF" w:rsidRPr="00BD3B05" w:rsidRDefault="004A73BF" w:rsidP="007D5AC1"/>
    <w:p w14:paraId="5DEA9633" w14:textId="77777777" w:rsidR="004A73BF" w:rsidRPr="00BD3B05" w:rsidRDefault="004A73BF" w:rsidP="007D5AC1"/>
    <w:p w14:paraId="0B90FFD1" w14:textId="77777777" w:rsidR="004A73BF" w:rsidRPr="00BD3B05" w:rsidRDefault="004A73BF" w:rsidP="007D5AC1"/>
    <w:p w14:paraId="54B2ADDF" w14:textId="77777777" w:rsidR="004A73BF" w:rsidRPr="00BD3B05" w:rsidRDefault="004A73BF" w:rsidP="007D5AC1"/>
    <w:p w14:paraId="65C51FA6" w14:textId="77777777" w:rsidR="004A73BF" w:rsidRPr="00BD3B05" w:rsidRDefault="004A73BF" w:rsidP="007D5AC1"/>
    <w:p w14:paraId="565C02C3" w14:textId="77777777" w:rsidR="004A73BF" w:rsidRPr="00BD3B05" w:rsidRDefault="004A73BF" w:rsidP="007D5AC1"/>
    <w:p w14:paraId="22E2DC6A" w14:textId="77777777" w:rsidR="004A73BF" w:rsidRPr="00BD3B05" w:rsidRDefault="004A73BF" w:rsidP="007D5AC1"/>
    <w:p w14:paraId="742EA5B9" w14:textId="77777777" w:rsidR="004A73BF" w:rsidRPr="00BD3B05" w:rsidRDefault="004A73BF" w:rsidP="007D5AC1"/>
    <w:p w14:paraId="1ACF4CDA" w14:textId="77777777" w:rsidR="005D6F50" w:rsidRDefault="005D6F50" w:rsidP="005D6F50"/>
    <w:p w14:paraId="352FDD3D" w14:textId="73CACD72" w:rsidR="004B6E96" w:rsidRPr="00BD3B05" w:rsidRDefault="004B6E96" w:rsidP="004B6E96">
      <w:r>
        <w:rPr>
          <w:noProof/>
          <w:lang w:eastAsia="en-US"/>
        </w:rPr>
        <w:lastRenderedPageBreak/>
        <w:drawing>
          <wp:anchor distT="0" distB="0" distL="114300" distR="114300" simplePos="0" relativeHeight="251714560" behindDoc="1" locked="0" layoutInCell="1" allowOverlap="1" wp14:anchorId="77324912" wp14:editId="023A1B5B">
            <wp:simplePos x="0" y="0"/>
            <wp:positionH relativeFrom="column">
              <wp:posOffset>-114300</wp:posOffset>
            </wp:positionH>
            <wp:positionV relativeFrom="paragraph">
              <wp:posOffset>-878840</wp:posOffset>
            </wp:positionV>
            <wp:extent cx="7886700" cy="2286000"/>
            <wp:effectExtent l="0" t="0" r="0" b="0"/>
            <wp:wrapNone/>
            <wp:docPr id="599" name="Pictur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8BC99" w14:textId="7CAD8738" w:rsidR="004B6E96" w:rsidRPr="004B6E96" w:rsidRDefault="00CE1BA5" w:rsidP="00FD41E5">
      <w:pPr>
        <w:jc w:val="center"/>
        <w:rPr>
          <w:rFonts w:ascii="Agency FB" w:hAnsi="Agency FB"/>
          <w:b/>
          <w:bCs/>
          <w:color w:val="7030A0"/>
          <w:sz w:val="56"/>
          <w:szCs w:val="56"/>
        </w:rPr>
      </w:pPr>
      <w:r w:rsidRPr="00CE1BA5">
        <w:rPr>
          <w:rFonts w:ascii="Agency FB" w:hAnsi="Agency FB"/>
          <w:b/>
          <w:bCs/>
          <w:color w:val="7030A0"/>
          <w:sz w:val="56"/>
          <w:szCs w:val="56"/>
        </w:rPr>
        <w:t xml:space="preserve">Assignment – </w:t>
      </w:r>
      <w:r w:rsidR="00FD41E5">
        <w:rPr>
          <w:rFonts w:ascii="Agency FB" w:hAnsi="Agency FB"/>
          <w:b/>
          <w:bCs/>
          <w:color w:val="7030A0"/>
          <w:sz w:val="56"/>
          <w:szCs w:val="56"/>
        </w:rPr>
        <w:t xml:space="preserve">Cloud – </w:t>
      </w:r>
      <w:proofErr w:type="spellStart"/>
      <w:proofErr w:type="gramStart"/>
      <w:r w:rsidR="00FD41E5">
        <w:rPr>
          <w:rFonts w:ascii="Agency FB" w:hAnsi="Agency FB"/>
          <w:b/>
          <w:bCs/>
          <w:color w:val="7030A0"/>
          <w:sz w:val="56"/>
          <w:szCs w:val="56"/>
        </w:rPr>
        <w:t>Theoires</w:t>
      </w:r>
      <w:proofErr w:type="spellEnd"/>
      <w:r w:rsidR="00572233">
        <w:rPr>
          <w:rFonts w:ascii="Agency FB" w:hAnsi="Agency FB"/>
          <w:b/>
          <w:bCs/>
          <w:color w:val="7030A0"/>
          <w:sz w:val="56"/>
          <w:szCs w:val="56"/>
        </w:rPr>
        <w:t xml:space="preserve"> :</w:t>
      </w:r>
      <w:proofErr w:type="gramEnd"/>
      <w:r w:rsidR="00572233">
        <w:rPr>
          <w:rFonts w:ascii="Agency FB" w:hAnsi="Agency FB"/>
          <w:b/>
          <w:bCs/>
          <w:color w:val="7030A0"/>
          <w:sz w:val="56"/>
          <w:szCs w:val="56"/>
        </w:rPr>
        <w:t xml:space="preserve"> </w:t>
      </w:r>
      <w:r w:rsidR="00572233" w:rsidRPr="00572233">
        <w:rPr>
          <w:rFonts w:ascii="Agency FB" w:hAnsi="Agency FB"/>
          <w:b/>
          <w:bCs/>
          <w:color w:val="7030A0"/>
          <w:sz w:val="56"/>
          <w:szCs w:val="56"/>
        </w:rPr>
        <w:t>OSI Model vs TCP/IP</w:t>
      </w:r>
      <w:r w:rsidR="00FD41E5">
        <w:rPr>
          <w:rFonts w:ascii="Agency FB" w:hAnsi="Agency FB"/>
          <w:b/>
          <w:bCs/>
          <w:color w:val="7030A0"/>
          <w:sz w:val="56"/>
          <w:szCs w:val="56"/>
        </w:rPr>
        <w:t xml:space="preserve"> </w:t>
      </w:r>
    </w:p>
    <w:p w14:paraId="30E62366" w14:textId="3FADB8B9" w:rsidR="004B6E96" w:rsidRPr="00BD3B05" w:rsidRDefault="004B6E96" w:rsidP="004B6E96">
      <w:pPr>
        <w:jc w:val="center"/>
      </w:pPr>
    </w:p>
    <w:p w14:paraId="07E8C990" w14:textId="7E5E1CBB" w:rsidR="004B6E96" w:rsidRPr="00BD3B05" w:rsidRDefault="004B6E96" w:rsidP="004B6E96"/>
    <w:p w14:paraId="0889540F" w14:textId="3F82479C" w:rsidR="004B6E96" w:rsidRPr="00BD3B05" w:rsidRDefault="004B6E96" w:rsidP="004B6E96"/>
    <w:p w14:paraId="176A8683" w14:textId="3619AAD5" w:rsidR="004B6E96" w:rsidRPr="00BD3B05" w:rsidRDefault="004B6E96" w:rsidP="004B6E96">
      <w:pPr>
        <w:jc w:val="center"/>
      </w:pPr>
    </w:p>
    <w:p w14:paraId="6CB718DE" w14:textId="1F2D183B" w:rsidR="004B6E96" w:rsidRPr="00BD3B05" w:rsidRDefault="004B6E96" w:rsidP="004B6E96"/>
    <w:p w14:paraId="1F469EFD" w14:textId="2FC69AD6" w:rsidR="005D6F50" w:rsidRDefault="00830A27" w:rsidP="004B6E96">
      <w:r w:rsidRPr="00C3186B">
        <w:rPr>
          <w:rFonts w:ascii="Agency FB" w:hAnsi="Agency FB"/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78937A" wp14:editId="2A067C32">
                <wp:simplePos x="0" y="0"/>
                <wp:positionH relativeFrom="column">
                  <wp:posOffset>97971</wp:posOffset>
                </wp:positionH>
                <wp:positionV relativeFrom="paragraph">
                  <wp:posOffset>134076</wp:posOffset>
                </wp:positionV>
                <wp:extent cx="7308850" cy="3537857"/>
                <wp:effectExtent l="38100" t="38100" r="44450" b="43815"/>
                <wp:wrapNone/>
                <wp:docPr id="594" name="Rounded 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0" cy="3537857"/>
                        </a:xfrm>
                        <a:prstGeom prst="roundRect">
                          <a:avLst>
                            <a:gd name="adj" fmla="val 5966"/>
                          </a:avLst>
                        </a:prstGeom>
                        <a:noFill/>
                        <a:ln w="762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3F53E" id="Rounded Rectangle 594" o:spid="_x0000_s1026" style="position:absolute;margin-left:7.7pt;margin-top:10.55pt;width:575.5pt;height:278.5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" filled="f" strokecolor="#7030a0" strokeweight="6pt">
                <v:stroke joinstyle="miter"/>
              </v:roundrect>
            </w:pict>
          </mc:Fallback>
        </mc:AlternateContent>
      </w:r>
      <w:r w:rsidR="00C95A44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2095" behindDoc="0" locked="0" layoutInCell="1" allowOverlap="1" wp14:anchorId="2EB18861" wp14:editId="2B804E53">
                <wp:simplePos x="0" y="0"/>
                <wp:positionH relativeFrom="column">
                  <wp:posOffset>6317615</wp:posOffset>
                </wp:positionH>
                <wp:positionV relativeFrom="paragraph">
                  <wp:posOffset>154033</wp:posOffset>
                </wp:positionV>
                <wp:extent cx="107378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40462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98870" w14:textId="6068D2FF" w:rsidR="00C95A44" w:rsidRPr="0025123E" w:rsidRDefault="00C95A44" w:rsidP="00C95A44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2EB18861" id="Text Box 2" o:spid="_x0000_s1028" style="position:absolute;margin-left:497.45pt;margin-top:12.15pt;width:84.55pt;height:110.6pt;z-index:25165209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" fillcolor="#7030a0" stroked="f">
                <v:stroke joinstyle="miter"/>
                <v:textbox style="mso-fit-shape-to-text:t">
                  <w:txbxContent>
                    <w:p w14:paraId="5FD98870" w14:textId="6068D2FF" w:rsidR="00C95A44" w:rsidRPr="0025123E" w:rsidRDefault="00C95A44" w:rsidP="00C95A44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5AF82C0C" w14:textId="10A4FAC1" w:rsidR="00FA3F24" w:rsidRDefault="00FA3F24" w:rsidP="00897A3C">
      <w:pPr>
        <w:jc w:val="center"/>
        <w:rPr>
          <w:rFonts w:ascii="Agency FB" w:hAnsi="Agency FB"/>
          <w:b/>
          <w:bCs/>
          <w:color w:val="7030A0"/>
          <w:sz w:val="36"/>
          <w:szCs w:val="36"/>
        </w:rPr>
      </w:pPr>
    </w:p>
    <w:p w14:paraId="51CA864D" w14:textId="566EC4E0" w:rsidR="006E6F85" w:rsidRDefault="00E47EE0" w:rsidP="00E47EE0">
      <w:pPr>
        <w:rPr>
          <w:rFonts w:ascii="Agency FB" w:hAnsi="Agency FB"/>
          <w:sz w:val="36"/>
          <w:szCs w:val="36"/>
          <w:rtl/>
        </w:rPr>
      </w:pPr>
      <w:r w:rsidRPr="00C3186B">
        <w:rPr>
          <w:rFonts w:ascii="Agency FB" w:hAnsi="Agency FB"/>
          <w:b/>
          <w:bCs/>
          <w:noProof/>
          <w:sz w:val="36"/>
          <w:szCs w:val="36"/>
          <w:lang w:eastAsia="en-US"/>
        </w:rPr>
        <w:t xml:space="preserve"> </w:t>
      </w:r>
    </w:p>
    <w:p w14:paraId="61439C62" w14:textId="6DAD012F" w:rsidR="006E6F85" w:rsidRPr="006E6F85" w:rsidRDefault="006E6F85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39C99E4A" w14:textId="64FBE634" w:rsidR="006E6F85" w:rsidRPr="006E6F85" w:rsidRDefault="006E6F85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18DE665E" w14:textId="5CA4E2A2" w:rsidR="006E6F85" w:rsidRPr="006E6F85" w:rsidRDefault="006E6F85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426506FC" w14:textId="048674B6" w:rsidR="006E6F85" w:rsidRPr="006E6F85" w:rsidRDefault="006E6F85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2E08839B" w14:textId="5669C461" w:rsidR="006E6F85" w:rsidRPr="006E6F85" w:rsidRDefault="006E6F85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7CD65F1C" w14:textId="39A3D397" w:rsidR="006E6F85" w:rsidRPr="006E6F85" w:rsidRDefault="006E6F85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285968B1" w14:textId="14FF3B85" w:rsidR="006E6F85" w:rsidRPr="006E6F85" w:rsidRDefault="006E6F85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155084A5" w14:textId="789C5942" w:rsidR="006E6F85" w:rsidRPr="006E6F85" w:rsidRDefault="006E6F85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323858E5" w14:textId="4F5B8FFB" w:rsidR="006E6F85" w:rsidRPr="006E6F85" w:rsidRDefault="006E6F85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2812FABF" w14:textId="25387C84" w:rsidR="006E6F85" w:rsidRPr="006E6F85" w:rsidRDefault="006E6F85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1FDFA9E4" w14:textId="43F651A7" w:rsidR="006E6F85" w:rsidRPr="006E6F85" w:rsidRDefault="006E6F85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31CF26D5" w14:textId="05A6D1A1" w:rsidR="006E6F85" w:rsidRDefault="006E6F85" w:rsidP="006E6F85">
      <w:pPr>
        <w:rPr>
          <w:rFonts w:ascii="Agency FB" w:hAnsi="Agency FB"/>
          <w:sz w:val="36"/>
          <w:szCs w:val="36"/>
          <w:lang w:bidi="ar-EG"/>
        </w:rPr>
      </w:pPr>
    </w:p>
    <w:p w14:paraId="7ECBAC62" w14:textId="50222D06" w:rsidR="00E47EE0" w:rsidRDefault="00E47EE0" w:rsidP="006E6F85">
      <w:pPr>
        <w:rPr>
          <w:rFonts w:ascii="Agency FB" w:hAnsi="Agency FB"/>
          <w:sz w:val="36"/>
          <w:szCs w:val="36"/>
          <w:lang w:bidi="ar-EG"/>
        </w:rPr>
      </w:pPr>
    </w:p>
    <w:p w14:paraId="66A13A0A" w14:textId="79E0379C" w:rsidR="00E47EE0" w:rsidRPr="006E6F85" w:rsidRDefault="00E47EE0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014EE01D" w14:textId="6A374642" w:rsidR="006E6F85" w:rsidRDefault="006E6F85" w:rsidP="006E6F85">
      <w:pPr>
        <w:rPr>
          <w:rFonts w:ascii="Agency FB" w:hAnsi="Agency FB"/>
          <w:sz w:val="36"/>
          <w:szCs w:val="36"/>
          <w:lang w:bidi="ar-EG"/>
        </w:rPr>
      </w:pPr>
    </w:p>
    <w:p w14:paraId="29434C4F" w14:textId="0A5D37F7" w:rsidR="00E47EE0" w:rsidRDefault="00E47EE0" w:rsidP="006E6F85">
      <w:pPr>
        <w:rPr>
          <w:rFonts w:ascii="Agency FB" w:hAnsi="Agency FB"/>
          <w:sz w:val="36"/>
          <w:szCs w:val="36"/>
          <w:lang w:bidi="ar-EG"/>
        </w:rPr>
      </w:pPr>
    </w:p>
    <w:p w14:paraId="15D33E88" w14:textId="0A95D4A0" w:rsidR="00E47EE0" w:rsidRDefault="00E47EE0" w:rsidP="006E6F85">
      <w:pPr>
        <w:rPr>
          <w:rFonts w:ascii="Agency FB" w:hAnsi="Agency FB"/>
          <w:sz w:val="36"/>
          <w:szCs w:val="36"/>
          <w:lang w:bidi="ar-EG"/>
        </w:rPr>
      </w:pPr>
    </w:p>
    <w:p w14:paraId="0A5ADEA6" w14:textId="7FED6B15" w:rsidR="00FA3F24" w:rsidRDefault="00FA3F24" w:rsidP="006E6F85">
      <w:pPr>
        <w:rPr>
          <w:rFonts w:ascii="Agency FB" w:hAnsi="Agency FB"/>
          <w:sz w:val="36"/>
          <w:szCs w:val="36"/>
          <w:lang w:bidi="ar-EG"/>
        </w:rPr>
      </w:pPr>
    </w:p>
    <w:p w14:paraId="5231F0E1" w14:textId="5439B7EC" w:rsidR="00FA3F24" w:rsidRDefault="00FA3F24" w:rsidP="006E6F85">
      <w:pPr>
        <w:rPr>
          <w:rFonts w:ascii="Agency FB" w:hAnsi="Agency FB"/>
          <w:sz w:val="36"/>
          <w:szCs w:val="36"/>
          <w:lang w:bidi="ar-EG"/>
        </w:rPr>
      </w:pPr>
    </w:p>
    <w:p w14:paraId="4551ACE1" w14:textId="77777777" w:rsidR="00FA3F24" w:rsidRDefault="00FA3F24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37C42DAC" w14:textId="03729457" w:rsidR="00E47EE0" w:rsidRDefault="00E47EE0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798D0A30" w14:textId="77777777" w:rsidR="006E6F85" w:rsidRDefault="006E6F85" w:rsidP="006E6F85">
      <w:pPr>
        <w:rPr>
          <w:rFonts w:ascii="Agency FB" w:hAnsi="Agency FB"/>
          <w:sz w:val="36"/>
          <w:szCs w:val="36"/>
          <w:lang w:bidi="ar-EG"/>
        </w:rPr>
      </w:pPr>
    </w:p>
    <w:p w14:paraId="07C9EFBB" w14:textId="77777777" w:rsidR="006E6F85" w:rsidRPr="006E6F85" w:rsidRDefault="006E6F85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00500ACD" w14:textId="32CCBA8A" w:rsidR="006E6F85" w:rsidRDefault="006E6F85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731D1792" w14:textId="32DB4F00" w:rsidR="00897A3C" w:rsidRDefault="00897A3C" w:rsidP="006E6F85">
      <w:pPr>
        <w:rPr>
          <w:rFonts w:ascii="Agency FB" w:hAnsi="Agency FB"/>
          <w:sz w:val="36"/>
          <w:szCs w:val="36"/>
          <w:lang w:bidi="ar-EG"/>
        </w:rPr>
      </w:pPr>
    </w:p>
    <w:p w14:paraId="7CBFFEB6" w14:textId="5D08E0E5" w:rsidR="006E6F85" w:rsidRDefault="00E47EE0" w:rsidP="006E6F85">
      <w:pPr>
        <w:rPr>
          <w:rFonts w:ascii="Agency FB" w:hAnsi="Agency FB"/>
          <w:sz w:val="36"/>
          <w:szCs w:val="36"/>
          <w:lang w:bidi="ar-EG"/>
        </w:rPr>
      </w:pPr>
      <w:r w:rsidRPr="006E6F85">
        <w:rPr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0571E5" wp14:editId="0CC37C95">
                <wp:simplePos x="0" y="0"/>
                <wp:positionH relativeFrom="column">
                  <wp:posOffset>4377690</wp:posOffset>
                </wp:positionH>
                <wp:positionV relativeFrom="paragraph">
                  <wp:posOffset>-183198</wp:posOffset>
                </wp:positionV>
                <wp:extent cx="2360930" cy="1404620"/>
                <wp:effectExtent l="0" t="0" r="0" b="0"/>
                <wp:wrapNone/>
                <wp:docPr id="6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14637" w14:textId="6DE2E46C" w:rsidR="006E6F85" w:rsidRPr="00FB6E58" w:rsidRDefault="00FA3F24" w:rsidP="00572233">
                            <w:pPr>
                              <w:rPr>
                                <w:b/>
                                <w:bCs/>
                                <w:color w:val="00FEF4"/>
                              </w:rPr>
                            </w:pPr>
                            <w:r w:rsidRPr="00FA3F24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Assignment – </w:t>
                            </w:r>
                            <w:proofErr w:type="gramStart"/>
                            <w:r w:rsidR="007514ED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>Cloud</w:t>
                            </w:r>
                            <w:r w:rsidR="00A354D0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 :</w:t>
                            </w:r>
                            <w:proofErr w:type="gramEnd"/>
                            <w:r w:rsidR="00572233" w:rsidRPr="00572233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 HTTP and its different versions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0571E5" id="_x0000_s1029" type="#_x0000_t202" style="position:absolute;margin-left:344.7pt;margin-top:-14.45pt;width:185.9pt;height:110.6pt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" filled="f" stroked="f">
                <v:textbox style="mso-fit-shape-to-text:t">
                  <w:txbxContent>
                    <w:p w14:paraId="29E14637" w14:textId="6DE2E46C" w:rsidR="006E6F85" w:rsidRPr="00FB6E58" w:rsidRDefault="00FA3F24" w:rsidP="00572233">
                      <w:pPr>
                        <w:rPr>
                          <w:b/>
                          <w:bCs/>
                          <w:color w:val="00FEF4"/>
                        </w:rPr>
                      </w:pPr>
                      <w:r w:rsidRPr="00FA3F24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Assignment – </w:t>
                      </w:r>
                      <w:proofErr w:type="gramStart"/>
                      <w:r w:rsidR="007514ED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>Cloud</w:t>
                      </w:r>
                      <w:r w:rsidR="00A354D0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 :</w:t>
                      </w:r>
                      <w:proofErr w:type="gramEnd"/>
                      <w:r w:rsidR="00572233" w:rsidRPr="00572233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 HTTP and its different versions</w:t>
                      </w:r>
                    </w:p>
                  </w:txbxContent>
                </v:textbox>
              </v:shape>
            </w:pict>
          </mc:Fallback>
        </mc:AlternateContent>
      </w:r>
      <w:r w:rsidRPr="006E6F85">
        <w:rPr>
          <w:noProof/>
          <w:lang w:eastAsia="en-US"/>
        </w:rPr>
        <w:drawing>
          <wp:anchor distT="0" distB="0" distL="114300" distR="114300" simplePos="0" relativeHeight="251719680" behindDoc="1" locked="0" layoutInCell="1" allowOverlap="1" wp14:anchorId="27779E39" wp14:editId="230CC964">
            <wp:simplePos x="0" y="0"/>
            <wp:positionH relativeFrom="column">
              <wp:posOffset>-52705</wp:posOffset>
            </wp:positionH>
            <wp:positionV relativeFrom="paragraph">
              <wp:posOffset>-871855</wp:posOffset>
            </wp:positionV>
            <wp:extent cx="8229600" cy="2306320"/>
            <wp:effectExtent l="0" t="0" r="0" b="0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1C4278" w14:textId="5DA34E8A" w:rsidR="006E6F85" w:rsidRPr="006E6F85" w:rsidRDefault="006E6F85" w:rsidP="006E6F85">
      <w:pPr>
        <w:tabs>
          <w:tab w:val="left" w:pos="10320"/>
        </w:tabs>
      </w:pPr>
      <w:r w:rsidRPr="006E6F85">
        <w:tab/>
      </w:r>
    </w:p>
    <w:p w14:paraId="732EE562" w14:textId="77777777" w:rsidR="006E6F85" w:rsidRPr="00BD3B05" w:rsidRDefault="006E6F85" w:rsidP="006E6F85">
      <w:r>
        <w:rPr>
          <w:noProof/>
          <w:lang w:eastAsia="en-US"/>
        </w:rPr>
        <w:t xml:space="preserve"> </w:t>
      </w:r>
    </w:p>
    <w:p w14:paraId="6922E11A" w14:textId="3E6F5924" w:rsidR="006E6F85" w:rsidRPr="00BD3B05" w:rsidRDefault="006E6F85" w:rsidP="006E6F85"/>
    <w:p w14:paraId="7A229010" w14:textId="1289C32B" w:rsidR="006E6F85" w:rsidRPr="00BD3B05" w:rsidRDefault="006E6F85" w:rsidP="006E6F85"/>
    <w:p w14:paraId="1AFDAC0D" w14:textId="7AB71813" w:rsidR="006E6F85" w:rsidRPr="00BD3B05" w:rsidRDefault="006E6F85" w:rsidP="006E6F85">
      <w:pPr>
        <w:jc w:val="center"/>
      </w:pPr>
    </w:p>
    <w:p w14:paraId="10BE3A7A" w14:textId="2B859F04" w:rsidR="006E6F85" w:rsidRPr="00BD3B05" w:rsidRDefault="006E6F85" w:rsidP="006E6F85"/>
    <w:p w14:paraId="2CB54655" w14:textId="1541AC09" w:rsidR="00FA3F24" w:rsidRDefault="00FA3F24" w:rsidP="00591D6B">
      <w:pPr>
        <w:rPr>
          <w:rFonts w:ascii="Agency FB" w:hAnsi="Agency FB"/>
          <w:b/>
          <w:bCs/>
          <w:color w:val="7030A0"/>
          <w:sz w:val="36"/>
          <w:szCs w:val="36"/>
          <w:rtl/>
          <w:lang w:bidi="ar-EG"/>
        </w:rPr>
      </w:pPr>
    </w:p>
    <w:p w14:paraId="5E8FD363" w14:textId="5A4807FE" w:rsidR="00D37067" w:rsidRDefault="007D4325" w:rsidP="00D37067">
      <w:pPr>
        <w:rPr>
          <w:rFonts w:ascii="Agency FB" w:hAnsi="Agency FB"/>
          <w:sz w:val="36"/>
          <w:szCs w:val="36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17631" behindDoc="0" locked="0" layoutInCell="1" allowOverlap="1" wp14:anchorId="1B630B17" wp14:editId="5D886DCA">
                <wp:simplePos x="0" y="0"/>
                <wp:positionH relativeFrom="column">
                  <wp:posOffset>6315347</wp:posOffset>
                </wp:positionH>
                <wp:positionV relativeFrom="paragraph">
                  <wp:posOffset>193675</wp:posOffset>
                </wp:positionV>
                <wp:extent cx="1073785" cy="140462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4046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74D33" w14:textId="0A0A7504" w:rsidR="0025123E" w:rsidRPr="0025123E" w:rsidRDefault="0025123E" w:rsidP="0025123E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1B630B17" id="_x0000_s1030" style="position:absolute;margin-left:497.25pt;margin-top:15.25pt;width:84.55pt;height:110.6pt;z-index:25171763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" fillcolor="#4472c4 [3204]" stroked="f">
                <v:stroke joinstyle="miter"/>
                <v:textbox style="mso-fit-shape-to-text:t">
                  <w:txbxContent>
                    <w:p w14:paraId="66774D33" w14:textId="0A0A7504" w:rsidR="0025123E" w:rsidRPr="0025123E" w:rsidRDefault="0025123E" w:rsidP="0025123E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7F1182" w:rsidRPr="00C3186B">
        <w:rPr>
          <w:rFonts w:ascii="Agency FB" w:hAnsi="Agency FB"/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22F5AD" wp14:editId="18678B38">
                <wp:simplePos x="0" y="0"/>
                <wp:positionH relativeFrom="column">
                  <wp:posOffset>103414</wp:posOffset>
                </wp:positionH>
                <wp:positionV relativeFrom="paragraph">
                  <wp:posOffset>162196</wp:posOffset>
                </wp:positionV>
                <wp:extent cx="7308850" cy="3548743"/>
                <wp:effectExtent l="38100" t="38100" r="44450" b="33020"/>
                <wp:wrapNone/>
                <wp:docPr id="610" name="Rounded 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0" cy="3548743"/>
                        </a:xfrm>
                        <a:prstGeom prst="roundRect">
                          <a:avLst>
                            <a:gd name="adj" fmla="val 5966"/>
                          </a:avLst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F19AA" id="Rounded Rectangle 610" o:spid="_x0000_s1026" style="position:absolute;margin-left:8.15pt;margin-top:12.75pt;width:575.5pt;height:279.4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" filled="f" strokecolor="#4472c4 [3204]" strokeweight="6pt">
                <v:stroke joinstyle="miter"/>
              </v:roundrect>
            </w:pict>
          </mc:Fallback>
        </mc:AlternateContent>
      </w:r>
    </w:p>
    <w:p w14:paraId="6C9CDAD9" w14:textId="403635DF" w:rsidR="00D37067" w:rsidRDefault="00D37067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7ABD77D6" w14:textId="0F767381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4E39E0F2" w14:textId="6735EDE0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1AF39EF7" w14:textId="19E7B4FB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6916B21C" w14:textId="6A566EA4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10DF7780" w14:textId="72E5708B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671B6946" w14:textId="2DD5FA30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04EBD94F" w14:textId="1250F991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4782F5E2" w14:textId="2FB83AB9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49B18DAB" w14:textId="098D064F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0237B661" w14:textId="66A33958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1EDBD630" w14:textId="08C7D196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74C0156C" w14:textId="66097543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13E472F8" w14:textId="5C7B37D4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7E19B367" w14:textId="4064E35E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797375AC" w14:textId="3EADF34C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325B73F7" w14:textId="629F05A8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09A8F8B1" w14:textId="61F7D77C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7C12883C" w14:textId="63C8AC55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2488157E" w14:textId="04EEF4C3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5E308BD2" w14:textId="48D3E4F4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040334AB" w14:textId="1C87C401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1F7727EB" w14:textId="4EFEF10C" w:rsidR="007514ED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5B45187D" w14:textId="66F55586" w:rsidR="007514ED" w:rsidRPr="007F1182" w:rsidRDefault="007514ED" w:rsidP="007F1182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41047641" w14:textId="0B2CD78F" w:rsidR="00FA3F24" w:rsidRDefault="00FA3F24" w:rsidP="00D37067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6C35E4B2" w14:textId="4113D68F" w:rsidR="00FA3F24" w:rsidRDefault="00FA3F24" w:rsidP="00D37067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323DCDAA" w14:textId="5A31FAD6" w:rsidR="00FA3F24" w:rsidRDefault="00FA3F24" w:rsidP="00D37067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5054D244" w14:textId="7277C6DA" w:rsidR="00FA3F24" w:rsidRDefault="00FA3F24" w:rsidP="00D37067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7FBB4A4E" w14:textId="49BAF89F" w:rsidR="00FA3F24" w:rsidRDefault="00FA3F24" w:rsidP="00D37067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2F1DCC0B" w14:textId="64EF3DFF" w:rsidR="00FA3F24" w:rsidRDefault="00FA3F24" w:rsidP="00D37067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492A429E" w14:textId="56DB3038" w:rsidR="00FA3F24" w:rsidRDefault="00FA3F24" w:rsidP="00D37067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31D5B72D" w14:textId="645C9991" w:rsidR="00572233" w:rsidRDefault="00572233" w:rsidP="00D37067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4F7C2937" w14:textId="77777777" w:rsidR="00572233" w:rsidRDefault="00572233" w:rsidP="00D37067">
      <w:pPr>
        <w:tabs>
          <w:tab w:val="left" w:pos="2880"/>
        </w:tabs>
        <w:jc w:val="center"/>
        <w:rPr>
          <w:rFonts w:ascii="Agency FB" w:hAnsi="Agency FB"/>
          <w:sz w:val="36"/>
          <w:szCs w:val="36"/>
          <w:rtl/>
          <w:lang w:bidi="ar-EG"/>
        </w:rPr>
      </w:pPr>
    </w:p>
    <w:p w14:paraId="47D2FE2A" w14:textId="796A5D56" w:rsidR="00FA3F24" w:rsidRDefault="00FA3F24" w:rsidP="00D37067">
      <w:pPr>
        <w:tabs>
          <w:tab w:val="left" w:pos="2880"/>
        </w:tabs>
        <w:jc w:val="center"/>
        <w:rPr>
          <w:rFonts w:ascii="Agency FB" w:hAnsi="Agency FB"/>
          <w:sz w:val="36"/>
          <w:szCs w:val="36"/>
          <w:rtl/>
          <w:lang w:bidi="ar-EG"/>
        </w:rPr>
      </w:pPr>
    </w:p>
    <w:p w14:paraId="7B0863A3" w14:textId="77777777" w:rsidR="00FA3F24" w:rsidRDefault="00FA3F24" w:rsidP="00E43532">
      <w:pPr>
        <w:rPr>
          <w:rFonts w:ascii="Agency FB" w:hAnsi="Agency FB"/>
          <w:sz w:val="36"/>
          <w:szCs w:val="36"/>
          <w:lang w:bidi="ar-EG"/>
        </w:rPr>
      </w:pPr>
    </w:p>
    <w:p w14:paraId="13CD71BB" w14:textId="05F6D0A7" w:rsidR="00FA3F24" w:rsidRDefault="00FA3F24" w:rsidP="00E43532">
      <w:pPr>
        <w:rPr>
          <w:rFonts w:ascii="Agency FB" w:hAnsi="Agency FB"/>
          <w:sz w:val="36"/>
          <w:szCs w:val="36"/>
          <w:lang w:bidi="ar-EG"/>
        </w:rPr>
      </w:pPr>
    </w:p>
    <w:p w14:paraId="415457F5" w14:textId="177D6D0C" w:rsidR="00FA3F24" w:rsidRDefault="00FA3F24" w:rsidP="00E43532">
      <w:pPr>
        <w:rPr>
          <w:rFonts w:ascii="Agency FB" w:hAnsi="Agency FB"/>
          <w:sz w:val="36"/>
          <w:szCs w:val="36"/>
          <w:lang w:bidi="ar-EG"/>
        </w:rPr>
      </w:pPr>
    </w:p>
    <w:p w14:paraId="15DFA29E" w14:textId="41931E2D" w:rsidR="00FA3F24" w:rsidRDefault="00FA3F24" w:rsidP="00E43532">
      <w:pPr>
        <w:rPr>
          <w:rFonts w:ascii="Agency FB" w:hAnsi="Agency FB"/>
          <w:sz w:val="36"/>
          <w:szCs w:val="36"/>
          <w:lang w:bidi="ar-EG"/>
        </w:rPr>
      </w:pPr>
    </w:p>
    <w:p w14:paraId="2B7D54FC" w14:textId="77777777" w:rsidR="00572233" w:rsidRPr="00BD3B05" w:rsidRDefault="00572233" w:rsidP="00572233">
      <w:r>
        <w:rPr>
          <w:noProof/>
          <w:lang w:eastAsia="en-US"/>
        </w:rPr>
        <w:lastRenderedPageBreak/>
        <w:drawing>
          <wp:anchor distT="0" distB="0" distL="114300" distR="114300" simplePos="0" relativeHeight="251725824" behindDoc="1" locked="0" layoutInCell="1" allowOverlap="1" wp14:anchorId="7017B08B" wp14:editId="57DCBD0E">
            <wp:simplePos x="0" y="0"/>
            <wp:positionH relativeFrom="column">
              <wp:posOffset>-114300</wp:posOffset>
            </wp:positionH>
            <wp:positionV relativeFrom="paragraph">
              <wp:posOffset>-878840</wp:posOffset>
            </wp:positionV>
            <wp:extent cx="7886700" cy="2286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218FF" w14:textId="7CAC75BF" w:rsidR="00572233" w:rsidRPr="004B6E96" w:rsidRDefault="00572233" w:rsidP="00572233">
      <w:pPr>
        <w:jc w:val="center"/>
        <w:rPr>
          <w:rFonts w:ascii="Agency FB" w:hAnsi="Agency FB"/>
          <w:b/>
          <w:bCs/>
          <w:color w:val="7030A0"/>
          <w:sz w:val="56"/>
          <w:szCs w:val="56"/>
        </w:rPr>
      </w:pPr>
      <w:r w:rsidRPr="00CE1BA5">
        <w:rPr>
          <w:rFonts w:ascii="Agency FB" w:hAnsi="Agency FB"/>
          <w:b/>
          <w:bCs/>
          <w:color w:val="7030A0"/>
          <w:sz w:val="56"/>
          <w:szCs w:val="56"/>
        </w:rPr>
        <w:t xml:space="preserve">Assignment – </w:t>
      </w:r>
      <w:r>
        <w:rPr>
          <w:rFonts w:ascii="Agency FB" w:hAnsi="Agency FB"/>
          <w:b/>
          <w:bCs/>
          <w:color w:val="7030A0"/>
          <w:sz w:val="56"/>
          <w:szCs w:val="56"/>
        </w:rPr>
        <w:t xml:space="preserve">Cloud – </w:t>
      </w:r>
      <w:proofErr w:type="spellStart"/>
      <w:proofErr w:type="gramStart"/>
      <w:r>
        <w:rPr>
          <w:rFonts w:ascii="Agency FB" w:hAnsi="Agency FB"/>
          <w:b/>
          <w:bCs/>
          <w:color w:val="7030A0"/>
          <w:sz w:val="56"/>
          <w:szCs w:val="56"/>
        </w:rPr>
        <w:t>Theoires</w:t>
      </w:r>
      <w:proofErr w:type="spellEnd"/>
      <w:r>
        <w:rPr>
          <w:rFonts w:ascii="Agency FB" w:hAnsi="Agency FB"/>
          <w:b/>
          <w:bCs/>
          <w:color w:val="7030A0"/>
          <w:sz w:val="56"/>
          <w:szCs w:val="56"/>
        </w:rPr>
        <w:t xml:space="preserve"> </w:t>
      </w:r>
      <w:r>
        <w:rPr>
          <w:rFonts w:ascii="Agency FB" w:hAnsi="Agency FB"/>
          <w:b/>
          <w:bCs/>
          <w:color w:val="7030A0"/>
          <w:sz w:val="56"/>
          <w:szCs w:val="56"/>
        </w:rPr>
        <w:t>:</w:t>
      </w:r>
      <w:proofErr w:type="gramEnd"/>
      <w:r w:rsidRPr="00572233">
        <w:rPr>
          <w:rFonts w:ascii="Agency FB" w:hAnsi="Agency FB"/>
          <w:b/>
          <w:bCs/>
          <w:color w:val="7030A0"/>
          <w:sz w:val="56"/>
          <w:szCs w:val="56"/>
        </w:rPr>
        <w:t xml:space="preserve"> Pub/sub model</w:t>
      </w:r>
    </w:p>
    <w:p w14:paraId="56F5B31F" w14:textId="77777777" w:rsidR="00572233" w:rsidRPr="00BD3B05" w:rsidRDefault="00572233" w:rsidP="00572233">
      <w:pPr>
        <w:jc w:val="center"/>
      </w:pPr>
    </w:p>
    <w:p w14:paraId="2AE586DB" w14:textId="77777777" w:rsidR="00572233" w:rsidRPr="00BD3B05" w:rsidRDefault="00572233" w:rsidP="00572233"/>
    <w:p w14:paraId="42733AD4" w14:textId="77777777" w:rsidR="00572233" w:rsidRPr="00BD3B05" w:rsidRDefault="00572233" w:rsidP="00572233"/>
    <w:p w14:paraId="59A4A47E" w14:textId="77777777" w:rsidR="00572233" w:rsidRPr="00BD3B05" w:rsidRDefault="00572233" w:rsidP="00572233">
      <w:pPr>
        <w:jc w:val="center"/>
      </w:pPr>
    </w:p>
    <w:p w14:paraId="1C474892" w14:textId="77777777" w:rsidR="00572233" w:rsidRPr="00BD3B05" w:rsidRDefault="00572233" w:rsidP="00572233"/>
    <w:p w14:paraId="75B7D7DC" w14:textId="77777777" w:rsidR="00572233" w:rsidRDefault="00572233" w:rsidP="00572233">
      <w:r w:rsidRPr="00C3186B">
        <w:rPr>
          <w:rFonts w:ascii="Agency FB" w:hAnsi="Agency FB"/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4DA5F7" wp14:editId="1FE4D371">
                <wp:simplePos x="0" y="0"/>
                <wp:positionH relativeFrom="column">
                  <wp:posOffset>97971</wp:posOffset>
                </wp:positionH>
                <wp:positionV relativeFrom="paragraph">
                  <wp:posOffset>134076</wp:posOffset>
                </wp:positionV>
                <wp:extent cx="7308850" cy="3537857"/>
                <wp:effectExtent l="38100" t="38100" r="44450" b="4381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0" cy="3537857"/>
                        </a:xfrm>
                        <a:prstGeom prst="roundRect">
                          <a:avLst>
                            <a:gd name="adj" fmla="val 5966"/>
                          </a:avLst>
                        </a:prstGeom>
                        <a:noFill/>
                        <a:ln w="762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46050" id="Rounded Rectangle 2" o:spid="_x0000_s1026" style="position:absolute;margin-left:7.7pt;margin-top:10.55pt;width:575.5pt;height:278.5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" filled="f" strokecolor="#7030a0" strokeweight="6pt">
                <v:stroke joinstyle="miter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890604E" wp14:editId="45CB6A66">
                <wp:simplePos x="0" y="0"/>
                <wp:positionH relativeFrom="column">
                  <wp:posOffset>6317615</wp:posOffset>
                </wp:positionH>
                <wp:positionV relativeFrom="paragraph">
                  <wp:posOffset>154033</wp:posOffset>
                </wp:positionV>
                <wp:extent cx="1073785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40462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12818" w14:textId="77777777" w:rsidR="00572233" w:rsidRPr="0025123E" w:rsidRDefault="00572233" w:rsidP="00572233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2890604E" id="_x0000_s1031" style="position:absolute;margin-left:497.45pt;margin-top:12.15pt;width:84.5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" fillcolor="#7030a0" stroked="f">
                <v:stroke joinstyle="miter"/>
                <v:textbox style="mso-fit-shape-to-text:t">
                  <w:txbxContent>
                    <w:p w14:paraId="44D12818" w14:textId="77777777" w:rsidR="00572233" w:rsidRPr="0025123E" w:rsidRDefault="00572233" w:rsidP="00572233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28E1166C" w14:textId="77777777" w:rsidR="00572233" w:rsidRDefault="00572233" w:rsidP="00572233">
      <w:pPr>
        <w:jc w:val="center"/>
        <w:rPr>
          <w:rFonts w:ascii="Agency FB" w:hAnsi="Agency FB"/>
          <w:b/>
          <w:bCs/>
          <w:color w:val="7030A0"/>
          <w:sz w:val="36"/>
          <w:szCs w:val="36"/>
        </w:rPr>
      </w:pPr>
    </w:p>
    <w:p w14:paraId="5E25FEAE" w14:textId="77777777" w:rsidR="00572233" w:rsidRDefault="00572233" w:rsidP="00572233">
      <w:pPr>
        <w:rPr>
          <w:rFonts w:ascii="Agency FB" w:hAnsi="Agency FB"/>
          <w:sz w:val="36"/>
          <w:szCs w:val="36"/>
          <w:rtl/>
        </w:rPr>
      </w:pPr>
      <w:r w:rsidRPr="00C3186B">
        <w:rPr>
          <w:rFonts w:ascii="Agency FB" w:hAnsi="Agency FB"/>
          <w:b/>
          <w:bCs/>
          <w:noProof/>
          <w:sz w:val="36"/>
          <w:szCs w:val="36"/>
          <w:lang w:eastAsia="en-US"/>
        </w:rPr>
        <w:t xml:space="preserve"> </w:t>
      </w:r>
    </w:p>
    <w:p w14:paraId="72A8440E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3C47CE0A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29B82057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17BD60C1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573599F6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3E606801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1382CEF3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1C49F8ED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5CDF5BDC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7FD3F6DC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01B2645D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33C102CD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0E95431A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0F3BF1A6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09B21F6F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116CACA9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11287FE0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59BE7BDB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7BA26555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201679D9" w14:textId="77777777" w:rsidR="00572233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194D3900" w14:textId="77777777" w:rsidR="00572233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42906D32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39B9F9D8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2EB2B5C7" w14:textId="77777777" w:rsidR="00572233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18F452C3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2ED82E4F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  <w:r w:rsidRPr="006E6F85">
        <w:rPr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B666ADF" wp14:editId="731E9B9D">
                <wp:simplePos x="0" y="0"/>
                <wp:positionH relativeFrom="column">
                  <wp:posOffset>4377690</wp:posOffset>
                </wp:positionH>
                <wp:positionV relativeFrom="paragraph">
                  <wp:posOffset>-183198</wp:posOffset>
                </wp:positionV>
                <wp:extent cx="2360930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4CEB8" w14:textId="12A85192" w:rsidR="00572233" w:rsidRPr="00FB6E58" w:rsidRDefault="00572233" w:rsidP="00572233">
                            <w:pPr>
                              <w:rPr>
                                <w:b/>
                                <w:bCs/>
                                <w:color w:val="00FEF4"/>
                              </w:rPr>
                            </w:pPr>
                            <w:r w:rsidRPr="00FA3F24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Assignment –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>Cloud</w:t>
                            </w:r>
                            <w:r w:rsidRPr="00FA3F24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gramStart"/>
                            <w:r w:rsidRPr="00FA3F24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– </w:t>
                            </w:r>
                            <w:r w:rsidRPr="00572233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572233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>MQTT</w:t>
                            </w:r>
                            <w:proofErr w:type="gramEnd"/>
                            <w:r w:rsidRPr="00572233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 Protocol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66ADF" id="_x0000_s1032" type="#_x0000_t202" style="position:absolute;margin-left:344.7pt;margin-top:-14.45pt;width:185.9pt;height:110.6pt;z-index:251730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" filled="f" stroked="f">
                <v:textbox style="mso-fit-shape-to-text:t">
                  <w:txbxContent>
                    <w:p w14:paraId="1E04CEB8" w14:textId="12A85192" w:rsidR="00572233" w:rsidRPr="00FB6E58" w:rsidRDefault="00572233" w:rsidP="00572233">
                      <w:pPr>
                        <w:rPr>
                          <w:b/>
                          <w:bCs/>
                          <w:color w:val="00FEF4"/>
                        </w:rPr>
                      </w:pPr>
                      <w:r w:rsidRPr="00FA3F24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Assignment –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>Cloud</w:t>
                      </w:r>
                      <w:r w:rsidRPr="00FA3F24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 </w:t>
                      </w:r>
                      <w:proofErr w:type="gramStart"/>
                      <w:r w:rsidRPr="00FA3F24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– </w:t>
                      </w:r>
                      <w:r w:rsidRPr="00572233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 </w:t>
                      </w:r>
                      <w:r w:rsidRPr="00572233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>MQTT</w:t>
                      </w:r>
                      <w:proofErr w:type="gramEnd"/>
                      <w:r w:rsidRPr="00572233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 Protocol</w:t>
                      </w:r>
                    </w:p>
                  </w:txbxContent>
                </v:textbox>
              </v:shape>
            </w:pict>
          </mc:Fallback>
        </mc:AlternateContent>
      </w:r>
      <w:r w:rsidRPr="006E6F85">
        <w:rPr>
          <w:noProof/>
          <w:lang w:eastAsia="en-US"/>
        </w:rPr>
        <w:drawing>
          <wp:anchor distT="0" distB="0" distL="114300" distR="114300" simplePos="0" relativeHeight="251729920" behindDoc="1" locked="0" layoutInCell="1" allowOverlap="1" wp14:anchorId="7844D57C" wp14:editId="03BEF534">
            <wp:simplePos x="0" y="0"/>
            <wp:positionH relativeFrom="column">
              <wp:posOffset>-52705</wp:posOffset>
            </wp:positionH>
            <wp:positionV relativeFrom="paragraph">
              <wp:posOffset>-871855</wp:posOffset>
            </wp:positionV>
            <wp:extent cx="8229600" cy="23063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5603F" w14:textId="77777777" w:rsidR="00572233" w:rsidRPr="006E6F85" w:rsidRDefault="00572233" w:rsidP="00572233">
      <w:pPr>
        <w:tabs>
          <w:tab w:val="left" w:pos="10320"/>
        </w:tabs>
      </w:pPr>
      <w:r w:rsidRPr="006E6F85">
        <w:tab/>
      </w:r>
    </w:p>
    <w:p w14:paraId="4FFA18AB" w14:textId="77777777" w:rsidR="00572233" w:rsidRPr="00BD3B05" w:rsidRDefault="00572233" w:rsidP="00572233">
      <w:r>
        <w:rPr>
          <w:noProof/>
          <w:lang w:eastAsia="en-US"/>
        </w:rPr>
        <w:t xml:space="preserve"> </w:t>
      </w:r>
    </w:p>
    <w:p w14:paraId="48913269" w14:textId="77777777" w:rsidR="00572233" w:rsidRPr="00BD3B05" w:rsidRDefault="00572233" w:rsidP="00572233"/>
    <w:p w14:paraId="0547BB44" w14:textId="77777777" w:rsidR="00572233" w:rsidRPr="00BD3B05" w:rsidRDefault="00572233" w:rsidP="00572233"/>
    <w:p w14:paraId="2BE7E05E" w14:textId="77777777" w:rsidR="00572233" w:rsidRPr="00BD3B05" w:rsidRDefault="00572233" w:rsidP="00572233">
      <w:pPr>
        <w:jc w:val="center"/>
      </w:pPr>
    </w:p>
    <w:p w14:paraId="7997469E" w14:textId="77777777" w:rsidR="00572233" w:rsidRPr="00BD3B05" w:rsidRDefault="00572233" w:rsidP="00572233"/>
    <w:p w14:paraId="3B7D1EC0" w14:textId="77777777" w:rsidR="00572233" w:rsidRDefault="00572233" w:rsidP="00572233">
      <w:pPr>
        <w:rPr>
          <w:rFonts w:ascii="Agency FB" w:hAnsi="Agency FB"/>
          <w:b/>
          <w:bCs/>
          <w:color w:val="7030A0"/>
          <w:sz w:val="36"/>
          <w:szCs w:val="36"/>
          <w:rtl/>
          <w:lang w:bidi="ar-EG"/>
        </w:rPr>
      </w:pPr>
    </w:p>
    <w:p w14:paraId="4A116F43" w14:textId="77777777" w:rsidR="00572233" w:rsidRDefault="00572233" w:rsidP="00572233">
      <w:pPr>
        <w:rPr>
          <w:rFonts w:ascii="Agency FB" w:hAnsi="Agency FB"/>
          <w:sz w:val="36"/>
          <w:szCs w:val="36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FD188CF" wp14:editId="347A3A87">
                <wp:simplePos x="0" y="0"/>
                <wp:positionH relativeFrom="column">
                  <wp:posOffset>6315347</wp:posOffset>
                </wp:positionH>
                <wp:positionV relativeFrom="paragraph">
                  <wp:posOffset>193675</wp:posOffset>
                </wp:positionV>
                <wp:extent cx="1073785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4046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84FCB" w14:textId="77777777" w:rsidR="00572233" w:rsidRPr="0025123E" w:rsidRDefault="00572233" w:rsidP="00572233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4FD188CF" id="_x0000_s1033" style="position:absolute;margin-left:497.25pt;margin-top:15.25pt;width:84.5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" fillcolor="#4472c4 [3204]" stroked="f">
                <v:stroke joinstyle="miter"/>
                <v:textbox style="mso-fit-shape-to-text:t">
                  <w:txbxContent>
                    <w:p w14:paraId="45084FCB" w14:textId="77777777" w:rsidR="00572233" w:rsidRPr="0025123E" w:rsidRDefault="00572233" w:rsidP="00572233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3186B">
        <w:rPr>
          <w:rFonts w:ascii="Agency FB" w:hAnsi="Agency FB"/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2411E7" wp14:editId="12CFA1FD">
                <wp:simplePos x="0" y="0"/>
                <wp:positionH relativeFrom="column">
                  <wp:posOffset>103414</wp:posOffset>
                </wp:positionH>
                <wp:positionV relativeFrom="paragraph">
                  <wp:posOffset>162196</wp:posOffset>
                </wp:positionV>
                <wp:extent cx="7308850" cy="3548743"/>
                <wp:effectExtent l="38100" t="38100" r="44450" b="3302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0" cy="3548743"/>
                        </a:xfrm>
                        <a:prstGeom prst="roundRect">
                          <a:avLst>
                            <a:gd name="adj" fmla="val 5966"/>
                          </a:avLst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40C2A" id="Rounded Rectangle 9" o:spid="_x0000_s1026" style="position:absolute;margin-left:8.15pt;margin-top:12.75pt;width:575.5pt;height:279.4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" filled="f" strokecolor="#4472c4 [3204]" strokeweight="6pt">
                <v:stroke joinstyle="miter"/>
              </v:roundrect>
            </w:pict>
          </mc:Fallback>
        </mc:AlternateContent>
      </w:r>
    </w:p>
    <w:p w14:paraId="19E62A12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2DE8A804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51827320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14876C04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2A47A3AE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195F15F7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6FDA70B5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2A22B0A3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0FDF31D0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0086AED1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49ED2885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2A3850AF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4D7C0AC3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2AB5B5BB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18098713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408FA9F6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627815D6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33EA99EB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4A1FAAC8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3BE78F67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3D75269A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5256C706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661E0C4A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29CA6E4B" w14:textId="77777777" w:rsidR="00572233" w:rsidRPr="007F1182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55F5ECF1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568FAE25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61189E0D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0874460C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6FAFEE5B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4B581B82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0E242D36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1CE72213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6A12E1E1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rtl/>
          <w:lang w:bidi="ar-EG"/>
        </w:rPr>
      </w:pPr>
    </w:p>
    <w:p w14:paraId="717070AB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rtl/>
          <w:lang w:bidi="ar-EG"/>
        </w:rPr>
      </w:pPr>
    </w:p>
    <w:p w14:paraId="019F3A99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5497B767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5B63D09F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55805E5B" w14:textId="226E94FC" w:rsidR="006E6F85" w:rsidRDefault="006E6F85" w:rsidP="006E6F85">
      <w:pPr>
        <w:rPr>
          <w:rFonts w:ascii="Agency FB" w:hAnsi="Agency FB"/>
          <w:sz w:val="36"/>
          <w:szCs w:val="36"/>
          <w:rtl/>
          <w:lang w:bidi="ar-EG"/>
        </w:rPr>
      </w:pPr>
    </w:p>
    <w:p w14:paraId="728560C1" w14:textId="61FEA21E" w:rsidR="00572233" w:rsidRPr="00BD3B05" w:rsidRDefault="00572233" w:rsidP="00572233">
      <w:r>
        <w:rPr>
          <w:noProof/>
          <w:lang w:eastAsia="en-US"/>
        </w:rPr>
        <w:lastRenderedPageBreak/>
        <w:drawing>
          <wp:anchor distT="0" distB="0" distL="114300" distR="114300" simplePos="0" relativeHeight="251735040" behindDoc="1" locked="0" layoutInCell="1" allowOverlap="1" wp14:anchorId="6A0FAC89" wp14:editId="54C1B825">
            <wp:simplePos x="0" y="0"/>
            <wp:positionH relativeFrom="column">
              <wp:posOffset>-114300</wp:posOffset>
            </wp:positionH>
            <wp:positionV relativeFrom="paragraph">
              <wp:posOffset>-878840</wp:posOffset>
            </wp:positionV>
            <wp:extent cx="7886700" cy="22860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DBFCF" w14:textId="6B96F8E6" w:rsidR="00572233" w:rsidRPr="004B6E96" w:rsidRDefault="00572233" w:rsidP="00572233">
      <w:pPr>
        <w:jc w:val="center"/>
        <w:rPr>
          <w:rFonts w:ascii="Agency FB" w:hAnsi="Agency FB"/>
          <w:b/>
          <w:bCs/>
          <w:color w:val="7030A0"/>
          <w:sz w:val="56"/>
          <w:szCs w:val="56"/>
        </w:rPr>
      </w:pPr>
      <w:r w:rsidRPr="00CE1BA5">
        <w:rPr>
          <w:rFonts w:ascii="Agency FB" w:hAnsi="Agency FB"/>
          <w:b/>
          <w:bCs/>
          <w:color w:val="7030A0"/>
          <w:sz w:val="56"/>
          <w:szCs w:val="56"/>
        </w:rPr>
        <w:t xml:space="preserve">Assignment – </w:t>
      </w:r>
      <w:r>
        <w:rPr>
          <w:rFonts w:ascii="Agency FB" w:hAnsi="Agency FB"/>
          <w:b/>
          <w:bCs/>
          <w:color w:val="7030A0"/>
          <w:sz w:val="56"/>
          <w:szCs w:val="56"/>
        </w:rPr>
        <w:t xml:space="preserve">Cloud – </w:t>
      </w:r>
      <w:proofErr w:type="spellStart"/>
      <w:proofErr w:type="gramStart"/>
      <w:r>
        <w:rPr>
          <w:rFonts w:ascii="Agency FB" w:hAnsi="Agency FB"/>
          <w:b/>
          <w:bCs/>
          <w:color w:val="7030A0"/>
          <w:sz w:val="56"/>
          <w:szCs w:val="56"/>
        </w:rPr>
        <w:t>Theoires</w:t>
      </w:r>
      <w:proofErr w:type="spellEnd"/>
      <w:r>
        <w:rPr>
          <w:rFonts w:ascii="Agency FB" w:hAnsi="Agency FB"/>
          <w:b/>
          <w:bCs/>
          <w:color w:val="7030A0"/>
          <w:sz w:val="56"/>
          <w:szCs w:val="56"/>
        </w:rPr>
        <w:t xml:space="preserve"> :</w:t>
      </w:r>
      <w:proofErr w:type="gramEnd"/>
      <w:r w:rsidRPr="00572233">
        <w:rPr>
          <w:rFonts w:ascii="Agency FB" w:hAnsi="Agency FB"/>
          <w:b/>
          <w:bCs/>
          <w:color w:val="7030A0"/>
          <w:sz w:val="56"/>
          <w:szCs w:val="56"/>
        </w:rPr>
        <w:t xml:space="preserve"> </w:t>
      </w:r>
      <w:r w:rsidRPr="00572233">
        <w:rPr>
          <w:rFonts w:ascii="Agency FB" w:hAnsi="Agency FB"/>
          <w:b/>
          <w:bCs/>
          <w:color w:val="7030A0"/>
          <w:sz w:val="56"/>
          <w:szCs w:val="56"/>
        </w:rPr>
        <w:t>ID token vs Access Token</w:t>
      </w:r>
    </w:p>
    <w:p w14:paraId="331406B2" w14:textId="77777777" w:rsidR="00572233" w:rsidRPr="00BD3B05" w:rsidRDefault="00572233" w:rsidP="00572233">
      <w:pPr>
        <w:jc w:val="center"/>
      </w:pPr>
    </w:p>
    <w:p w14:paraId="2251B1BC" w14:textId="77777777" w:rsidR="00572233" w:rsidRPr="00BD3B05" w:rsidRDefault="00572233" w:rsidP="00572233"/>
    <w:p w14:paraId="331C4653" w14:textId="77777777" w:rsidR="00572233" w:rsidRPr="00BD3B05" w:rsidRDefault="00572233" w:rsidP="00572233"/>
    <w:p w14:paraId="5EC2AD80" w14:textId="77777777" w:rsidR="00572233" w:rsidRPr="00BD3B05" w:rsidRDefault="00572233" w:rsidP="00572233">
      <w:pPr>
        <w:jc w:val="center"/>
      </w:pPr>
    </w:p>
    <w:p w14:paraId="6D86EF0C" w14:textId="77777777" w:rsidR="00572233" w:rsidRPr="00BD3B05" w:rsidRDefault="00572233" w:rsidP="00572233"/>
    <w:p w14:paraId="6C8DA09C" w14:textId="77777777" w:rsidR="00572233" w:rsidRDefault="00572233" w:rsidP="00572233">
      <w:r w:rsidRPr="00C3186B">
        <w:rPr>
          <w:rFonts w:ascii="Agency FB" w:hAnsi="Agency FB"/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8666B6" wp14:editId="0E1F11F0">
                <wp:simplePos x="0" y="0"/>
                <wp:positionH relativeFrom="column">
                  <wp:posOffset>97971</wp:posOffset>
                </wp:positionH>
                <wp:positionV relativeFrom="paragraph">
                  <wp:posOffset>134076</wp:posOffset>
                </wp:positionV>
                <wp:extent cx="7308850" cy="3537857"/>
                <wp:effectExtent l="38100" t="38100" r="44450" b="4381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0" cy="3537857"/>
                        </a:xfrm>
                        <a:prstGeom prst="roundRect">
                          <a:avLst>
                            <a:gd name="adj" fmla="val 5966"/>
                          </a:avLst>
                        </a:prstGeom>
                        <a:noFill/>
                        <a:ln w="762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2B95C" id="Rounded Rectangle 11" o:spid="_x0000_s1026" style="position:absolute;margin-left:7.7pt;margin-top:10.55pt;width:575.5pt;height:278.5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" filled="f" strokecolor="#7030a0" strokeweight="6pt">
                <v:stroke joinstyle="miter"/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8FFD20B" wp14:editId="6929D020">
                <wp:simplePos x="0" y="0"/>
                <wp:positionH relativeFrom="column">
                  <wp:posOffset>6317615</wp:posOffset>
                </wp:positionH>
                <wp:positionV relativeFrom="paragraph">
                  <wp:posOffset>154033</wp:posOffset>
                </wp:positionV>
                <wp:extent cx="1073785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40462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1DC48" w14:textId="77777777" w:rsidR="00572233" w:rsidRPr="0025123E" w:rsidRDefault="00572233" w:rsidP="00572233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58FFD20B" id="_x0000_s1034" style="position:absolute;margin-left:497.45pt;margin-top:12.15pt;width:84.55pt;height:110.6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" fillcolor="#7030a0" stroked="f">
                <v:stroke joinstyle="miter"/>
                <v:textbox style="mso-fit-shape-to-text:t">
                  <w:txbxContent>
                    <w:p w14:paraId="2131DC48" w14:textId="77777777" w:rsidR="00572233" w:rsidRPr="0025123E" w:rsidRDefault="00572233" w:rsidP="00572233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10576740" w14:textId="77777777" w:rsidR="00572233" w:rsidRDefault="00572233" w:rsidP="00572233">
      <w:pPr>
        <w:jc w:val="center"/>
        <w:rPr>
          <w:rFonts w:ascii="Agency FB" w:hAnsi="Agency FB"/>
          <w:b/>
          <w:bCs/>
          <w:color w:val="7030A0"/>
          <w:sz w:val="36"/>
          <w:szCs w:val="36"/>
        </w:rPr>
      </w:pPr>
    </w:p>
    <w:p w14:paraId="0420CF5B" w14:textId="77777777" w:rsidR="00572233" w:rsidRDefault="00572233" w:rsidP="00572233">
      <w:pPr>
        <w:rPr>
          <w:rFonts w:ascii="Agency FB" w:hAnsi="Agency FB"/>
          <w:sz w:val="36"/>
          <w:szCs w:val="36"/>
          <w:rtl/>
        </w:rPr>
      </w:pPr>
      <w:r w:rsidRPr="00C3186B">
        <w:rPr>
          <w:rFonts w:ascii="Agency FB" w:hAnsi="Agency FB"/>
          <w:b/>
          <w:bCs/>
          <w:noProof/>
          <w:sz w:val="36"/>
          <w:szCs w:val="36"/>
          <w:lang w:eastAsia="en-US"/>
        </w:rPr>
        <w:t xml:space="preserve"> </w:t>
      </w:r>
    </w:p>
    <w:p w14:paraId="79BF8602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43850485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610B3DA7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0749199F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1A689619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3952EC70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3D4556BC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281D402B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05336B3F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20A5F727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1A074D8A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25366DB8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341BE35E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2CEE577B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4E9EC45A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3BDF9327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0B1D0C93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747808DD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3BF8FF98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5A72470E" w14:textId="77777777" w:rsidR="00572233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6D1CBFF2" w14:textId="77777777" w:rsidR="00572233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02FC9B48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2FDDD014" w14:textId="77777777" w:rsidR="00572233" w:rsidRPr="006E6F85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6B846E93" w14:textId="77777777" w:rsidR="00572233" w:rsidRDefault="00572233" w:rsidP="00572233">
      <w:pPr>
        <w:rPr>
          <w:rFonts w:ascii="Agency FB" w:hAnsi="Agency FB"/>
          <w:sz w:val="36"/>
          <w:szCs w:val="36"/>
          <w:rtl/>
          <w:lang w:bidi="ar-EG"/>
        </w:rPr>
      </w:pPr>
    </w:p>
    <w:p w14:paraId="5292F00B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0338CC93" w14:textId="09570987" w:rsidR="00832925" w:rsidRPr="00BD3B05" w:rsidRDefault="00832925" w:rsidP="006E6F85"/>
    <w:p w14:paraId="69220E27" w14:textId="0F30FC1F" w:rsidR="00572233" w:rsidRDefault="00520E46" w:rsidP="00572233">
      <w:pPr>
        <w:rPr>
          <w:rFonts w:ascii="Agency FB" w:hAnsi="Agency FB"/>
          <w:sz w:val="36"/>
          <w:szCs w:val="36"/>
          <w:lang w:bidi="ar-EG"/>
        </w:rPr>
      </w:pPr>
      <w:r w:rsidRPr="006E6F85">
        <w:rPr>
          <w:noProof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D524D30" wp14:editId="6C663F5B">
                <wp:simplePos x="0" y="0"/>
                <wp:positionH relativeFrom="column">
                  <wp:posOffset>4375785</wp:posOffset>
                </wp:positionH>
                <wp:positionV relativeFrom="paragraph">
                  <wp:posOffset>-416923</wp:posOffset>
                </wp:positionV>
                <wp:extent cx="2360930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077F5" w14:textId="0AE41809" w:rsidR="00572233" w:rsidRPr="00FB6E58" w:rsidRDefault="00572233" w:rsidP="00572233">
                            <w:pPr>
                              <w:rPr>
                                <w:b/>
                                <w:bCs/>
                                <w:color w:val="00FEF4"/>
                              </w:rPr>
                            </w:pPr>
                            <w:r w:rsidRPr="00FA3F24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Assignment – </w:t>
                            </w:r>
                            <w:r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>Cloud</w:t>
                            </w:r>
                            <w:r w:rsidRPr="00FA3F24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gramStart"/>
                            <w:r w:rsidRPr="00FA3F24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– </w:t>
                            </w:r>
                            <w:r w:rsidRPr="00572233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572233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>Firebase</w:t>
                            </w:r>
                            <w:proofErr w:type="gramEnd"/>
                            <w:r w:rsidRPr="00572233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572233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>Realtime</w:t>
                            </w:r>
                            <w:proofErr w:type="spellEnd"/>
                            <w:r w:rsidRPr="00572233">
                              <w:rPr>
                                <w:rFonts w:ascii="Agency FB" w:hAnsi="Agency FB"/>
                                <w:b/>
                                <w:bCs/>
                                <w:color w:val="00FEF4"/>
                                <w:sz w:val="56"/>
                                <w:szCs w:val="56"/>
                              </w:rPr>
                              <w:t xml:space="preserve">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24D30" id="_x0000_s1035" type="#_x0000_t202" style="position:absolute;margin-left:344.55pt;margin-top:-32.85pt;width:185.9pt;height:110.6pt;z-index:251740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" filled="f" stroked="f">
                <v:textbox style="mso-fit-shape-to-text:t">
                  <w:txbxContent>
                    <w:p w14:paraId="5DF077F5" w14:textId="0AE41809" w:rsidR="00572233" w:rsidRPr="00FB6E58" w:rsidRDefault="00572233" w:rsidP="00572233">
                      <w:pPr>
                        <w:rPr>
                          <w:b/>
                          <w:bCs/>
                          <w:color w:val="00FEF4"/>
                        </w:rPr>
                      </w:pPr>
                      <w:r w:rsidRPr="00FA3F24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Assignment – </w:t>
                      </w:r>
                      <w:r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>Cloud</w:t>
                      </w:r>
                      <w:r w:rsidRPr="00FA3F24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 </w:t>
                      </w:r>
                      <w:proofErr w:type="gramStart"/>
                      <w:r w:rsidRPr="00FA3F24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– </w:t>
                      </w:r>
                      <w:r w:rsidRPr="00572233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 </w:t>
                      </w:r>
                      <w:r w:rsidRPr="00572233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>Firebase</w:t>
                      </w:r>
                      <w:proofErr w:type="gramEnd"/>
                      <w:r w:rsidRPr="00572233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572233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>Realtime</w:t>
                      </w:r>
                      <w:proofErr w:type="spellEnd"/>
                      <w:r w:rsidRPr="00572233">
                        <w:rPr>
                          <w:rFonts w:ascii="Agency FB" w:hAnsi="Agency FB"/>
                          <w:b/>
                          <w:bCs/>
                          <w:color w:val="00FEF4"/>
                          <w:sz w:val="56"/>
                          <w:szCs w:val="56"/>
                        </w:rP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 w:rsidR="00572233" w:rsidRPr="006E6F85">
        <w:rPr>
          <w:noProof/>
          <w:lang w:eastAsia="en-US"/>
        </w:rPr>
        <w:drawing>
          <wp:anchor distT="0" distB="0" distL="114300" distR="114300" simplePos="0" relativeHeight="251739136" behindDoc="1" locked="0" layoutInCell="1" allowOverlap="1" wp14:anchorId="34903F74" wp14:editId="1CDF0236">
            <wp:simplePos x="0" y="0"/>
            <wp:positionH relativeFrom="column">
              <wp:posOffset>-52705</wp:posOffset>
            </wp:positionH>
            <wp:positionV relativeFrom="paragraph">
              <wp:posOffset>-871855</wp:posOffset>
            </wp:positionV>
            <wp:extent cx="8229600" cy="230632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5EC7F" w14:textId="77777777" w:rsidR="00572233" w:rsidRPr="006E6F85" w:rsidRDefault="00572233" w:rsidP="00572233">
      <w:pPr>
        <w:tabs>
          <w:tab w:val="left" w:pos="10320"/>
        </w:tabs>
      </w:pPr>
      <w:r w:rsidRPr="006E6F85">
        <w:tab/>
      </w:r>
    </w:p>
    <w:p w14:paraId="5ECEA76A" w14:textId="77777777" w:rsidR="00572233" w:rsidRPr="00BD3B05" w:rsidRDefault="00572233" w:rsidP="00572233">
      <w:r>
        <w:rPr>
          <w:noProof/>
          <w:lang w:eastAsia="en-US"/>
        </w:rPr>
        <w:t xml:space="preserve"> </w:t>
      </w:r>
    </w:p>
    <w:p w14:paraId="38F98133" w14:textId="77777777" w:rsidR="00572233" w:rsidRPr="00BD3B05" w:rsidRDefault="00572233" w:rsidP="00572233"/>
    <w:p w14:paraId="56DE4663" w14:textId="77777777" w:rsidR="00572233" w:rsidRPr="00BD3B05" w:rsidRDefault="00572233" w:rsidP="00572233"/>
    <w:p w14:paraId="283F1B09" w14:textId="77777777" w:rsidR="00572233" w:rsidRPr="00BD3B05" w:rsidRDefault="00572233" w:rsidP="00572233">
      <w:pPr>
        <w:jc w:val="center"/>
      </w:pPr>
    </w:p>
    <w:p w14:paraId="17FCDE4C" w14:textId="77777777" w:rsidR="00572233" w:rsidRPr="00BD3B05" w:rsidRDefault="00572233" w:rsidP="00572233"/>
    <w:p w14:paraId="5AE8BBA9" w14:textId="77777777" w:rsidR="00572233" w:rsidRDefault="00572233" w:rsidP="00572233">
      <w:pPr>
        <w:rPr>
          <w:rFonts w:ascii="Agency FB" w:hAnsi="Agency FB"/>
          <w:b/>
          <w:bCs/>
          <w:color w:val="7030A0"/>
          <w:sz w:val="36"/>
          <w:szCs w:val="36"/>
          <w:rtl/>
          <w:lang w:bidi="ar-EG"/>
        </w:rPr>
      </w:pPr>
    </w:p>
    <w:p w14:paraId="2D74291F" w14:textId="77777777" w:rsidR="00572233" w:rsidRDefault="00572233" w:rsidP="00572233">
      <w:pPr>
        <w:rPr>
          <w:rFonts w:ascii="Agency FB" w:hAnsi="Agency FB"/>
          <w:sz w:val="36"/>
          <w:szCs w:val="36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2648685" wp14:editId="558958EF">
                <wp:simplePos x="0" y="0"/>
                <wp:positionH relativeFrom="column">
                  <wp:posOffset>6315347</wp:posOffset>
                </wp:positionH>
                <wp:positionV relativeFrom="paragraph">
                  <wp:posOffset>193675</wp:posOffset>
                </wp:positionV>
                <wp:extent cx="1073785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140462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46023" w14:textId="77777777" w:rsidR="00572233" w:rsidRPr="0025123E" w:rsidRDefault="00572233" w:rsidP="00572233">
                            <w:pPr>
                              <w:jc w:val="center"/>
                              <w:rPr>
                                <w:rFonts w:ascii="Agency FB" w:hAnsi="Agency FB"/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w14:anchorId="32648685" id="_x0000_s1036" style="position:absolute;margin-left:497.25pt;margin-top:15.25pt;width:84.5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" fillcolor="#4472c4 [3204]" stroked="f">
                <v:stroke joinstyle="miter"/>
                <v:textbox style="mso-fit-shape-to-text:t">
                  <w:txbxContent>
                    <w:p w14:paraId="6B846023" w14:textId="77777777" w:rsidR="00572233" w:rsidRPr="0025123E" w:rsidRDefault="00572233" w:rsidP="00572233">
                      <w:pPr>
                        <w:jc w:val="center"/>
                        <w:rPr>
                          <w:rFonts w:ascii="Agency FB" w:hAnsi="Agency FB"/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C3186B">
        <w:rPr>
          <w:rFonts w:ascii="Agency FB" w:hAnsi="Agency FB"/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25A0A5" wp14:editId="6B9088EB">
                <wp:simplePos x="0" y="0"/>
                <wp:positionH relativeFrom="column">
                  <wp:posOffset>103414</wp:posOffset>
                </wp:positionH>
                <wp:positionV relativeFrom="paragraph">
                  <wp:posOffset>162196</wp:posOffset>
                </wp:positionV>
                <wp:extent cx="7308850" cy="3548743"/>
                <wp:effectExtent l="38100" t="38100" r="44450" b="3302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8850" cy="3548743"/>
                        </a:xfrm>
                        <a:prstGeom prst="roundRect">
                          <a:avLst>
                            <a:gd name="adj" fmla="val 5966"/>
                          </a:avLst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13B2B" id="Rounded Rectangle 16" o:spid="_x0000_s1026" style="position:absolute;margin-left:8.15pt;margin-top:12.75pt;width:575.5pt;height:279.4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9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" filled="f" strokecolor="#4472c4 [3204]" strokeweight="6pt">
                <v:stroke joinstyle="miter"/>
              </v:roundrect>
            </w:pict>
          </mc:Fallback>
        </mc:AlternateContent>
      </w:r>
    </w:p>
    <w:p w14:paraId="5C5A6539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12EA292E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3C3A8BA6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2D0C3327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48131C76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2037A4AC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  <w:bookmarkStart w:id="0" w:name="_GoBack"/>
      <w:bookmarkEnd w:id="0"/>
    </w:p>
    <w:p w14:paraId="11B5311B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6F298B62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27D51FBF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362FA0A7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5C32FE55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2B53F0A7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4E43EE1D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1F12B843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2C33A122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53B95112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0767F077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3980BF4D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1B37BE0C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44829A5E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6168D0FA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0D25F5F1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0458E057" w14:textId="77777777" w:rsidR="00572233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60A32F83" w14:textId="77777777" w:rsidR="00572233" w:rsidRPr="007F1182" w:rsidRDefault="00572233" w:rsidP="00572233">
      <w:pPr>
        <w:tabs>
          <w:tab w:val="left" w:pos="2880"/>
        </w:tabs>
        <w:ind w:left="708"/>
        <w:jc w:val="center"/>
        <w:rPr>
          <w:rFonts w:ascii="Agency FB" w:hAnsi="Agency FB"/>
          <w:color w:val="4472C4" w:themeColor="accent1"/>
          <w:sz w:val="18"/>
          <w:szCs w:val="18"/>
          <w:lang w:bidi="ar-EG"/>
        </w:rPr>
      </w:pPr>
    </w:p>
    <w:p w14:paraId="6F62A07C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35B3A477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47B946F7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29E4547D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378A0252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4487E57F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2C7C0D95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2E21DBCE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lang w:bidi="ar-EG"/>
        </w:rPr>
      </w:pPr>
    </w:p>
    <w:p w14:paraId="63FA3D09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rtl/>
          <w:lang w:bidi="ar-EG"/>
        </w:rPr>
      </w:pPr>
    </w:p>
    <w:p w14:paraId="12045BE3" w14:textId="77777777" w:rsidR="00572233" w:rsidRDefault="00572233" w:rsidP="00572233">
      <w:pPr>
        <w:tabs>
          <w:tab w:val="left" w:pos="2880"/>
        </w:tabs>
        <w:jc w:val="center"/>
        <w:rPr>
          <w:rFonts w:ascii="Agency FB" w:hAnsi="Agency FB"/>
          <w:sz w:val="36"/>
          <w:szCs w:val="36"/>
          <w:rtl/>
          <w:lang w:bidi="ar-EG"/>
        </w:rPr>
      </w:pPr>
    </w:p>
    <w:p w14:paraId="4C45D03B" w14:textId="77777777" w:rsidR="00572233" w:rsidRDefault="00572233" w:rsidP="00572233">
      <w:pPr>
        <w:rPr>
          <w:rFonts w:ascii="Agency FB" w:hAnsi="Agency FB"/>
          <w:sz w:val="36"/>
          <w:szCs w:val="36"/>
          <w:lang w:bidi="ar-EG"/>
        </w:rPr>
      </w:pPr>
    </w:p>
    <w:p w14:paraId="38B0B16F" w14:textId="032DCD7E" w:rsidR="006E6F85" w:rsidRPr="00BD3B05" w:rsidRDefault="006E6F85" w:rsidP="006E6F85"/>
    <w:sectPr w:rsidR="006E6F85" w:rsidRPr="00BD3B05" w:rsidSect="00A01B0F">
      <w:headerReference w:type="default" r:id="rId11"/>
      <w:footerReference w:type="even" r:id="rId12"/>
      <w:footerReference w:type="default" r:id="rId13"/>
      <w:pgSz w:w="11906" w:h="16838"/>
      <w:pgMar w:top="0" w:right="26" w:bottom="0" w:left="0" w:header="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B82DFA" w14:textId="77777777" w:rsidR="00DB3AD3" w:rsidRDefault="00DB3AD3">
      <w:r>
        <w:separator/>
      </w:r>
    </w:p>
  </w:endnote>
  <w:endnote w:type="continuationSeparator" w:id="0">
    <w:p w14:paraId="51E8382A" w14:textId="77777777" w:rsidR="00DB3AD3" w:rsidRDefault="00DB3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70061" w14:textId="77777777" w:rsidR="00A01B0F" w:rsidRDefault="00A01B0F" w:rsidP="00A01B0F">
    <w:pPr>
      <w:pStyle w:val="Footer"/>
    </w:pPr>
  </w:p>
  <w:p w14:paraId="704B70ED" w14:textId="77777777" w:rsidR="00ED4BA8" w:rsidRDefault="00ED4BA8" w:rsidP="00A01B0F"/>
  <w:p w14:paraId="3F0115F5" w14:textId="77777777" w:rsidR="00ED4BA8" w:rsidRDefault="00ED4BA8" w:rsidP="00A01B0F"/>
  <w:p w14:paraId="418C59A8" w14:textId="77777777" w:rsidR="00ED4BA8" w:rsidRDefault="00ED4BA8" w:rsidP="00A01B0F"/>
  <w:p w14:paraId="68ECB2D1" w14:textId="77777777" w:rsidR="00ED4BA8" w:rsidRDefault="00ED4BA8" w:rsidP="00A01B0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3951B1" w14:textId="53F0379A" w:rsidR="00F0441F" w:rsidRPr="00B3059B" w:rsidRDefault="003B3E3E" w:rsidP="00A01B0F">
    <w:pPr>
      <w:pStyle w:val="Footer"/>
      <w:tabs>
        <w:tab w:val="clear" w:pos="4677"/>
        <w:tab w:val="center" w:pos="2160"/>
      </w:tabs>
      <w:ind w:right="540"/>
      <w:jc w:val="right"/>
      <w:rPr>
        <w:rFonts w:ascii="Verdana" w:hAnsi="Verdana"/>
        <w:noProof/>
      </w:rPr>
    </w:pPr>
    <w:r w:rsidRPr="00B3059B">
      <w:rPr>
        <w:rFonts w:ascii="Verdana" w:hAnsi="Verdana"/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D933F5" wp14:editId="0501B270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9525" t="5080" r="9525" b="1397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55CAE9D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7pt" to="8in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"/>
          </w:pict>
        </mc:Fallback>
      </mc:AlternateContent>
    </w:r>
    <w:r w:rsidR="00664743" w:rsidRPr="00B3059B">
      <w:rPr>
        <w:rFonts w:ascii="Verdana" w:hAnsi="Verdana"/>
        <w:noProof/>
      </w:rPr>
      <w:t xml:space="preserve"> </w:t>
    </w:r>
    <w:r w:rsidR="00664743" w:rsidRPr="00B3059B">
      <w:rPr>
        <w:rFonts w:ascii="Verdana" w:hAnsi="Verdana"/>
        <w:noProof/>
      </w:rPr>
      <w:fldChar w:fldCharType="begin"/>
    </w:r>
    <w:r w:rsidR="00664743" w:rsidRPr="00B3059B">
      <w:rPr>
        <w:rFonts w:ascii="Verdana" w:hAnsi="Verdana"/>
        <w:noProof/>
      </w:rPr>
      <w:instrText xml:space="preserve"> PAGE </w:instrText>
    </w:r>
    <w:r w:rsidR="00664743" w:rsidRPr="00B3059B">
      <w:rPr>
        <w:rFonts w:ascii="Verdana" w:hAnsi="Verdana"/>
        <w:noProof/>
      </w:rPr>
      <w:fldChar w:fldCharType="separate"/>
    </w:r>
    <w:r w:rsidR="00520E46">
      <w:rPr>
        <w:rFonts w:ascii="Verdana" w:hAnsi="Verdana"/>
        <w:noProof/>
      </w:rPr>
      <w:t>7</w:t>
    </w:r>
    <w:r w:rsidR="00664743" w:rsidRPr="00B3059B">
      <w:rPr>
        <w:rFonts w:ascii="Verdana" w:hAnsi="Verdana"/>
        <w:noProof/>
      </w:rPr>
      <w:fldChar w:fldCharType="end"/>
    </w:r>
    <w:r w:rsidR="00664743" w:rsidRPr="00B3059B">
      <w:rPr>
        <w:rFonts w:ascii="Verdana" w:hAnsi="Verdana"/>
        <w:noProof/>
      </w:rPr>
      <w:t xml:space="preserve"> </w:t>
    </w:r>
  </w:p>
  <w:p w14:paraId="2EFFC3C6" w14:textId="154E6B4D" w:rsidR="002D2E2F" w:rsidRDefault="00346AF2" w:rsidP="0033652A">
    <w:pPr>
      <w:pStyle w:val="Footer"/>
      <w:tabs>
        <w:tab w:val="clear" w:pos="4677"/>
        <w:tab w:val="center" w:pos="2160"/>
        <w:tab w:val="left" w:pos="10800"/>
        <w:tab w:val="left" w:pos="11250"/>
      </w:tabs>
      <w:jc w:val="center"/>
      <w:rPr>
        <w:rFonts w:ascii="Verdana" w:hAnsi="Verdana" w:cs="Arial"/>
        <w:color w:val="000000"/>
      </w:rPr>
    </w:pPr>
    <w:r>
      <w:rPr>
        <w:rFonts w:ascii="Verdana" w:hAnsi="Verdana" w:cs="Arial"/>
        <w:color w:val="000000"/>
      </w:rPr>
      <w:t xml:space="preserve">Mahmoud </w:t>
    </w:r>
    <w:proofErr w:type="spellStart"/>
    <w:r>
      <w:rPr>
        <w:rFonts w:ascii="Verdana" w:hAnsi="Verdana" w:cs="Arial"/>
        <w:color w:val="000000"/>
      </w:rPr>
      <w:t>Essam</w:t>
    </w:r>
    <w:proofErr w:type="spellEnd"/>
    <w:r>
      <w:rPr>
        <w:rFonts w:ascii="Verdana" w:hAnsi="Verdana" w:cs="Arial"/>
        <w:color w:val="000000"/>
      </w:rPr>
      <w:t xml:space="preserve">, </w:t>
    </w:r>
    <w:proofErr w:type="spellStart"/>
    <w:r>
      <w:rPr>
        <w:rFonts w:ascii="Verdana" w:hAnsi="Verdana" w:cs="Arial"/>
        <w:color w:val="000000"/>
      </w:rPr>
      <w:t>Ziad</w:t>
    </w:r>
    <w:proofErr w:type="spellEnd"/>
    <w:r>
      <w:rPr>
        <w:rFonts w:ascii="Verdana" w:hAnsi="Verdana" w:cs="Arial"/>
        <w:color w:val="000000"/>
      </w:rPr>
      <w:t xml:space="preserve"> Ashraf, </w:t>
    </w:r>
    <w:proofErr w:type="spellStart"/>
    <w:r>
      <w:rPr>
        <w:rFonts w:ascii="Verdana" w:hAnsi="Verdana" w:cs="Arial"/>
        <w:color w:val="000000"/>
      </w:rPr>
      <w:t>Ziad</w:t>
    </w:r>
    <w:proofErr w:type="spellEnd"/>
    <w:r>
      <w:rPr>
        <w:rFonts w:ascii="Verdana" w:hAnsi="Verdana" w:cs="Arial"/>
        <w:color w:val="000000"/>
      </w:rPr>
      <w:t xml:space="preserve"> Ashraf</w:t>
    </w:r>
    <w:r w:rsidR="00A01B0F">
      <w:rPr>
        <w:rFonts w:ascii="Verdana" w:hAnsi="Verdana" w:cs="Arial"/>
        <w:color w:val="000000"/>
      </w:rPr>
      <w:t xml:space="preserve"> </w:t>
    </w:r>
  </w:p>
  <w:p w14:paraId="6129E011" w14:textId="1A55B1A9" w:rsidR="00346AF2" w:rsidRPr="00B3059B" w:rsidRDefault="00346AF2" w:rsidP="0033652A">
    <w:pPr>
      <w:pStyle w:val="Footer"/>
      <w:tabs>
        <w:tab w:val="clear" w:pos="4677"/>
        <w:tab w:val="center" w:pos="2160"/>
      </w:tabs>
      <w:jc w:val="center"/>
      <w:rPr>
        <w:rFonts w:ascii="Verdana" w:hAnsi="Verdana"/>
      </w:rPr>
    </w:pPr>
    <w:r>
      <w:rPr>
        <w:rFonts w:ascii="Verdana" w:hAnsi="Verdana" w:cs="Arial"/>
        <w:color w:val="000000"/>
      </w:rPr>
      <w:t xml:space="preserve">Supervised </w:t>
    </w:r>
    <w:r w:rsidR="00847479">
      <w:rPr>
        <w:rFonts w:ascii="Verdana" w:hAnsi="Verdana" w:cs="Arial"/>
        <w:color w:val="000000"/>
      </w:rPr>
      <w:t>by:</w:t>
    </w:r>
    <w:r>
      <w:rPr>
        <w:rFonts w:ascii="Verdana" w:hAnsi="Verdana" w:cs="Arial"/>
        <w:color w:val="000000"/>
      </w:rPr>
      <w:t xml:space="preserve"> Eng. Muhammed Hatem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E8E01" w14:textId="77777777" w:rsidR="00DB3AD3" w:rsidRDefault="00DB3AD3">
      <w:r>
        <w:separator/>
      </w:r>
    </w:p>
  </w:footnote>
  <w:footnote w:type="continuationSeparator" w:id="0">
    <w:p w14:paraId="6E4EA6AA" w14:textId="77777777" w:rsidR="00DB3AD3" w:rsidRDefault="00DB3A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646A4" w14:textId="77777777" w:rsidR="002D2E2F" w:rsidRPr="00B3059B" w:rsidRDefault="002D2E2F" w:rsidP="00A01B0F">
    <w:pPr>
      <w:pStyle w:val="Header"/>
    </w:pPr>
  </w:p>
  <w:p w14:paraId="53554CE3" w14:textId="77777777" w:rsidR="00ED4BA8" w:rsidRDefault="00ED4BA8" w:rsidP="00A01B0F"/>
  <w:p w14:paraId="0967173E" w14:textId="77777777" w:rsidR="00ED4BA8" w:rsidRDefault="00ED4BA8" w:rsidP="00A01B0F"/>
  <w:p w14:paraId="4C2974DF" w14:textId="77777777" w:rsidR="00ED4BA8" w:rsidRDefault="00ED4BA8" w:rsidP="00A01B0F"/>
  <w:p w14:paraId="542BCD29" w14:textId="77777777" w:rsidR="00ED4BA8" w:rsidRDefault="00ED4BA8" w:rsidP="00A01B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E4921"/>
    <w:multiLevelType w:val="multilevel"/>
    <w:tmpl w:val="593E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533B4"/>
    <w:multiLevelType w:val="multilevel"/>
    <w:tmpl w:val="8C32DC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0462E"/>
    <w:multiLevelType w:val="multilevel"/>
    <w:tmpl w:val="1A8271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E46B2"/>
    <w:multiLevelType w:val="hybridMultilevel"/>
    <w:tmpl w:val="4B80C924"/>
    <w:lvl w:ilvl="0" w:tplc="E6D61EC8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08BF3EDC"/>
    <w:multiLevelType w:val="hybridMultilevel"/>
    <w:tmpl w:val="1762886A"/>
    <w:lvl w:ilvl="0" w:tplc="D6587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3606D"/>
    <w:multiLevelType w:val="multilevel"/>
    <w:tmpl w:val="EED4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CC7F78"/>
    <w:multiLevelType w:val="multilevel"/>
    <w:tmpl w:val="C7A6D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CA58A1"/>
    <w:multiLevelType w:val="hybridMultilevel"/>
    <w:tmpl w:val="C64A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6156A"/>
    <w:multiLevelType w:val="multilevel"/>
    <w:tmpl w:val="9208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A34231"/>
    <w:multiLevelType w:val="multilevel"/>
    <w:tmpl w:val="2DCA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002647"/>
    <w:multiLevelType w:val="multilevel"/>
    <w:tmpl w:val="76F4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85563C"/>
    <w:multiLevelType w:val="multilevel"/>
    <w:tmpl w:val="F5D8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F91263D"/>
    <w:multiLevelType w:val="multilevel"/>
    <w:tmpl w:val="50C4C5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191767"/>
    <w:multiLevelType w:val="multilevel"/>
    <w:tmpl w:val="F1782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9B0EC7"/>
    <w:multiLevelType w:val="multilevel"/>
    <w:tmpl w:val="446666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E4725"/>
    <w:multiLevelType w:val="multilevel"/>
    <w:tmpl w:val="15A2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B16BDB"/>
    <w:multiLevelType w:val="multilevel"/>
    <w:tmpl w:val="F92EEF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5D5D49"/>
    <w:multiLevelType w:val="hybridMultilevel"/>
    <w:tmpl w:val="1B40AF4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2F2D7BEE"/>
    <w:multiLevelType w:val="hybridMultilevel"/>
    <w:tmpl w:val="1B40AF4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607755A"/>
    <w:multiLevelType w:val="multilevel"/>
    <w:tmpl w:val="8D04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75B5459"/>
    <w:multiLevelType w:val="multilevel"/>
    <w:tmpl w:val="4306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B51960"/>
    <w:multiLevelType w:val="multilevel"/>
    <w:tmpl w:val="74BA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B36BDF"/>
    <w:multiLevelType w:val="multilevel"/>
    <w:tmpl w:val="3752A4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706EF3"/>
    <w:multiLevelType w:val="multilevel"/>
    <w:tmpl w:val="3960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2C65A9"/>
    <w:multiLevelType w:val="multilevel"/>
    <w:tmpl w:val="9CDC0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F53426"/>
    <w:multiLevelType w:val="multilevel"/>
    <w:tmpl w:val="9FC2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546996"/>
    <w:multiLevelType w:val="hybridMultilevel"/>
    <w:tmpl w:val="10A2885A"/>
    <w:lvl w:ilvl="0" w:tplc="79726C66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89666F"/>
    <w:multiLevelType w:val="hybridMultilevel"/>
    <w:tmpl w:val="FB429DD8"/>
    <w:lvl w:ilvl="0" w:tplc="2EF837C6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23456"/>
    <w:multiLevelType w:val="multilevel"/>
    <w:tmpl w:val="2B4A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48B0098"/>
    <w:multiLevelType w:val="hybridMultilevel"/>
    <w:tmpl w:val="511C2574"/>
    <w:lvl w:ilvl="0" w:tplc="0B729060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F40CF5"/>
    <w:multiLevelType w:val="multilevel"/>
    <w:tmpl w:val="8566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C5144D"/>
    <w:multiLevelType w:val="multilevel"/>
    <w:tmpl w:val="0544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92B53F9"/>
    <w:multiLevelType w:val="multilevel"/>
    <w:tmpl w:val="803A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367C63"/>
    <w:multiLevelType w:val="hybridMultilevel"/>
    <w:tmpl w:val="431C0512"/>
    <w:lvl w:ilvl="0" w:tplc="56766AF8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B6A85"/>
    <w:multiLevelType w:val="multilevel"/>
    <w:tmpl w:val="7422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4C39D3"/>
    <w:multiLevelType w:val="multilevel"/>
    <w:tmpl w:val="342CC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482DEE"/>
    <w:multiLevelType w:val="hybridMultilevel"/>
    <w:tmpl w:val="620CB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5B3060"/>
    <w:multiLevelType w:val="multilevel"/>
    <w:tmpl w:val="0AF6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6B62C9"/>
    <w:multiLevelType w:val="multilevel"/>
    <w:tmpl w:val="1FE01D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1539AD"/>
    <w:multiLevelType w:val="multilevel"/>
    <w:tmpl w:val="A8CC28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744B2A"/>
    <w:multiLevelType w:val="multilevel"/>
    <w:tmpl w:val="8AE2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3"/>
  </w:num>
  <w:num w:numId="3">
    <w:abstractNumId w:val="8"/>
  </w:num>
  <w:num w:numId="4">
    <w:abstractNumId w:val="29"/>
  </w:num>
  <w:num w:numId="5">
    <w:abstractNumId w:val="29"/>
  </w:num>
  <w:num w:numId="6">
    <w:abstractNumId w:val="14"/>
  </w:num>
  <w:num w:numId="7">
    <w:abstractNumId w:val="18"/>
  </w:num>
  <w:num w:numId="8">
    <w:abstractNumId w:val="19"/>
  </w:num>
  <w:num w:numId="9">
    <w:abstractNumId w:val="1"/>
  </w:num>
  <w:num w:numId="10">
    <w:abstractNumId w:val="4"/>
  </w:num>
  <w:num w:numId="11">
    <w:abstractNumId w:val="37"/>
  </w:num>
  <w:num w:numId="12">
    <w:abstractNumId w:val="34"/>
  </w:num>
  <w:num w:numId="13">
    <w:abstractNumId w:val="30"/>
  </w:num>
  <w:num w:numId="14">
    <w:abstractNumId w:val="27"/>
  </w:num>
  <w:num w:numId="15">
    <w:abstractNumId w:val="28"/>
  </w:num>
  <w:num w:numId="16">
    <w:abstractNumId w:val="31"/>
  </w:num>
  <w:num w:numId="17">
    <w:abstractNumId w:val="5"/>
  </w:num>
  <w:num w:numId="18">
    <w:abstractNumId w:val="41"/>
  </w:num>
  <w:num w:numId="19">
    <w:abstractNumId w:val="10"/>
  </w:num>
  <w:num w:numId="20">
    <w:abstractNumId w:val="9"/>
  </w:num>
  <w:num w:numId="21">
    <w:abstractNumId w:val="21"/>
  </w:num>
  <w:num w:numId="22">
    <w:abstractNumId w:val="23"/>
  </w:num>
  <w:num w:numId="23">
    <w:abstractNumId w:val="24"/>
  </w:num>
  <w:num w:numId="24">
    <w:abstractNumId w:val="13"/>
  </w:num>
  <w:num w:numId="25">
    <w:abstractNumId w:val="25"/>
  </w:num>
  <w:num w:numId="26">
    <w:abstractNumId w:val="39"/>
  </w:num>
  <w:num w:numId="27">
    <w:abstractNumId w:val="12"/>
  </w:num>
  <w:num w:numId="28">
    <w:abstractNumId w:val="3"/>
  </w:num>
  <w:num w:numId="29">
    <w:abstractNumId w:val="35"/>
  </w:num>
  <w:num w:numId="30">
    <w:abstractNumId w:val="7"/>
  </w:num>
  <w:num w:numId="31">
    <w:abstractNumId w:val="26"/>
  </w:num>
  <w:num w:numId="32">
    <w:abstractNumId w:val="17"/>
  </w:num>
  <w:num w:numId="33">
    <w:abstractNumId w:val="11"/>
  </w:num>
  <w:num w:numId="34">
    <w:abstractNumId w:val="15"/>
  </w:num>
  <w:num w:numId="35">
    <w:abstractNumId w:val="32"/>
  </w:num>
  <w:num w:numId="36">
    <w:abstractNumId w:val="40"/>
  </w:num>
  <w:num w:numId="37">
    <w:abstractNumId w:val="38"/>
  </w:num>
  <w:num w:numId="38">
    <w:abstractNumId w:val="2"/>
  </w:num>
  <w:num w:numId="39">
    <w:abstractNumId w:val="16"/>
  </w:num>
  <w:num w:numId="40">
    <w:abstractNumId w:val="36"/>
  </w:num>
  <w:num w:numId="41">
    <w:abstractNumId w:val="20"/>
  </w:num>
  <w:num w:numId="42">
    <w:abstractNumId w:val="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a81e0c,#620804,#c9d6f3,#eaeaea,#f2f2f2,#e2d8cf,#b9121c,#2a000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3E"/>
    <w:rsid w:val="00003A1E"/>
    <w:rsid w:val="00013FEB"/>
    <w:rsid w:val="000149C4"/>
    <w:rsid w:val="00014F9F"/>
    <w:rsid w:val="000214D3"/>
    <w:rsid w:val="000264F0"/>
    <w:rsid w:val="000368CB"/>
    <w:rsid w:val="000456E6"/>
    <w:rsid w:val="00045DDF"/>
    <w:rsid w:val="0005583E"/>
    <w:rsid w:val="0006159B"/>
    <w:rsid w:val="00061B2D"/>
    <w:rsid w:val="000645B0"/>
    <w:rsid w:val="000709AE"/>
    <w:rsid w:val="000723AC"/>
    <w:rsid w:val="00080013"/>
    <w:rsid w:val="00082F41"/>
    <w:rsid w:val="00087EBA"/>
    <w:rsid w:val="000A0B9C"/>
    <w:rsid w:val="000B12A1"/>
    <w:rsid w:val="000B2BDA"/>
    <w:rsid w:val="000B3AEA"/>
    <w:rsid w:val="000B623F"/>
    <w:rsid w:val="000D16E8"/>
    <w:rsid w:val="000D2209"/>
    <w:rsid w:val="000E2825"/>
    <w:rsid w:val="000F1437"/>
    <w:rsid w:val="000F33FA"/>
    <w:rsid w:val="0010451A"/>
    <w:rsid w:val="001069B6"/>
    <w:rsid w:val="00122E17"/>
    <w:rsid w:val="00123DC1"/>
    <w:rsid w:val="0012607C"/>
    <w:rsid w:val="00142F25"/>
    <w:rsid w:val="00146AFC"/>
    <w:rsid w:val="0014758D"/>
    <w:rsid w:val="00151363"/>
    <w:rsid w:val="00153299"/>
    <w:rsid w:val="0016142B"/>
    <w:rsid w:val="001616F6"/>
    <w:rsid w:val="00165B36"/>
    <w:rsid w:val="00170756"/>
    <w:rsid w:val="0017140D"/>
    <w:rsid w:val="00174473"/>
    <w:rsid w:val="001819C7"/>
    <w:rsid w:val="00183D92"/>
    <w:rsid w:val="00191BF0"/>
    <w:rsid w:val="00195DAC"/>
    <w:rsid w:val="001A17BC"/>
    <w:rsid w:val="001A40CF"/>
    <w:rsid w:val="001A4C53"/>
    <w:rsid w:val="001A7ACA"/>
    <w:rsid w:val="001B0107"/>
    <w:rsid w:val="001B04CD"/>
    <w:rsid w:val="001B0C97"/>
    <w:rsid w:val="001C1B17"/>
    <w:rsid w:val="001C303B"/>
    <w:rsid w:val="001C4559"/>
    <w:rsid w:val="001E0ECD"/>
    <w:rsid w:val="001F0D47"/>
    <w:rsid w:val="001F1275"/>
    <w:rsid w:val="001F3C5B"/>
    <w:rsid w:val="00201943"/>
    <w:rsid w:val="00220FC3"/>
    <w:rsid w:val="00233988"/>
    <w:rsid w:val="002379D5"/>
    <w:rsid w:val="00244B0D"/>
    <w:rsid w:val="00246F9A"/>
    <w:rsid w:val="0025045F"/>
    <w:rsid w:val="0025123E"/>
    <w:rsid w:val="00252D91"/>
    <w:rsid w:val="00255809"/>
    <w:rsid w:val="002664C8"/>
    <w:rsid w:val="00266AFD"/>
    <w:rsid w:val="00270872"/>
    <w:rsid w:val="00271EFA"/>
    <w:rsid w:val="00273BEF"/>
    <w:rsid w:val="00277ADB"/>
    <w:rsid w:val="00282F71"/>
    <w:rsid w:val="002860C3"/>
    <w:rsid w:val="00295FA4"/>
    <w:rsid w:val="002B4F50"/>
    <w:rsid w:val="002B717A"/>
    <w:rsid w:val="002C1B8E"/>
    <w:rsid w:val="002C33F6"/>
    <w:rsid w:val="002C4C8D"/>
    <w:rsid w:val="002C61E0"/>
    <w:rsid w:val="002D2574"/>
    <w:rsid w:val="002D2E2F"/>
    <w:rsid w:val="002D4B5C"/>
    <w:rsid w:val="002E3DA1"/>
    <w:rsid w:val="002E49CD"/>
    <w:rsid w:val="002E7F15"/>
    <w:rsid w:val="002F1649"/>
    <w:rsid w:val="002F2FA9"/>
    <w:rsid w:val="002F6EFD"/>
    <w:rsid w:val="00310071"/>
    <w:rsid w:val="0031097C"/>
    <w:rsid w:val="00314FD3"/>
    <w:rsid w:val="0033652A"/>
    <w:rsid w:val="00336554"/>
    <w:rsid w:val="00345F26"/>
    <w:rsid w:val="00346AF2"/>
    <w:rsid w:val="00354479"/>
    <w:rsid w:val="00356E42"/>
    <w:rsid w:val="00364F5A"/>
    <w:rsid w:val="00366473"/>
    <w:rsid w:val="003701FB"/>
    <w:rsid w:val="00372852"/>
    <w:rsid w:val="00382674"/>
    <w:rsid w:val="00383A27"/>
    <w:rsid w:val="00385B86"/>
    <w:rsid w:val="0039004A"/>
    <w:rsid w:val="00395555"/>
    <w:rsid w:val="003A2529"/>
    <w:rsid w:val="003B2B86"/>
    <w:rsid w:val="003B3E3E"/>
    <w:rsid w:val="003C6593"/>
    <w:rsid w:val="003D7121"/>
    <w:rsid w:val="003E247C"/>
    <w:rsid w:val="003E6A1F"/>
    <w:rsid w:val="003F2618"/>
    <w:rsid w:val="003F320B"/>
    <w:rsid w:val="00405149"/>
    <w:rsid w:val="004174B2"/>
    <w:rsid w:val="004200E1"/>
    <w:rsid w:val="004214CA"/>
    <w:rsid w:val="00440A36"/>
    <w:rsid w:val="00450154"/>
    <w:rsid w:val="00456B8A"/>
    <w:rsid w:val="00456DFF"/>
    <w:rsid w:val="00461702"/>
    <w:rsid w:val="00463D06"/>
    <w:rsid w:val="00470FE1"/>
    <w:rsid w:val="00476E79"/>
    <w:rsid w:val="00480CEC"/>
    <w:rsid w:val="00484B1A"/>
    <w:rsid w:val="004878EE"/>
    <w:rsid w:val="0049101F"/>
    <w:rsid w:val="004976DF"/>
    <w:rsid w:val="004A61C2"/>
    <w:rsid w:val="004A73BF"/>
    <w:rsid w:val="004A746C"/>
    <w:rsid w:val="004A7940"/>
    <w:rsid w:val="004B6E96"/>
    <w:rsid w:val="004D7403"/>
    <w:rsid w:val="004E794C"/>
    <w:rsid w:val="004F3D8A"/>
    <w:rsid w:val="004F3F1F"/>
    <w:rsid w:val="004F467C"/>
    <w:rsid w:val="004F6527"/>
    <w:rsid w:val="004F6FD5"/>
    <w:rsid w:val="00501F8B"/>
    <w:rsid w:val="00506FAC"/>
    <w:rsid w:val="00520E46"/>
    <w:rsid w:val="0052545A"/>
    <w:rsid w:val="0054682C"/>
    <w:rsid w:val="00551FE4"/>
    <w:rsid w:val="00556277"/>
    <w:rsid w:val="00563EB1"/>
    <w:rsid w:val="00566825"/>
    <w:rsid w:val="0057180E"/>
    <w:rsid w:val="00572233"/>
    <w:rsid w:val="00577CB1"/>
    <w:rsid w:val="00583AE0"/>
    <w:rsid w:val="00591D6B"/>
    <w:rsid w:val="0059288A"/>
    <w:rsid w:val="005A2A37"/>
    <w:rsid w:val="005A5892"/>
    <w:rsid w:val="005B79F0"/>
    <w:rsid w:val="005C1E9A"/>
    <w:rsid w:val="005C639B"/>
    <w:rsid w:val="005D2595"/>
    <w:rsid w:val="005D5995"/>
    <w:rsid w:val="005D6F50"/>
    <w:rsid w:val="005E2EEB"/>
    <w:rsid w:val="005F668D"/>
    <w:rsid w:val="0060116E"/>
    <w:rsid w:val="00613870"/>
    <w:rsid w:val="006206FF"/>
    <w:rsid w:val="00620AD1"/>
    <w:rsid w:val="00624A64"/>
    <w:rsid w:val="00640FE5"/>
    <w:rsid w:val="00642DB9"/>
    <w:rsid w:val="0064479A"/>
    <w:rsid w:val="0065314E"/>
    <w:rsid w:val="006564A9"/>
    <w:rsid w:val="00664743"/>
    <w:rsid w:val="00673524"/>
    <w:rsid w:val="00673F5E"/>
    <w:rsid w:val="0067641B"/>
    <w:rsid w:val="00677A22"/>
    <w:rsid w:val="0068191D"/>
    <w:rsid w:val="0068628F"/>
    <w:rsid w:val="0069353D"/>
    <w:rsid w:val="00695E41"/>
    <w:rsid w:val="006A425F"/>
    <w:rsid w:val="006A6189"/>
    <w:rsid w:val="006B053E"/>
    <w:rsid w:val="006C1E78"/>
    <w:rsid w:val="006C6DCF"/>
    <w:rsid w:val="006E11EE"/>
    <w:rsid w:val="006E6F85"/>
    <w:rsid w:val="006E7520"/>
    <w:rsid w:val="006F13FC"/>
    <w:rsid w:val="006F6EA4"/>
    <w:rsid w:val="00700841"/>
    <w:rsid w:val="00702917"/>
    <w:rsid w:val="0070656D"/>
    <w:rsid w:val="00720A81"/>
    <w:rsid w:val="00721E84"/>
    <w:rsid w:val="007230B3"/>
    <w:rsid w:val="00724365"/>
    <w:rsid w:val="007361D9"/>
    <w:rsid w:val="00736473"/>
    <w:rsid w:val="0074309C"/>
    <w:rsid w:val="00747B83"/>
    <w:rsid w:val="007514ED"/>
    <w:rsid w:val="00754477"/>
    <w:rsid w:val="007572B5"/>
    <w:rsid w:val="00770D42"/>
    <w:rsid w:val="007711B9"/>
    <w:rsid w:val="007717FE"/>
    <w:rsid w:val="00783E90"/>
    <w:rsid w:val="00785EF6"/>
    <w:rsid w:val="00786895"/>
    <w:rsid w:val="00787D42"/>
    <w:rsid w:val="00795FC5"/>
    <w:rsid w:val="007A0406"/>
    <w:rsid w:val="007A0B3C"/>
    <w:rsid w:val="007B16B1"/>
    <w:rsid w:val="007B382A"/>
    <w:rsid w:val="007C54A1"/>
    <w:rsid w:val="007C5C54"/>
    <w:rsid w:val="007D3BA3"/>
    <w:rsid w:val="007D4325"/>
    <w:rsid w:val="007D5AC1"/>
    <w:rsid w:val="007E6257"/>
    <w:rsid w:val="007F1182"/>
    <w:rsid w:val="007F2DA4"/>
    <w:rsid w:val="00801B82"/>
    <w:rsid w:val="00815DCC"/>
    <w:rsid w:val="00821A5F"/>
    <w:rsid w:val="00827A89"/>
    <w:rsid w:val="00830A27"/>
    <w:rsid w:val="00832925"/>
    <w:rsid w:val="0083661E"/>
    <w:rsid w:val="008440CA"/>
    <w:rsid w:val="00847479"/>
    <w:rsid w:val="008526D0"/>
    <w:rsid w:val="0086396C"/>
    <w:rsid w:val="0086660C"/>
    <w:rsid w:val="00872C0E"/>
    <w:rsid w:val="008731E0"/>
    <w:rsid w:val="0088499F"/>
    <w:rsid w:val="008877DB"/>
    <w:rsid w:val="00895B25"/>
    <w:rsid w:val="00897A3C"/>
    <w:rsid w:val="008B141C"/>
    <w:rsid w:val="008C13D0"/>
    <w:rsid w:val="008D324A"/>
    <w:rsid w:val="008D5AE9"/>
    <w:rsid w:val="008E0F33"/>
    <w:rsid w:val="008E1876"/>
    <w:rsid w:val="008E3279"/>
    <w:rsid w:val="008F512B"/>
    <w:rsid w:val="008F6B07"/>
    <w:rsid w:val="009054EB"/>
    <w:rsid w:val="009072C6"/>
    <w:rsid w:val="00911927"/>
    <w:rsid w:val="00916CC1"/>
    <w:rsid w:val="00922739"/>
    <w:rsid w:val="00923BFC"/>
    <w:rsid w:val="00926536"/>
    <w:rsid w:val="009338BB"/>
    <w:rsid w:val="00934412"/>
    <w:rsid w:val="00944274"/>
    <w:rsid w:val="00945167"/>
    <w:rsid w:val="00945A4B"/>
    <w:rsid w:val="0095340F"/>
    <w:rsid w:val="00953AC5"/>
    <w:rsid w:val="009563D3"/>
    <w:rsid w:val="00960EE3"/>
    <w:rsid w:val="009640D1"/>
    <w:rsid w:val="0097466D"/>
    <w:rsid w:val="00992698"/>
    <w:rsid w:val="00996CD6"/>
    <w:rsid w:val="009C12D9"/>
    <w:rsid w:val="009C4388"/>
    <w:rsid w:val="009C64E6"/>
    <w:rsid w:val="009D3001"/>
    <w:rsid w:val="009D3247"/>
    <w:rsid w:val="009D7951"/>
    <w:rsid w:val="009E03B6"/>
    <w:rsid w:val="00A00136"/>
    <w:rsid w:val="00A01B0F"/>
    <w:rsid w:val="00A0543F"/>
    <w:rsid w:val="00A06EFE"/>
    <w:rsid w:val="00A103B3"/>
    <w:rsid w:val="00A13BEF"/>
    <w:rsid w:val="00A13FAB"/>
    <w:rsid w:val="00A15810"/>
    <w:rsid w:val="00A213E4"/>
    <w:rsid w:val="00A226FA"/>
    <w:rsid w:val="00A26908"/>
    <w:rsid w:val="00A27DCA"/>
    <w:rsid w:val="00A30B17"/>
    <w:rsid w:val="00A331CF"/>
    <w:rsid w:val="00A35260"/>
    <w:rsid w:val="00A354D0"/>
    <w:rsid w:val="00A37E8F"/>
    <w:rsid w:val="00A463D5"/>
    <w:rsid w:val="00A561D6"/>
    <w:rsid w:val="00A60326"/>
    <w:rsid w:val="00A623ED"/>
    <w:rsid w:val="00A718AE"/>
    <w:rsid w:val="00A73A51"/>
    <w:rsid w:val="00A755B4"/>
    <w:rsid w:val="00A80198"/>
    <w:rsid w:val="00A835BF"/>
    <w:rsid w:val="00A868D1"/>
    <w:rsid w:val="00A95798"/>
    <w:rsid w:val="00AA3541"/>
    <w:rsid w:val="00AA4009"/>
    <w:rsid w:val="00AA4EB7"/>
    <w:rsid w:val="00AA734A"/>
    <w:rsid w:val="00AA7A20"/>
    <w:rsid w:val="00AC2A33"/>
    <w:rsid w:val="00AC5FD1"/>
    <w:rsid w:val="00AE13D7"/>
    <w:rsid w:val="00AE60CF"/>
    <w:rsid w:val="00AF28C2"/>
    <w:rsid w:val="00AF3C1B"/>
    <w:rsid w:val="00B03864"/>
    <w:rsid w:val="00B03F16"/>
    <w:rsid w:val="00B03F80"/>
    <w:rsid w:val="00B12361"/>
    <w:rsid w:val="00B17139"/>
    <w:rsid w:val="00B217AE"/>
    <w:rsid w:val="00B219A7"/>
    <w:rsid w:val="00B237AC"/>
    <w:rsid w:val="00B26E4E"/>
    <w:rsid w:val="00B3059B"/>
    <w:rsid w:val="00B30918"/>
    <w:rsid w:val="00B41759"/>
    <w:rsid w:val="00B44A73"/>
    <w:rsid w:val="00B518EB"/>
    <w:rsid w:val="00B52648"/>
    <w:rsid w:val="00B558BF"/>
    <w:rsid w:val="00B55F88"/>
    <w:rsid w:val="00B62F80"/>
    <w:rsid w:val="00B65CCE"/>
    <w:rsid w:val="00B66999"/>
    <w:rsid w:val="00B732BF"/>
    <w:rsid w:val="00B82450"/>
    <w:rsid w:val="00B846A8"/>
    <w:rsid w:val="00BA1164"/>
    <w:rsid w:val="00BA2345"/>
    <w:rsid w:val="00BA72EB"/>
    <w:rsid w:val="00BB2199"/>
    <w:rsid w:val="00BB31DC"/>
    <w:rsid w:val="00BC1316"/>
    <w:rsid w:val="00BC2672"/>
    <w:rsid w:val="00BC2A7F"/>
    <w:rsid w:val="00BC4704"/>
    <w:rsid w:val="00BD1351"/>
    <w:rsid w:val="00BD3B05"/>
    <w:rsid w:val="00BE34C5"/>
    <w:rsid w:val="00BE795A"/>
    <w:rsid w:val="00BF25D3"/>
    <w:rsid w:val="00BF3DA6"/>
    <w:rsid w:val="00BF563B"/>
    <w:rsid w:val="00C009C3"/>
    <w:rsid w:val="00C10CD2"/>
    <w:rsid w:val="00C17BFB"/>
    <w:rsid w:val="00C253E2"/>
    <w:rsid w:val="00C3186B"/>
    <w:rsid w:val="00C34D1C"/>
    <w:rsid w:val="00C50C65"/>
    <w:rsid w:val="00C66BF2"/>
    <w:rsid w:val="00C71130"/>
    <w:rsid w:val="00C74770"/>
    <w:rsid w:val="00C777B9"/>
    <w:rsid w:val="00C77C1C"/>
    <w:rsid w:val="00C81297"/>
    <w:rsid w:val="00C81562"/>
    <w:rsid w:val="00C875D7"/>
    <w:rsid w:val="00C9171A"/>
    <w:rsid w:val="00C93F02"/>
    <w:rsid w:val="00C95A44"/>
    <w:rsid w:val="00CB3493"/>
    <w:rsid w:val="00CB3791"/>
    <w:rsid w:val="00CB537E"/>
    <w:rsid w:val="00CC698F"/>
    <w:rsid w:val="00CE1BA5"/>
    <w:rsid w:val="00CE4574"/>
    <w:rsid w:val="00CF22C8"/>
    <w:rsid w:val="00CF3655"/>
    <w:rsid w:val="00CF719C"/>
    <w:rsid w:val="00CF7CEC"/>
    <w:rsid w:val="00D00E54"/>
    <w:rsid w:val="00D02F05"/>
    <w:rsid w:val="00D11580"/>
    <w:rsid w:val="00D158FE"/>
    <w:rsid w:val="00D17291"/>
    <w:rsid w:val="00D23D6A"/>
    <w:rsid w:val="00D278F8"/>
    <w:rsid w:val="00D330F7"/>
    <w:rsid w:val="00D338BE"/>
    <w:rsid w:val="00D3449B"/>
    <w:rsid w:val="00D36EE6"/>
    <w:rsid w:val="00D37067"/>
    <w:rsid w:val="00D520BE"/>
    <w:rsid w:val="00D61C70"/>
    <w:rsid w:val="00D70C8A"/>
    <w:rsid w:val="00D762A5"/>
    <w:rsid w:val="00D81F6E"/>
    <w:rsid w:val="00D877D4"/>
    <w:rsid w:val="00D960A8"/>
    <w:rsid w:val="00DB2DA4"/>
    <w:rsid w:val="00DB3AD3"/>
    <w:rsid w:val="00DB631B"/>
    <w:rsid w:val="00DB71FD"/>
    <w:rsid w:val="00DC1580"/>
    <w:rsid w:val="00DC2B6F"/>
    <w:rsid w:val="00DD27E4"/>
    <w:rsid w:val="00DD384F"/>
    <w:rsid w:val="00DF77A6"/>
    <w:rsid w:val="00DF7B79"/>
    <w:rsid w:val="00E2738E"/>
    <w:rsid w:val="00E34D55"/>
    <w:rsid w:val="00E41F58"/>
    <w:rsid w:val="00E423F2"/>
    <w:rsid w:val="00E43532"/>
    <w:rsid w:val="00E43669"/>
    <w:rsid w:val="00E44852"/>
    <w:rsid w:val="00E47EE0"/>
    <w:rsid w:val="00E51B57"/>
    <w:rsid w:val="00E53930"/>
    <w:rsid w:val="00E55666"/>
    <w:rsid w:val="00E57BFB"/>
    <w:rsid w:val="00E67E52"/>
    <w:rsid w:val="00E70DCC"/>
    <w:rsid w:val="00E730F6"/>
    <w:rsid w:val="00E7707E"/>
    <w:rsid w:val="00E7735D"/>
    <w:rsid w:val="00E9006E"/>
    <w:rsid w:val="00E90093"/>
    <w:rsid w:val="00E976C1"/>
    <w:rsid w:val="00EA5A91"/>
    <w:rsid w:val="00EB14C0"/>
    <w:rsid w:val="00EB2B60"/>
    <w:rsid w:val="00EC1C45"/>
    <w:rsid w:val="00EC3B04"/>
    <w:rsid w:val="00ED366B"/>
    <w:rsid w:val="00ED4BA8"/>
    <w:rsid w:val="00ED7491"/>
    <w:rsid w:val="00EF37A4"/>
    <w:rsid w:val="00F0441F"/>
    <w:rsid w:val="00F05BBA"/>
    <w:rsid w:val="00F1515E"/>
    <w:rsid w:val="00F2439B"/>
    <w:rsid w:val="00F25A74"/>
    <w:rsid w:val="00F3221C"/>
    <w:rsid w:val="00F406CE"/>
    <w:rsid w:val="00F40E48"/>
    <w:rsid w:val="00F5345E"/>
    <w:rsid w:val="00F6091B"/>
    <w:rsid w:val="00F65DF2"/>
    <w:rsid w:val="00F72826"/>
    <w:rsid w:val="00F7399B"/>
    <w:rsid w:val="00F84F9E"/>
    <w:rsid w:val="00F94CF5"/>
    <w:rsid w:val="00FA3F24"/>
    <w:rsid w:val="00FA4B7A"/>
    <w:rsid w:val="00FB40C5"/>
    <w:rsid w:val="00FB40E4"/>
    <w:rsid w:val="00FB435D"/>
    <w:rsid w:val="00FB6753"/>
    <w:rsid w:val="00FB6E58"/>
    <w:rsid w:val="00FC2990"/>
    <w:rsid w:val="00FC693C"/>
    <w:rsid w:val="00FD0CB7"/>
    <w:rsid w:val="00FD41E5"/>
    <w:rsid w:val="00FE0B19"/>
    <w:rsid w:val="00FF012B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a81e0c,#620804,#c9d6f3,#eaeaea,#f2f2f2,#e2d8cf,#b9121c,#2a0001"/>
    </o:shapedefaults>
    <o:shapelayout v:ext="edit">
      <o:idmap v:ext="edit" data="1"/>
    </o:shapelayout>
  </w:shapeDefaults>
  <w:decimalSymbol w:val="."/>
  <w:listSeparator w:val=","/>
  <w14:docId w14:val="305AB90F"/>
  <w15:chartTrackingRefBased/>
  <w15:docId w15:val="{7C2E54E6-7069-459F-928B-E3156C5B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233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233988"/>
    <w:rPr>
      <w:rFonts w:ascii="Verdana" w:hAnsi="Verdana"/>
      <w:color w:val="FFFFFF"/>
      <w:sz w:val="26"/>
      <w:szCs w:val="26"/>
    </w:rPr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33988"/>
    <w:pPr>
      <w:jc w:val="both"/>
    </w:pPr>
    <w:rPr>
      <w:rFonts w:ascii="Verdana" w:hAnsi="Verdana" w:cs="Arial"/>
      <w:color w:val="333333"/>
      <w:sz w:val="26"/>
      <w:szCs w:val="26"/>
      <w:lang w:val="uk-UA" w:eastAsia="ko-KR"/>
    </w:rPr>
  </w:style>
  <w:style w:type="character" w:styleId="Hyperlink">
    <w:name w:val="Hyperlink"/>
    <w:basedOn w:val="DefaultParagraphFont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5B79F0"/>
    <w:rPr>
      <w:rFonts w:ascii="Futura LT" w:hAnsi="Futura LT"/>
      <w:b w:val="0"/>
      <w:color w:val="00FEF4"/>
      <w:sz w:val="56"/>
      <w:szCs w:val="56"/>
    </w:rPr>
  </w:style>
  <w:style w:type="paragraph" w:customStyle="1" w:styleId="Mysubhead">
    <w:name w:val="My subhead"/>
    <w:basedOn w:val="MyHeadtitle"/>
    <w:rsid w:val="005B79F0"/>
    <w:rPr>
      <w:color w:val="5053FE"/>
      <w:sz w:val="52"/>
      <w:szCs w:val="52"/>
    </w:rPr>
  </w:style>
  <w:style w:type="character" w:styleId="PageNumber">
    <w:name w:val="page number"/>
    <w:basedOn w:val="DefaultParagraphFont"/>
    <w:rsid w:val="00F0441F"/>
  </w:style>
  <w:style w:type="table" w:styleId="GridTable4-Accent5">
    <w:name w:val="Grid Table 4 Accent 5"/>
    <w:basedOn w:val="TableNormal"/>
    <w:uiPriority w:val="49"/>
    <w:rsid w:val="00897A3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151363"/>
    <w:pPr>
      <w:spacing w:before="100" w:beforeAutospacing="1" w:after="100" w:afterAutospacing="1"/>
    </w:pPr>
    <w:rPr>
      <w:rFonts w:eastAsia="Times New Roman"/>
      <w:lang w:eastAsia="en-US"/>
    </w:rPr>
  </w:style>
  <w:style w:type="table" w:styleId="GridTable4-Accent1">
    <w:name w:val="Grid Table 4 Accent 1"/>
    <w:basedOn w:val="TableNormal"/>
    <w:uiPriority w:val="49"/>
    <w:rsid w:val="002D257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TMLCode">
    <w:name w:val="HTML Code"/>
    <w:basedOn w:val="DefaultParagraphFont"/>
    <w:uiPriority w:val="99"/>
    <w:unhideWhenUsed/>
    <w:rsid w:val="00B5264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54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7EE0"/>
    <w:rPr>
      <w:b/>
      <w:bCs/>
    </w:rPr>
  </w:style>
  <w:style w:type="table" w:styleId="TableGrid">
    <w:name w:val="Table Grid"/>
    <w:basedOn w:val="TableNormal"/>
    <w:rsid w:val="002C6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90155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5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80015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12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397519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9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3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6626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6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964071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6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237076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67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95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4740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2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0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099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5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73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664070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7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2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87242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7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2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07216">
                              <w:marLeft w:val="4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5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12982">
                              <w:marLeft w:val="0"/>
                              <w:marRight w:val="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4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mahm\AppData\Local\Temp\Rar$DIa8100.29728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8BCA7-F836-4CDD-A151-362C4AD8F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</Template>
  <TotalTime>76</TotalTime>
  <Pages>7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Template</vt:lpstr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Mahmoud Essam</dc:creator>
  <cp:keywords/>
  <dc:description/>
  <cp:lastModifiedBy>Lenovo</cp:lastModifiedBy>
  <cp:revision>26</cp:revision>
  <cp:lastPrinted>2013-05-28T20:55:00Z</cp:lastPrinted>
  <dcterms:created xsi:type="dcterms:W3CDTF">2023-08-01T20:18:00Z</dcterms:created>
  <dcterms:modified xsi:type="dcterms:W3CDTF">2023-08-15T14:49:00Z</dcterms:modified>
</cp:coreProperties>
</file>