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C01E" w14:textId="7A686795" w:rsidR="004A73BF" w:rsidRPr="00BD3B05" w:rsidRDefault="003B3E3E" w:rsidP="007D5AC1">
      <w:r>
        <w:rPr>
          <w:noProof/>
          <w:lang w:eastAsia="en-US"/>
        </w:rPr>
        <w:drawing>
          <wp:anchor distT="0" distB="0" distL="114300" distR="114300" simplePos="0" relativeHeight="251658240" behindDoc="1" locked="0" layoutInCell="1" allowOverlap="1" wp14:anchorId="43020092" wp14:editId="3D347F98">
            <wp:simplePos x="0" y="0"/>
            <wp:positionH relativeFrom="column">
              <wp:posOffset>-114300</wp:posOffset>
            </wp:positionH>
            <wp:positionV relativeFrom="paragraph">
              <wp:posOffset>-853440</wp:posOffset>
            </wp:positionV>
            <wp:extent cx="7826375" cy="1108710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26375" cy="1108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030CA" w14:textId="125AB73E" w:rsidR="004A73BF" w:rsidRPr="00BD3B05" w:rsidRDefault="00C81562" w:rsidP="007D5AC1">
      <w:r w:rsidRPr="00BD3B05">
        <w:rPr>
          <w:noProof/>
          <w:lang w:eastAsia="en-US"/>
        </w:rPr>
        <mc:AlternateContent>
          <mc:Choice Requires="wps">
            <w:drawing>
              <wp:anchor distT="36576" distB="36576" distL="36576" distR="36576" simplePos="0" relativeHeight="251653120" behindDoc="0" locked="0" layoutInCell="1" allowOverlap="1" wp14:anchorId="3EDCB735" wp14:editId="52E1B5AD">
                <wp:simplePos x="0" y="0"/>
                <wp:positionH relativeFrom="column">
                  <wp:posOffset>4442460</wp:posOffset>
                </wp:positionH>
                <wp:positionV relativeFrom="page">
                  <wp:posOffset>1196340</wp:posOffset>
                </wp:positionV>
                <wp:extent cx="2971800" cy="2354580"/>
                <wp:effectExtent l="0" t="0" r="0" b="762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3545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7D476EA" w14:textId="6FF5AC2F" w:rsidR="00700841" w:rsidRDefault="00E70DCC" w:rsidP="00E70DCC">
                            <w:pPr>
                              <w:pStyle w:val="MyHeadtitle"/>
                              <w:rPr>
                                <w:rFonts w:ascii="Agency FB" w:hAnsi="Agency FB"/>
                                <w:b/>
                                <w:bCs w:val="0"/>
                                <w:sz w:val="72"/>
                                <w:szCs w:val="72"/>
                                <w:rtl/>
                              </w:rPr>
                            </w:pPr>
                            <w:r>
                              <w:rPr>
                                <w:rFonts w:ascii="Agency FB" w:hAnsi="Agency FB"/>
                                <w:b/>
                                <w:bCs w:val="0"/>
                                <w:sz w:val="72"/>
                                <w:szCs w:val="72"/>
                              </w:rPr>
                              <w:t xml:space="preserve">Assignment Module 2 - </w:t>
                            </w:r>
                            <w:r w:rsidRPr="00E70DCC">
                              <w:rPr>
                                <w:rFonts w:ascii="Agency FB" w:hAnsi="Agency FB"/>
                                <w:b/>
                                <w:bCs w:val="0"/>
                                <w:sz w:val="72"/>
                                <w:szCs w:val="72"/>
                              </w:rPr>
                              <w:t>Part B</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CB735" id="_x0000_t202" coordsize="21600,21600" o:spt="202" path="m,l,21600r21600,l21600,xe">
                <v:stroke joinstyle="miter"/>
                <v:path gradientshapeok="t" o:connecttype="rect"/>
              </v:shapetype>
              <v:shape id="Text Box 4" o:spid="_x0000_s1026" type="#_x0000_t202" style="position:absolute;margin-left:349.8pt;margin-top:94.2pt;width:234pt;height:185.4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" filled="f" fillcolor="#fffffe" stroked="f" strokecolor="#212120" insetpen="t">
                <v:textbox inset="2.88pt,2.88pt,2.88pt,2.88pt">
                  <w:txbxContent>
                    <w:p w14:paraId="77D476EA" w14:textId="6FF5AC2F" w:rsidR="00700841" w:rsidRDefault="00E70DCC" w:rsidP="00E70DCC">
                      <w:pPr>
                        <w:pStyle w:val="MyHeadtitle"/>
                        <w:rPr>
                          <w:rFonts w:ascii="Agency FB" w:hAnsi="Agency FB"/>
                          <w:b/>
                          <w:bCs w:val="0"/>
                          <w:sz w:val="72"/>
                          <w:szCs w:val="72"/>
                          <w:rtl/>
                        </w:rPr>
                      </w:pPr>
                      <w:r>
                        <w:rPr>
                          <w:rFonts w:ascii="Agency FB" w:hAnsi="Agency FB"/>
                          <w:b/>
                          <w:bCs w:val="0"/>
                          <w:sz w:val="72"/>
                          <w:szCs w:val="72"/>
                        </w:rPr>
                        <w:t xml:space="preserve">Assignment Module 2 - </w:t>
                      </w:r>
                      <w:r w:rsidRPr="00E70DCC">
                        <w:rPr>
                          <w:rFonts w:ascii="Agency FB" w:hAnsi="Agency FB"/>
                          <w:b/>
                          <w:bCs w:val="0"/>
                          <w:sz w:val="72"/>
                          <w:szCs w:val="72"/>
                        </w:rPr>
                        <w:t>Part B</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v:textbox>
                <w10:wrap anchory="page"/>
              </v:shape>
            </w:pict>
          </mc:Fallback>
        </mc:AlternateContent>
      </w:r>
    </w:p>
    <w:p w14:paraId="4A9C92D1" w14:textId="44971A76" w:rsidR="004A73BF" w:rsidRPr="00BD3B05" w:rsidRDefault="004A73BF" w:rsidP="007D5AC1"/>
    <w:p w14:paraId="73B9492B" w14:textId="4FBC37EB" w:rsidR="004A73BF" w:rsidRPr="00BD3B05" w:rsidRDefault="004A73BF" w:rsidP="007D5AC1"/>
    <w:p w14:paraId="2638F062" w14:textId="5CC42D21" w:rsidR="004A73BF" w:rsidRPr="00BD3B05" w:rsidRDefault="004A73BF" w:rsidP="007D5AC1"/>
    <w:p w14:paraId="716A9985" w14:textId="0E4BF367" w:rsidR="004A73BF" w:rsidRPr="00BD3B05" w:rsidRDefault="004A73BF" w:rsidP="007D5AC1"/>
    <w:p w14:paraId="21906CD1" w14:textId="77777777" w:rsidR="004A73BF" w:rsidRPr="00BD3B05" w:rsidRDefault="004A73BF" w:rsidP="007D5AC1"/>
    <w:p w14:paraId="3CAB5E2D" w14:textId="77777777" w:rsidR="004A73BF" w:rsidRPr="00BD3B05" w:rsidRDefault="004A73BF" w:rsidP="007D5AC1"/>
    <w:p w14:paraId="1548AC6E" w14:textId="77777777" w:rsidR="004A73BF" w:rsidRPr="00BD3B05" w:rsidRDefault="004A73BF" w:rsidP="007D5AC1"/>
    <w:p w14:paraId="200BC7C3" w14:textId="77777777" w:rsidR="004A73BF" w:rsidRPr="00BD3B05" w:rsidRDefault="004A73BF" w:rsidP="007D5AC1"/>
    <w:p w14:paraId="7EFB4878" w14:textId="77777777" w:rsidR="004A73BF" w:rsidRPr="00BD3B05" w:rsidRDefault="004A73BF" w:rsidP="007D5AC1"/>
    <w:p w14:paraId="0918327C" w14:textId="77777777" w:rsidR="004A73BF" w:rsidRPr="00BD3B05" w:rsidRDefault="004A73BF" w:rsidP="007D5AC1"/>
    <w:p w14:paraId="00558183" w14:textId="77777777" w:rsidR="004A73BF" w:rsidRPr="00BD3B05" w:rsidRDefault="004A73BF" w:rsidP="007D5AC1"/>
    <w:p w14:paraId="6B56367C" w14:textId="77777777" w:rsidR="004A73BF" w:rsidRPr="00BD3B05" w:rsidRDefault="004A73BF" w:rsidP="007D5AC1"/>
    <w:p w14:paraId="65752038" w14:textId="77777777" w:rsidR="004A73BF" w:rsidRPr="00BD3B05" w:rsidRDefault="004A73BF" w:rsidP="007D5AC1"/>
    <w:p w14:paraId="5961DF3B" w14:textId="77777777" w:rsidR="004A73BF" w:rsidRPr="00BD3B05" w:rsidRDefault="004A73BF" w:rsidP="007D5AC1"/>
    <w:p w14:paraId="1ABDC0F0" w14:textId="77777777" w:rsidR="004A73BF" w:rsidRPr="00BD3B05" w:rsidRDefault="004A73BF" w:rsidP="007D5AC1"/>
    <w:p w14:paraId="7C9F7D3E" w14:textId="77777777" w:rsidR="004A73BF" w:rsidRPr="00BD3B05" w:rsidRDefault="00F0441F" w:rsidP="00F0441F">
      <w:pPr>
        <w:tabs>
          <w:tab w:val="left" w:pos="3153"/>
        </w:tabs>
      </w:pPr>
      <w:r w:rsidRPr="00BD3B05">
        <w:tab/>
      </w:r>
    </w:p>
    <w:p w14:paraId="0D94AD5C" w14:textId="77777777" w:rsidR="004A73BF" w:rsidRPr="00BD3B05" w:rsidRDefault="004A73BF" w:rsidP="007D5AC1"/>
    <w:p w14:paraId="1BCB6363" w14:textId="77777777" w:rsidR="004A73BF" w:rsidRPr="00BD3B05" w:rsidRDefault="004A73BF" w:rsidP="007D5AC1"/>
    <w:p w14:paraId="64B092F2" w14:textId="4DA2B180" w:rsidR="004A73BF" w:rsidRPr="00BD3B05" w:rsidRDefault="004A73BF" w:rsidP="007D5AC1"/>
    <w:p w14:paraId="650240C7" w14:textId="4C6B790D" w:rsidR="004A73BF" w:rsidRPr="00BD3B05" w:rsidRDefault="004A73BF" w:rsidP="007D5AC1"/>
    <w:p w14:paraId="227BFD98" w14:textId="63F7E80E" w:rsidR="004A73BF" w:rsidRPr="00BD3B05" w:rsidRDefault="004A73BF" w:rsidP="007D5AC1"/>
    <w:p w14:paraId="09BC67E5" w14:textId="21D61661" w:rsidR="004A73BF" w:rsidRPr="00BD3B05" w:rsidRDefault="004A73BF" w:rsidP="007D5AC1"/>
    <w:p w14:paraId="1BEA6E19" w14:textId="13A52B4C" w:rsidR="004A73BF" w:rsidRPr="00BD3B05" w:rsidRDefault="004A73BF" w:rsidP="007D5AC1"/>
    <w:p w14:paraId="0B8E6783" w14:textId="64798275" w:rsidR="004A73BF" w:rsidRPr="00BD3B05" w:rsidRDefault="004A73BF" w:rsidP="007D5AC1"/>
    <w:p w14:paraId="7125C96E" w14:textId="5607FF7D" w:rsidR="004A73BF" w:rsidRPr="00BD3B05" w:rsidRDefault="004A73BF" w:rsidP="004A73BF">
      <w:pPr>
        <w:pStyle w:val="My"/>
        <w:jc w:val="right"/>
        <w:rPr>
          <w:rStyle w:val="sowc"/>
          <w:color w:val="333333"/>
          <w:lang w:val="en-US"/>
        </w:rPr>
      </w:pPr>
    </w:p>
    <w:p w14:paraId="51AD6DAE" w14:textId="397F79D3" w:rsidR="004A73BF" w:rsidRPr="00BD3B05" w:rsidRDefault="004A73BF" w:rsidP="007D5AC1"/>
    <w:p w14:paraId="05559BA2" w14:textId="7A5ACDD9" w:rsidR="004A73BF" w:rsidRPr="00BD3B05" w:rsidRDefault="00ED7491" w:rsidP="007D5AC1">
      <w:r>
        <w:rPr>
          <w:noProof/>
          <w:lang w:eastAsia="en-US"/>
        </w:rPr>
        <mc:AlternateContent>
          <mc:Choice Requires="wps">
            <w:drawing>
              <wp:anchor distT="36576" distB="36576" distL="36576" distR="36576" simplePos="0" relativeHeight="251662336" behindDoc="0" locked="0" layoutInCell="1" allowOverlap="1" wp14:anchorId="346D41C0" wp14:editId="31CD9D10">
                <wp:simplePos x="0" y="0"/>
                <wp:positionH relativeFrom="column">
                  <wp:posOffset>914400</wp:posOffset>
                </wp:positionH>
                <wp:positionV relativeFrom="page">
                  <wp:posOffset>5684520</wp:posOffset>
                </wp:positionV>
                <wp:extent cx="5715000" cy="2857500"/>
                <wp:effectExtent l="0" t="0" r="0" b="0"/>
                <wp:wrapNone/>
                <wp:docPr id="6"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Ibrahim Taher: 20221369225</w:t>
                            </w:r>
                          </w:p>
                          <w:p w14:paraId="6A15FA97" w14:textId="77777777" w:rsidR="007230B3" w:rsidRDefault="007230B3"/>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41C0" id="Text Box 617" o:spid="_x0000_s1027" type="#_x0000_t202" style="position:absolute;margin-left:1in;margin-top:447.6pt;width:450pt;height:2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" filled="f" fillcolor="#fffffe" stroked="f" strokecolor="#212120" insetpen="t">
                <v:textbox inset="2.88pt,2.88pt,2.88pt,2.88pt">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Ibrahim Taher: 20221369225</w:t>
                      </w:r>
                    </w:p>
                    <w:p w14:paraId="6A15FA97" w14:textId="77777777" w:rsidR="007230B3" w:rsidRDefault="007230B3"/>
                  </w:txbxContent>
                </v:textbox>
                <w10:wrap anchory="page"/>
              </v:shape>
            </w:pict>
          </mc:Fallback>
        </mc:AlternateContent>
      </w:r>
    </w:p>
    <w:p w14:paraId="40404D26" w14:textId="69ACD93E" w:rsidR="004A73BF" w:rsidRPr="00BD3B05" w:rsidRDefault="004A73BF" w:rsidP="007D5AC1"/>
    <w:p w14:paraId="7DDC8697" w14:textId="7CE2E7C2" w:rsidR="004A73BF" w:rsidRPr="00BD3B05" w:rsidRDefault="004A73BF" w:rsidP="007D5AC1"/>
    <w:p w14:paraId="10243C41" w14:textId="70CCC2D1" w:rsidR="004A73BF" w:rsidRPr="00BD3B05" w:rsidRDefault="004A73BF" w:rsidP="007D5AC1"/>
    <w:p w14:paraId="59284495" w14:textId="77777777" w:rsidR="004A73BF" w:rsidRPr="00BD3B05" w:rsidRDefault="004A73BF" w:rsidP="007D5AC1"/>
    <w:p w14:paraId="78DBE017" w14:textId="77777777" w:rsidR="004A73BF" w:rsidRPr="00BD3B05" w:rsidRDefault="004A73BF" w:rsidP="007D5AC1"/>
    <w:p w14:paraId="2630DC00" w14:textId="77777777" w:rsidR="004A73BF" w:rsidRPr="00BD3B05" w:rsidRDefault="004A73BF" w:rsidP="007D5AC1"/>
    <w:p w14:paraId="3B74B967" w14:textId="77777777" w:rsidR="004A73BF" w:rsidRPr="00BD3B05" w:rsidRDefault="004A73BF" w:rsidP="007D5AC1"/>
    <w:p w14:paraId="07F97040" w14:textId="77777777" w:rsidR="004A73BF" w:rsidRPr="00BD3B05" w:rsidRDefault="004A73BF" w:rsidP="007D5AC1"/>
    <w:p w14:paraId="0753F3D6" w14:textId="77777777" w:rsidR="004A73BF" w:rsidRPr="00BD3B05" w:rsidRDefault="004A73BF" w:rsidP="007D5AC1"/>
    <w:p w14:paraId="3ABE0F24" w14:textId="77777777" w:rsidR="004A73BF" w:rsidRPr="00BD3B05" w:rsidRDefault="004A73BF" w:rsidP="007D5AC1"/>
    <w:p w14:paraId="2857ACF9" w14:textId="77777777" w:rsidR="004A73BF" w:rsidRPr="00BD3B05" w:rsidRDefault="004A73BF" w:rsidP="007D5AC1"/>
    <w:p w14:paraId="46939E94" w14:textId="77777777" w:rsidR="004A73BF" w:rsidRPr="00BD3B05" w:rsidRDefault="004A73BF" w:rsidP="007D5AC1"/>
    <w:p w14:paraId="2837709B" w14:textId="77777777" w:rsidR="004A73BF" w:rsidRPr="00BD3B05" w:rsidRDefault="004A73BF" w:rsidP="007D5AC1"/>
    <w:p w14:paraId="71E79FCE" w14:textId="77777777" w:rsidR="004A73BF" w:rsidRPr="00BD3B05" w:rsidRDefault="004A73BF" w:rsidP="007D5AC1"/>
    <w:p w14:paraId="5DEA9633" w14:textId="77777777" w:rsidR="004A73BF" w:rsidRPr="00BD3B05" w:rsidRDefault="004A73BF" w:rsidP="007D5AC1"/>
    <w:p w14:paraId="0B90FFD1" w14:textId="77777777" w:rsidR="004A73BF" w:rsidRPr="00BD3B05" w:rsidRDefault="004A73BF" w:rsidP="007D5AC1"/>
    <w:p w14:paraId="54B2ADDF" w14:textId="77777777" w:rsidR="004A73BF" w:rsidRPr="00BD3B05" w:rsidRDefault="004A73BF" w:rsidP="007D5AC1"/>
    <w:p w14:paraId="65C51FA6" w14:textId="77777777" w:rsidR="004A73BF" w:rsidRPr="00BD3B05" w:rsidRDefault="004A73BF" w:rsidP="007D5AC1"/>
    <w:p w14:paraId="565C02C3" w14:textId="77777777" w:rsidR="004A73BF" w:rsidRPr="00BD3B05" w:rsidRDefault="004A73BF" w:rsidP="007D5AC1"/>
    <w:p w14:paraId="22E2DC6A" w14:textId="77777777" w:rsidR="004A73BF" w:rsidRPr="00BD3B05" w:rsidRDefault="004A73BF" w:rsidP="007D5AC1"/>
    <w:p w14:paraId="742EA5B9" w14:textId="77777777" w:rsidR="004A73BF" w:rsidRPr="00BD3B05" w:rsidRDefault="004A73BF" w:rsidP="007D5AC1"/>
    <w:p w14:paraId="1ACF4CDA" w14:textId="77777777" w:rsidR="005D6F50" w:rsidRDefault="005D6F50" w:rsidP="005D6F50"/>
    <w:p w14:paraId="352FDD3D" w14:textId="7C7ABA7A" w:rsidR="004B6E96" w:rsidRPr="00BD3B05" w:rsidRDefault="004B6E96" w:rsidP="004B6E96">
      <w:r>
        <w:rPr>
          <w:noProof/>
          <w:lang w:eastAsia="en-US"/>
        </w:rPr>
        <w:lastRenderedPageBreak/>
        <w:drawing>
          <wp:anchor distT="0" distB="0" distL="114300" distR="114300" simplePos="0" relativeHeight="251714560" behindDoc="1" locked="0" layoutInCell="1" allowOverlap="1" wp14:anchorId="77324912" wp14:editId="372420B4">
            <wp:simplePos x="0" y="0"/>
            <wp:positionH relativeFrom="column">
              <wp:posOffset>-114300</wp:posOffset>
            </wp:positionH>
            <wp:positionV relativeFrom="paragraph">
              <wp:posOffset>-878840</wp:posOffset>
            </wp:positionV>
            <wp:extent cx="7886700" cy="228600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BC99" w14:textId="4080B926" w:rsidR="004B6E96" w:rsidRPr="004B6E96" w:rsidRDefault="00CE1BA5" w:rsidP="00CE1BA5">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004B6E96" w:rsidRPr="004B6E96">
        <w:rPr>
          <w:rFonts w:ascii="Agency FB" w:hAnsi="Agency FB"/>
          <w:b/>
          <w:bCs/>
          <w:color w:val="7030A0"/>
          <w:sz w:val="56"/>
          <w:szCs w:val="56"/>
        </w:rPr>
        <w:t xml:space="preserve"> – Theoretical</w:t>
      </w:r>
    </w:p>
    <w:p w14:paraId="30E62366" w14:textId="77777777" w:rsidR="004B6E96" w:rsidRPr="00BD3B05" w:rsidRDefault="004B6E96" w:rsidP="004B6E96">
      <w:pPr>
        <w:jc w:val="center"/>
      </w:pPr>
    </w:p>
    <w:p w14:paraId="07E8C990" w14:textId="09A8D2CF" w:rsidR="004B6E96" w:rsidRPr="00BD3B05" w:rsidRDefault="004B6E96" w:rsidP="004B6E96"/>
    <w:p w14:paraId="0889540F" w14:textId="0501854C" w:rsidR="004B6E96" w:rsidRPr="00BD3B05" w:rsidRDefault="004B6E96" w:rsidP="004B6E96"/>
    <w:p w14:paraId="176A8683" w14:textId="529491F1" w:rsidR="004B6E96" w:rsidRPr="00BD3B05" w:rsidRDefault="004B6E96" w:rsidP="004B6E96">
      <w:pPr>
        <w:jc w:val="center"/>
      </w:pPr>
    </w:p>
    <w:p w14:paraId="6CB718DE" w14:textId="77777777" w:rsidR="004B6E96" w:rsidRPr="00BD3B05" w:rsidRDefault="004B6E96" w:rsidP="004B6E96"/>
    <w:p w14:paraId="1F469EFD" w14:textId="039DEC90" w:rsidR="005D6F50" w:rsidRDefault="005D6F50" w:rsidP="004B6E96"/>
    <w:p w14:paraId="5F593911" w14:textId="77777777" w:rsidR="00E47EE0" w:rsidRPr="00E47EE0" w:rsidRDefault="00C3186B" w:rsidP="00E47EE0">
      <w:pPr>
        <w:jc w:val="center"/>
        <w:rPr>
          <w:rFonts w:ascii="Agency FB" w:hAnsi="Agency FB"/>
          <w:b/>
          <w:bCs/>
          <w:sz w:val="36"/>
          <w:szCs w:val="36"/>
        </w:rPr>
      </w:pPr>
      <w:r>
        <w:rPr>
          <w:rFonts w:ascii="Agency FB" w:hAnsi="Agency FB"/>
          <w:b/>
          <w:bCs/>
          <w:sz w:val="36"/>
          <w:szCs w:val="36"/>
        </w:rPr>
        <w:t xml:space="preserve">&lt; </w:t>
      </w:r>
      <w:r w:rsidR="00E47EE0" w:rsidRPr="00E47EE0">
        <w:rPr>
          <w:rFonts w:ascii="Agency FB" w:hAnsi="Agency FB"/>
          <w:b/>
          <w:bCs/>
          <w:sz w:val="36"/>
          <w:szCs w:val="36"/>
        </w:rPr>
        <w:t>Mention the usage of interrupts and timers in ESP32 project and why</w:t>
      </w:r>
    </w:p>
    <w:p w14:paraId="2E427515" w14:textId="29B2E3E6" w:rsidR="005D6F50" w:rsidRDefault="00E47EE0" w:rsidP="00E47EE0">
      <w:pPr>
        <w:jc w:val="center"/>
        <w:rPr>
          <w:rFonts w:ascii="Agency FB" w:hAnsi="Agency FB"/>
          <w:b/>
          <w:bCs/>
          <w:sz w:val="36"/>
          <w:szCs w:val="36"/>
        </w:rPr>
      </w:pPr>
      <w:r w:rsidRPr="00E47EE0">
        <w:rPr>
          <w:rFonts w:ascii="Agency FB" w:hAnsi="Agency FB"/>
          <w:b/>
          <w:bCs/>
          <w:sz w:val="36"/>
          <w:szCs w:val="36"/>
        </w:rPr>
        <w:t>It is important?</w:t>
      </w:r>
      <w:r>
        <w:rPr>
          <w:rFonts w:ascii="Agency FB" w:hAnsi="Agency FB"/>
          <w:b/>
          <w:bCs/>
          <w:sz w:val="36"/>
          <w:szCs w:val="36"/>
        </w:rPr>
        <w:t xml:space="preserve"> </w:t>
      </w:r>
      <w:r w:rsidR="00C3186B">
        <w:rPr>
          <w:rFonts w:ascii="Agency FB" w:hAnsi="Agency FB"/>
          <w:b/>
          <w:bCs/>
          <w:sz w:val="36"/>
          <w:szCs w:val="36"/>
        </w:rPr>
        <w:t>&gt;</w:t>
      </w:r>
    </w:p>
    <w:p w14:paraId="1C8BF0EA" w14:textId="46DC6A3B" w:rsidR="00897A3C" w:rsidRPr="00E47EE0" w:rsidRDefault="00C3186B" w:rsidP="00E47EE0">
      <w:pPr>
        <w:jc w:val="center"/>
        <w:rPr>
          <w:rFonts w:ascii="Agency FB" w:hAnsi="Agency FB"/>
          <w:b/>
          <w:bCs/>
          <w:color w:val="C00000"/>
          <w:sz w:val="36"/>
          <w:szCs w:val="36"/>
        </w:rPr>
      </w:pPr>
      <w:r w:rsidRPr="00C3186B">
        <w:rPr>
          <w:rFonts w:ascii="Agency FB" w:hAnsi="Agency FB"/>
          <w:b/>
          <w:bCs/>
          <w:color w:val="C00000"/>
          <w:sz w:val="36"/>
          <w:szCs w:val="36"/>
        </w:rPr>
        <w:t>&lt;Answer&gt;</w:t>
      </w:r>
    </w:p>
    <w:p w14:paraId="4EDDB164" w14:textId="77777777" w:rsidR="00E47EE0" w:rsidRDefault="00E47EE0" w:rsidP="00897A3C">
      <w:pPr>
        <w:jc w:val="center"/>
        <w:rPr>
          <w:rFonts w:ascii="Agency FB" w:hAnsi="Agency FB"/>
          <w:b/>
          <w:bCs/>
          <w:color w:val="7030A0"/>
          <w:sz w:val="36"/>
          <w:szCs w:val="36"/>
        </w:rPr>
      </w:pPr>
    </w:p>
    <w:tbl>
      <w:tblPr>
        <w:tblStyle w:val="GridTable4-Accent5"/>
        <w:tblpPr w:leftFromText="180" w:rightFromText="180" w:vertAnchor="page" w:horzAnchor="margin" w:tblpXSpec="center" w:tblpY="5889"/>
        <w:tblW w:w="9876" w:type="dxa"/>
        <w:tblLook w:val="04A0" w:firstRow="1" w:lastRow="0" w:firstColumn="1" w:lastColumn="0" w:noHBand="0" w:noVBand="1"/>
      </w:tblPr>
      <w:tblGrid>
        <w:gridCol w:w="5025"/>
        <w:gridCol w:w="4851"/>
      </w:tblGrid>
      <w:tr w:rsidR="00E47EE0" w:rsidRPr="00AA4EB7" w14:paraId="3F208752" w14:textId="77777777" w:rsidTr="00E47EE0">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025" w:type="dxa"/>
            <w:tcBorders>
              <w:top w:val="single" w:sz="12" w:space="0" w:color="7030A0"/>
              <w:left w:val="single" w:sz="12" w:space="0" w:color="7030A0"/>
              <w:right w:val="single" w:sz="12" w:space="0" w:color="7030A0"/>
            </w:tcBorders>
            <w:shd w:val="clear" w:color="auto" w:fill="7030A0"/>
            <w:hideMark/>
          </w:tcPr>
          <w:p w14:paraId="2025AE2E" w14:textId="77777777" w:rsidR="00E47EE0" w:rsidRPr="00AA4EB7" w:rsidRDefault="00E47EE0" w:rsidP="00E47EE0">
            <w:pPr>
              <w:tabs>
                <w:tab w:val="left" w:pos="2880"/>
              </w:tabs>
              <w:jc w:val="center"/>
              <w:rPr>
                <w:rFonts w:ascii="Agency FB" w:hAnsi="Agency FB"/>
                <w:sz w:val="28"/>
                <w:szCs w:val="28"/>
              </w:rPr>
            </w:pPr>
            <w:r w:rsidRPr="00E47EE0">
              <w:rPr>
                <w:rFonts w:ascii="Agency FB" w:hAnsi="Agency FB"/>
                <w:sz w:val="28"/>
                <w:szCs w:val="28"/>
              </w:rPr>
              <w:t>Interrupts</w:t>
            </w:r>
          </w:p>
        </w:tc>
        <w:tc>
          <w:tcPr>
            <w:tcW w:w="4851" w:type="dxa"/>
            <w:tcBorders>
              <w:top w:val="single" w:sz="12" w:space="0" w:color="7030A0"/>
              <w:left w:val="single" w:sz="12" w:space="0" w:color="7030A0"/>
              <w:right w:val="single" w:sz="12" w:space="0" w:color="7030A0"/>
            </w:tcBorders>
            <w:shd w:val="clear" w:color="auto" w:fill="7030A0"/>
            <w:hideMark/>
          </w:tcPr>
          <w:p w14:paraId="6097EB08" w14:textId="0E9B388B" w:rsidR="00E47EE0" w:rsidRPr="00AA4EB7" w:rsidRDefault="00E47EE0" w:rsidP="00E47EE0">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E47EE0">
              <w:rPr>
                <w:rFonts w:ascii="Agency FB" w:hAnsi="Agency FB"/>
                <w:sz w:val="28"/>
                <w:szCs w:val="28"/>
              </w:rPr>
              <w:t>Timer</w:t>
            </w:r>
          </w:p>
        </w:tc>
      </w:tr>
      <w:tr w:rsidR="00E47EE0" w:rsidRPr="00AA4EB7" w14:paraId="661CD8F2" w14:textId="77777777" w:rsidTr="00E47EE0">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025" w:type="dxa"/>
            <w:tcBorders>
              <w:left w:val="single" w:sz="12" w:space="0" w:color="7030A0"/>
              <w:bottom w:val="single" w:sz="12" w:space="0" w:color="7030A0"/>
              <w:right w:val="single" w:sz="12" w:space="0" w:color="7030A0"/>
            </w:tcBorders>
            <w:shd w:val="clear" w:color="auto" w:fill="auto"/>
          </w:tcPr>
          <w:p w14:paraId="5DF42077" w14:textId="1BF0A78B" w:rsidR="00E47EE0" w:rsidRPr="00E47EE0" w:rsidRDefault="009054EB" w:rsidP="00E47EE0">
            <w:pPr>
              <w:tabs>
                <w:tab w:val="left" w:pos="2880"/>
              </w:tabs>
              <w:jc w:val="center"/>
              <w:rPr>
                <w:rFonts w:ascii="Agency FB" w:hAnsi="Agency FB"/>
                <w:sz w:val="28"/>
                <w:szCs w:val="28"/>
              </w:rPr>
            </w:pPr>
            <w:r w:rsidRPr="00E47EE0">
              <w:rPr>
                <w:rFonts w:ascii="Agency FB" w:hAnsi="Agency FB"/>
              </w:rPr>
              <w:t>Work</w:t>
            </w:r>
            <w:r w:rsidR="00E47EE0" w:rsidRPr="00E47EE0">
              <w:rPr>
                <w:rFonts w:ascii="Agency FB" w:hAnsi="Agency FB"/>
              </w:rPr>
              <w:t xml:space="preserve"> in the context of microcontrollers like the ESP32. The </w:t>
            </w:r>
            <w:proofErr w:type="spellStart"/>
            <w:proofErr w:type="gramStart"/>
            <w:r w:rsidR="00E47EE0" w:rsidRPr="00E47EE0">
              <w:rPr>
                <w:rFonts w:ascii="Agency FB" w:hAnsi="Agency FB"/>
                <w:color w:val="FF0000"/>
              </w:rPr>
              <w:t>attachInterrupt</w:t>
            </w:r>
            <w:proofErr w:type="spellEnd"/>
            <w:r w:rsidR="00E47EE0" w:rsidRPr="00E47EE0">
              <w:rPr>
                <w:rFonts w:ascii="Agency FB" w:hAnsi="Agency FB"/>
                <w:color w:val="FF0000"/>
              </w:rPr>
              <w:t>(</w:t>
            </w:r>
            <w:proofErr w:type="gramEnd"/>
            <w:r w:rsidR="00E47EE0" w:rsidRPr="00E47EE0">
              <w:rPr>
                <w:rFonts w:ascii="Agency FB" w:hAnsi="Agency FB"/>
                <w:color w:val="FF0000"/>
              </w:rPr>
              <w:t xml:space="preserve">) </w:t>
            </w:r>
            <w:r w:rsidR="00E47EE0" w:rsidRPr="00E47EE0">
              <w:rPr>
                <w:rFonts w:ascii="Agency FB" w:hAnsi="Agency FB"/>
              </w:rPr>
              <w:t>function in the Arduino IDE is used to set up an interrupt, and it takes the GPIO pin, the name of the function to be executed, and the interrupt mode as arguments. When an interrupt occurs, the processor stops executing the main program and jumps to the interrupt handler function, or ISR, which handles the event. This allows the microcontroller to respond promptly to external events without having to continuously poll for them in the main program loop</w:t>
            </w:r>
          </w:p>
        </w:tc>
        <w:tc>
          <w:tcPr>
            <w:tcW w:w="4851" w:type="dxa"/>
            <w:tcBorders>
              <w:left w:val="single" w:sz="12" w:space="0" w:color="7030A0"/>
              <w:bottom w:val="single" w:sz="12" w:space="0" w:color="7030A0"/>
              <w:right w:val="single" w:sz="12" w:space="0" w:color="7030A0"/>
            </w:tcBorders>
            <w:shd w:val="clear" w:color="auto" w:fill="auto"/>
          </w:tcPr>
          <w:p w14:paraId="798E6099" w14:textId="5DDB4676" w:rsidR="00E47EE0" w:rsidRPr="00E47EE0" w:rsidRDefault="009054EB" w:rsidP="00E47EE0">
            <w:pPr>
              <w:pStyle w:val="NormalWeb"/>
              <w:shd w:val="clear" w:color="auto" w:fill="FFFFFF"/>
              <w:spacing w:before="0" w:beforeAutospacing="0" w:after="396" w:afterAutospacing="0"/>
              <w:textAlignment w:val="baseline"/>
              <w:cnfStyle w:val="000000100000" w:firstRow="0" w:lastRow="0" w:firstColumn="0" w:lastColumn="0" w:oddVBand="0" w:evenVBand="0" w:oddHBand="1" w:evenHBand="0" w:firstRowFirstColumn="0" w:firstRowLastColumn="0" w:lastRowFirstColumn="0" w:lastRowLastColumn="0"/>
              <w:rPr>
                <w:rFonts w:ascii="Agency FB" w:hAnsi="Agency FB"/>
                <w:bdr w:val="none" w:sz="0" w:space="0" w:color="auto" w:frame="1"/>
                <w:shd w:val="clear" w:color="auto" w:fill="FFFFFF"/>
              </w:rPr>
            </w:pPr>
            <w:r w:rsidRPr="00E47EE0">
              <w:rPr>
                <w:rStyle w:val="Strong"/>
                <w:rFonts w:ascii="Agency FB" w:hAnsi="Agency FB"/>
                <w:bdr w:val="none" w:sz="0" w:space="0" w:color="auto" w:frame="1"/>
                <w:shd w:val="clear" w:color="auto" w:fill="FFFFFF"/>
              </w:rPr>
              <w:t>Implement</w:t>
            </w:r>
            <w:r w:rsidR="00E47EE0" w:rsidRPr="00E47EE0">
              <w:rPr>
                <w:rStyle w:val="Strong"/>
                <w:rFonts w:ascii="Agency FB" w:hAnsi="Agency FB"/>
                <w:bdr w:val="none" w:sz="0" w:space="0" w:color="auto" w:frame="1"/>
                <w:shd w:val="clear" w:color="auto" w:fill="FFFFFF"/>
              </w:rPr>
              <w:t xml:space="preserve"> a motion detection system with a PIR sensor and an LED, we can use the </w:t>
            </w:r>
            <w:proofErr w:type="spellStart"/>
            <w:proofErr w:type="gramStart"/>
            <w:r>
              <w:rPr>
                <w:rStyle w:val="Strong"/>
                <w:rFonts w:ascii="Agency FB" w:hAnsi="Agency FB"/>
                <w:color w:val="FF0000"/>
                <w:bdr w:val="none" w:sz="0" w:space="0" w:color="auto" w:frame="1"/>
                <w:shd w:val="clear" w:color="auto" w:fill="FFFFFF"/>
              </w:rPr>
              <w:t>mil</w:t>
            </w:r>
            <w:r w:rsidR="00E47EE0" w:rsidRPr="00E47EE0">
              <w:rPr>
                <w:rStyle w:val="Strong"/>
                <w:rFonts w:ascii="Agency FB" w:hAnsi="Agency FB"/>
                <w:color w:val="FF0000"/>
                <w:bdr w:val="none" w:sz="0" w:space="0" w:color="auto" w:frame="1"/>
                <w:shd w:val="clear" w:color="auto" w:fill="FFFFFF"/>
              </w:rPr>
              <w:t>is</w:t>
            </w:r>
            <w:proofErr w:type="spellEnd"/>
            <w:r w:rsidR="00E47EE0" w:rsidRPr="00E47EE0">
              <w:rPr>
                <w:rStyle w:val="Strong"/>
                <w:rFonts w:ascii="Agency FB" w:hAnsi="Agency FB"/>
                <w:color w:val="FF0000"/>
                <w:bdr w:val="none" w:sz="0" w:space="0" w:color="auto" w:frame="1"/>
                <w:shd w:val="clear" w:color="auto" w:fill="FFFFFF"/>
              </w:rPr>
              <w:t>(</w:t>
            </w:r>
            <w:proofErr w:type="gramEnd"/>
            <w:r w:rsidR="00E47EE0" w:rsidRPr="00E47EE0">
              <w:rPr>
                <w:rStyle w:val="Strong"/>
                <w:rFonts w:ascii="Agency FB" w:hAnsi="Agency FB"/>
                <w:color w:val="FF0000"/>
                <w:bdr w:val="none" w:sz="0" w:space="0" w:color="auto" w:frame="1"/>
                <w:shd w:val="clear" w:color="auto" w:fill="FFFFFF"/>
              </w:rPr>
              <w:t xml:space="preserve">) </w:t>
            </w:r>
            <w:r w:rsidR="00E47EE0" w:rsidRPr="00E47EE0">
              <w:rPr>
                <w:rStyle w:val="Strong"/>
                <w:rFonts w:ascii="Agency FB" w:hAnsi="Agency FB"/>
                <w:bdr w:val="none" w:sz="0" w:space="0" w:color="auto" w:frame="1"/>
                <w:shd w:val="clear" w:color="auto" w:fill="FFFFFF"/>
              </w:rPr>
              <w:t xml:space="preserve">method as a timer to turn the LED on for a specific amount of time after motion is detected. This approach is preferred over using the </w:t>
            </w:r>
            <w:proofErr w:type="gramStart"/>
            <w:r w:rsidR="00E47EE0" w:rsidRPr="00E47EE0">
              <w:rPr>
                <w:rStyle w:val="Strong"/>
                <w:rFonts w:ascii="Agency FB" w:hAnsi="Agency FB"/>
                <w:bdr w:val="none" w:sz="0" w:space="0" w:color="auto" w:frame="1"/>
                <w:shd w:val="clear" w:color="auto" w:fill="FFFFFF"/>
              </w:rPr>
              <w:t>delay(</w:t>
            </w:r>
            <w:proofErr w:type="gramEnd"/>
            <w:r w:rsidR="00E47EE0" w:rsidRPr="00E47EE0">
              <w:rPr>
                <w:rStyle w:val="Strong"/>
                <w:rFonts w:ascii="Agency FB" w:hAnsi="Agency FB"/>
                <w:bdr w:val="none" w:sz="0" w:space="0" w:color="auto" w:frame="1"/>
                <w:shd w:val="clear" w:color="auto" w:fill="FFFFFF"/>
              </w:rPr>
              <w:t xml:space="preserve">) method, which would pause the program execution for a specified time instead of allowing it to continue running while the timer counts down. By using </w:t>
            </w:r>
            <w:proofErr w:type="spellStart"/>
            <w:proofErr w:type="gramStart"/>
            <w:r w:rsidR="00E47EE0" w:rsidRPr="00E47EE0">
              <w:rPr>
                <w:rStyle w:val="Strong"/>
                <w:rFonts w:ascii="Agency FB" w:hAnsi="Agency FB"/>
                <w:bdr w:val="none" w:sz="0" w:space="0" w:color="auto" w:frame="1"/>
                <w:shd w:val="clear" w:color="auto" w:fill="FFFFFF"/>
              </w:rPr>
              <w:t>millis</w:t>
            </w:r>
            <w:proofErr w:type="spellEnd"/>
            <w:r w:rsidR="00E47EE0" w:rsidRPr="00E47EE0">
              <w:rPr>
                <w:rStyle w:val="Strong"/>
                <w:rFonts w:ascii="Agency FB" w:hAnsi="Agency FB"/>
                <w:bdr w:val="none" w:sz="0" w:space="0" w:color="auto" w:frame="1"/>
                <w:shd w:val="clear" w:color="auto" w:fill="FFFFFF"/>
              </w:rPr>
              <w:t>(</w:t>
            </w:r>
            <w:proofErr w:type="gramEnd"/>
            <w:r w:rsidR="00E47EE0" w:rsidRPr="00E47EE0">
              <w:rPr>
                <w:rStyle w:val="Strong"/>
                <w:rFonts w:ascii="Agency FB" w:hAnsi="Agency FB"/>
                <w:bdr w:val="none" w:sz="0" w:space="0" w:color="auto" w:frame="1"/>
                <w:shd w:val="clear" w:color="auto" w:fill="FFFFFF"/>
              </w:rPr>
              <w:t>), the program can continue to execute and perform other tasks while the LED is on, which can be useful in more complex applications.</w:t>
            </w:r>
          </w:p>
        </w:tc>
      </w:tr>
    </w:tbl>
    <w:p w14:paraId="51CA864D" w14:textId="282396B9" w:rsidR="006E6F85" w:rsidRDefault="00E47EE0" w:rsidP="00E47EE0">
      <w:pPr>
        <w:rPr>
          <w:rFonts w:ascii="Agency FB" w:hAnsi="Agency FB"/>
          <w:sz w:val="36"/>
          <w:szCs w:val="36"/>
          <w:rtl/>
        </w:rPr>
      </w:pPr>
      <w:r w:rsidRPr="00C3186B">
        <w:rPr>
          <w:rFonts w:ascii="Agency FB" w:hAnsi="Agency FB"/>
          <w:b/>
          <w:bCs/>
          <w:noProof/>
          <w:sz w:val="36"/>
          <w:szCs w:val="36"/>
          <w:lang w:eastAsia="en-US"/>
        </w:rPr>
        <mc:AlternateContent>
          <mc:Choice Requires="wps">
            <w:drawing>
              <wp:anchor distT="0" distB="0" distL="114300" distR="114300" simplePos="0" relativeHeight="251715584" behindDoc="0" locked="0" layoutInCell="1" allowOverlap="1" wp14:anchorId="7078937A" wp14:editId="31D13C18">
                <wp:simplePos x="0" y="0"/>
                <wp:positionH relativeFrom="column">
                  <wp:posOffset>100013</wp:posOffset>
                </wp:positionH>
                <wp:positionV relativeFrom="paragraph">
                  <wp:posOffset>34290</wp:posOffset>
                </wp:positionV>
                <wp:extent cx="7308850" cy="2586038"/>
                <wp:effectExtent l="38100" t="38100" r="44450" b="43180"/>
                <wp:wrapNone/>
                <wp:docPr id="594" name="Rounded Rectangle 594"/>
                <wp:cNvGraphicFramePr/>
                <a:graphic xmlns:a="http://schemas.openxmlformats.org/drawingml/2006/main">
                  <a:graphicData uri="http://schemas.microsoft.com/office/word/2010/wordprocessingShape">
                    <wps:wsp>
                      <wps:cNvSpPr/>
                      <wps:spPr>
                        <a:xfrm>
                          <a:off x="0" y="0"/>
                          <a:ext cx="7308850" cy="2586038"/>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2F71C5" id="Rounded Rectangle 594" o:spid="_x0000_s1026" style="position:absolute;margin-left:7.9pt;margin-top:2.7pt;width:575.5pt;height:203.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" filled="f" strokecolor="#7030a0" strokeweight="6pt">
                <v:stroke joinstyle="miter"/>
              </v:roundrect>
            </w:pict>
          </mc:Fallback>
        </mc:AlternateContent>
      </w:r>
      <w:r w:rsidRPr="00C3186B">
        <w:rPr>
          <w:rFonts w:ascii="Agency FB" w:hAnsi="Agency FB"/>
          <w:b/>
          <w:bCs/>
          <w:noProof/>
          <w:sz w:val="36"/>
          <w:szCs w:val="36"/>
          <w:lang w:eastAsia="en-US"/>
        </w:rPr>
        <w:t xml:space="preserve"> </w:t>
      </w:r>
    </w:p>
    <w:p w14:paraId="61439C62" w14:textId="6BD8C77B" w:rsidR="006E6F85" w:rsidRPr="006E6F85" w:rsidRDefault="006E6F85" w:rsidP="006E6F85">
      <w:pPr>
        <w:rPr>
          <w:rFonts w:ascii="Agency FB" w:hAnsi="Agency FB"/>
          <w:sz w:val="36"/>
          <w:szCs w:val="36"/>
          <w:rtl/>
          <w:lang w:bidi="ar-EG"/>
        </w:rPr>
      </w:pPr>
    </w:p>
    <w:p w14:paraId="39C99E4A" w14:textId="64FBE634" w:rsidR="006E6F85" w:rsidRPr="006E6F85" w:rsidRDefault="006E6F85" w:rsidP="006E6F85">
      <w:pPr>
        <w:rPr>
          <w:rFonts w:ascii="Agency FB" w:hAnsi="Agency FB"/>
          <w:sz w:val="36"/>
          <w:szCs w:val="36"/>
          <w:rtl/>
          <w:lang w:bidi="ar-EG"/>
        </w:rPr>
      </w:pPr>
    </w:p>
    <w:p w14:paraId="18DE665E" w14:textId="37647A4E" w:rsidR="006E6F85" w:rsidRPr="006E6F85" w:rsidRDefault="006E6F85" w:rsidP="006E6F85">
      <w:pPr>
        <w:rPr>
          <w:rFonts w:ascii="Agency FB" w:hAnsi="Agency FB"/>
          <w:sz w:val="36"/>
          <w:szCs w:val="36"/>
          <w:rtl/>
          <w:lang w:bidi="ar-EG"/>
        </w:rPr>
      </w:pPr>
    </w:p>
    <w:p w14:paraId="426506FC" w14:textId="19FED2B8" w:rsidR="006E6F85" w:rsidRPr="006E6F85" w:rsidRDefault="006E6F85" w:rsidP="006E6F85">
      <w:pPr>
        <w:rPr>
          <w:rFonts w:ascii="Agency FB" w:hAnsi="Agency FB"/>
          <w:sz w:val="36"/>
          <w:szCs w:val="36"/>
          <w:rtl/>
          <w:lang w:bidi="ar-EG"/>
        </w:rPr>
      </w:pPr>
    </w:p>
    <w:p w14:paraId="2E08839B" w14:textId="5AE6E9A1" w:rsidR="006E6F85" w:rsidRPr="006E6F85" w:rsidRDefault="006E6F85" w:rsidP="006E6F85">
      <w:pPr>
        <w:rPr>
          <w:rFonts w:ascii="Agency FB" w:hAnsi="Agency FB"/>
          <w:sz w:val="36"/>
          <w:szCs w:val="36"/>
          <w:rtl/>
          <w:lang w:bidi="ar-EG"/>
        </w:rPr>
      </w:pPr>
    </w:p>
    <w:p w14:paraId="7CD65F1C" w14:textId="6933DFFD" w:rsidR="006E6F85" w:rsidRPr="006E6F85" w:rsidRDefault="006E6F85" w:rsidP="006E6F85">
      <w:pPr>
        <w:rPr>
          <w:rFonts w:ascii="Agency FB" w:hAnsi="Agency FB"/>
          <w:sz w:val="36"/>
          <w:szCs w:val="36"/>
          <w:rtl/>
          <w:lang w:bidi="ar-EG"/>
        </w:rPr>
      </w:pPr>
    </w:p>
    <w:p w14:paraId="285968B1" w14:textId="29E7B5AD" w:rsidR="006E6F85" w:rsidRPr="006E6F85" w:rsidRDefault="006E6F85" w:rsidP="006E6F85">
      <w:pPr>
        <w:rPr>
          <w:rFonts w:ascii="Agency FB" w:hAnsi="Agency FB"/>
          <w:sz w:val="36"/>
          <w:szCs w:val="36"/>
          <w:rtl/>
          <w:lang w:bidi="ar-EG"/>
        </w:rPr>
      </w:pPr>
    </w:p>
    <w:p w14:paraId="155084A5" w14:textId="4704952C" w:rsidR="006E6F85" w:rsidRPr="006E6F85" w:rsidRDefault="006E6F85" w:rsidP="006E6F85">
      <w:pPr>
        <w:rPr>
          <w:rFonts w:ascii="Agency FB" w:hAnsi="Agency FB"/>
          <w:sz w:val="36"/>
          <w:szCs w:val="36"/>
          <w:rtl/>
          <w:lang w:bidi="ar-EG"/>
        </w:rPr>
      </w:pPr>
    </w:p>
    <w:p w14:paraId="323858E5" w14:textId="19A321CB" w:rsidR="006E6F85" w:rsidRPr="006E6F85" w:rsidRDefault="006E6F85" w:rsidP="006E6F85">
      <w:pPr>
        <w:rPr>
          <w:rFonts w:ascii="Agency FB" w:hAnsi="Agency FB"/>
          <w:sz w:val="36"/>
          <w:szCs w:val="36"/>
          <w:rtl/>
          <w:lang w:bidi="ar-EG"/>
        </w:rPr>
      </w:pPr>
    </w:p>
    <w:p w14:paraId="2812FABF" w14:textId="43ABA264" w:rsidR="006E6F85" w:rsidRPr="006E6F85" w:rsidRDefault="00E47EE0" w:rsidP="006E6F85">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59616" behindDoc="0" locked="0" layoutInCell="1" allowOverlap="1" wp14:anchorId="6CA759DF" wp14:editId="1B97DCF1">
                <wp:simplePos x="0" y="0"/>
                <wp:positionH relativeFrom="column">
                  <wp:posOffset>100013</wp:posOffset>
                </wp:positionH>
                <wp:positionV relativeFrom="paragraph">
                  <wp:posOffset>181928</wp:posOffset>
                </wp:positionV>
                <wp:extent cx="7308850" cy="2585720"/>
                <wp:effectExtent l="38100" t="38100" r="44450" b="43180"/>
                <wp:wrapNone/>
                <wp:docPr id="2" name="Rounded Rectangle 2"/>
                <wp:cNvGraphicFramePr/>
                <a:graphic xmlns:a="http://schemas.openxmlformats.org/drawingml/2006/main">
                  <a:graphicData uri="http://schemas.microsoft.com/office/word/2010/wordprocessingShape">
                    <wps:wsp>
                      <wps:cNvSpPr/>
                      <wps:spPr>
                        <a:xfrm>
                          <a:off x="0" y="0"/>
                          <a:ext cx="7308850" cy="258572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518509" id="Rounded Rectangle 2" o:spid="_x0000_s1026" style="position:absolute;margin-left:7.9pt;margin-top:14.35pt;width:575.5pt;height:20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" filled="f" strokecolor="#7030a0" strokeweight="6pt">
                <v:stroke joinstyle="miter"/>
              </v:roundrect>
            </w:pict>
          </mc:Fallback>
        </mc:AlternateContent>
      </w:r>
    </w:p>
    <w:p w14:paraId="1FDFA9E4" w14:textId="602BEB03" w:rsidR="006E6F85" w:rsidRPr="006E6F85" w:rsidRDefault="00E47EE0" w:rsidP="006E6F85">
      <w:pPr>
        <w:rPr>
          <w:rFonts w:ascii="Agency FB" w:hAnsi="Agency FB"/>
          <w:sz w:val="36"/>
          <w:szCs w:val="36"/>
          <w:rtl/>
          <w:lang w:bidi="ar-EG"/>
        </w:rPr>
      </w:pPr>
      <w:r w:rsidRPr="00E47EE0">
        <w:rPr>
          <w:rFonts w:ascii="Agency FB" w:hAnsi="Agency FB"/>
          <w:noProof/>
          <w:sz w:val="36"/>
          <w:szCs w:val="36"/>
          <w:lang w:eastAsia="en-US"/>
        </w:rPr>
        <mc:AlternateContent>
          <mc:Choice Requires="wps">
            <w:drawing>
              <wp:anchor distT="45720" distB="45720" distL="114300" distR="114300" simplePos="0" relativeHeight="251761664" behindDoc="0" locked="0" layoutInCell="1" allowOverlap="1" wp14:anchorId="62C0E442" wp14:editId="10636272">
                <wp:simplePos x="0" y="0"/>
                <wp:positionH relativeFrom="column">
                  <wp:posOffset>678497</wp:posOffset>
                </wp:positionH>
                <wp:positionV relativeFrom="paragraph">
                  <wp:posOffset>209550</wp:posOffset>
                </wp:positionV>
                <wp:extent cx="6338887" cy="140462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8887" cy="1404620"/>
                        </a:xfrm>
                        <a:prstGeom prst="rect">
                          <a:avLst/>
                        </a:prstGeom>
                        <a:solidFill>
                          <a:srgbClr val="FFFFFF"/>
                        </a:solidFill>
                        <a:ln w="9525">
                          <a:noFill/>
                          <a:miter lim="800000"/>
                          <a:headEnd/>
                          <a:tailEnd/>
                        </a:ln>
                      </wps:spPr>
                      <wps:txbx>
                        <w:txbxContent>
                          <w:p w14:paraId="66F12038" w14:textId="169569DA" w:rsidR="00E47EE0" w:rsidRPr="00E47EE0" w:rsidRDefault="009054EB" w:rsidP="00E47EE0">
                            <w:pPr>
                              <w:jc w:val="center"/>
                              <w:rPr>
                                <w:rFonts w:ascii="Agency FB" w:hAnsi="Agency FB"/>
                                <w:b/>
                                <w:bCs/>
                                <w:color w:val="7030A0"/>
                                <w:sz w:val="40"/>
                                <w:szCs w:val="40"/>
                              </w:rPr>
                            </w:pPr>
                            <w:r w:rsidRPr="00E47EE0">
                              <w:rPr>
                                <w:rFonts w:ascii="Agency FB" w:hAnsi="Agency FB"/>
                                <w:b/>
                                <w:bCs/>
                                <w:color w:val="7030A0"/>
                                <w:sz w:val="56"/>
                                <w:szCs w:val="56"/>
                              </w:rPr>
                              <w:t>Timers</w:t>
                            </w:r>
                            <w:r w:rsidR="00E47EE0" w:rsidRPr="00E47EE0">
                              <w:rPr>
                                <w:rFonts w:ascii="Agency FB" w:hAnsi="Agency FB"/>
                                <w:b/>
                                <w:bCs/>
                                <w:color w:val="7030A0"/>
                                <w:sz w:val="56"/>
                                <w:szCs w:val="56"/>
                              </w:rPr>
                              <w:t xml:space="preserve"> and interrupts</w:t>
                            </w:r>
                            <w:r w:rsidR="00E47EE0" w:rsidRPr="00E47EE0">
                              <w:rPr>
                                <w:rFonts w:ascii="Agency FB" w:hAnsi="Agency FB"/>
                                <w:b/>
                                <w:bCs/>
                                <w:color w:val="7030A0"/>
                                <w:sz w:val="40"/>
                                <w:szCs w:val="40"/>
                              </w:rPr>
                              <w:t xml:space="preserve"> </w:t>
                            </w:r>
                          </w:p>
                          <w:p w14:paraId="00160C62" w14:textId="7D7BCF3C" w:rsidR="00E47EE0" w:rsidRDefault="00E47EE0" w:rsidP="00E47EE0">
                            <w:pPr>
                              <w:jc w:val="center"/>
                              <w:rPr>
                                <w:rFonts w:ascii="Agency FB" w:hAnsi="Agency FB"/>
                                <w:sz w:val="40"/>
                                <w:szCs w:val="40"/>
                              </w:rPr>
                            </w:pPr>
                            <w:r w:rsidRPr="00E47EE0">
                              <w:rPr>
                                <w:rFonts w:ascii="Agency FB" w:hAnsi="Agency FB"/>
                                <w:sz w:val="40"/>
                                <w:szCs w:val="40"/>
                              </w:rPr>
                              <w:t>Are important features of the ESP32 microcontroller?</w:t>
                            </w:r>
                          </w:p>
                          <w:p w14:paraId="4C521FFD" w14:textId="68E5C90A" w:rsidR="00E47EE0" w:rsidRPr="00E47EE0" w:rsidRDefault="00E47EE0" w:rsidP="00E47EE0">
                            <w:pPr>
                              <w:jc w:val="center"/>
                              <w:rPr>
                                <w:rFonts w:ascii="Agency FB" w:hAnsi="Agency FB"/>
                                <w:sz w:val="40"/>
                                <w:szCs w:val="40"/>
                              </w:rPr>
                            </w:pPr>
                            <w:r w:rsidRPr="00E47EE0">
                              <w:rPr>
                                <w:rFonts w:ascii="Agency FB" w:hAnsi="Agency FB"/>
                                <w:sz w:val="40"/>
                                <w:szCs w:val="40"/>
                              </w:rPr>
                              <w:t xml:space="preserve"> Timers can be used to generate periodic events or measure time intervals with high accuracy, while interrupts allow for quick responses to external events without having to continuously poll for them in the main program loop</w:t>
                            </w:r>
                          </w:p>
                          <w:p w14:paraId="5D99A5DF" w14:textId="2367486C" w:rsidR="00E47EE0" w:rsidRPr="00E47EE0" w:rsidRDefault="00E47EE0" w:rsidP="00E47EE0">
                            <w:pPr>
                              <w:jc w:val="center"/>
                              <w:rPr>
                                <w:rFonts w:ascii="Agency FB" w:hAnsi="Agency FB"/>
                                <w:sz w:val="40"/>
                                <w:szCs w:val="4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0E442" id="Text Box 2" o:spid="_x0000_s1028" type="#_x0000_t202" style="position:absolute;margin-left:53.4pt;margin-top:16.5pt;width:499.1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" stroked="f">
                <v:textbox style="mso-fit-shape-to-text:t">
                  <w:txbxContent>
                    <w:p w14:paraId="66F12038" w14:textId="169569DA" w:rsidR="00E47EE0" w:rsidRPr="00E47EE0" w:rsidRDefault="009054EB" w:rsidP="00E47EE0">
                      <w:pPr>
                        <w:jc w:val="center"/>
                        <w:rPr>
                          <w:rFonts w:ascii="Agency FB" w:hAnsi="Agency FB"/>
                          <w:b/>
                          <w:bCs/>
                          <w:color w:val="7030A0"/>
                          <w:sz w:val="40"/>
                          <w:szCs w:val="40"/>
                        </w:rPr>
                      </w:pPr>
                      <w:r w:rsidRPr="00E47EE0">
                        <w:rPr>
                          <w:rFonts w:ascii="Agency FB" w:hAnsi="Agency FB"/>
                          <w:b/>
                          <w:bCs/>
                          <w:color w:val="7030A0"/>
                          <w:sz w:val="56"/>
                          <w:szCs w:val="56"/>
                        </w:rPr>
                        <w:t>Timers</w:t>
                      </w:r>
                      <w:r w:rsidR="00E47EE0" w:rsidRPr="00E47EE0">
                        <w:rPr>
                          <w:rFonts w:ascii="Agency FB" w:hAnsi="Agency FB"/>
                          <w:b/>
                          <w:bCs/>
                          <w:color w:val="7030A0"/>
                          <w:sz w:val="56"/>
                          <w:szCs w:val="56"/>
                        </w:rPr>
                        <w:t xml:space="preserve"> and interrupts</w:t>
                      </w:r>
                      <w:r w:rsidR="00E47EE0" w:rsidRPr="00E47EE0">
                        <w:rPr>
                          <w:rFonts w:ascii="Agency FB" w:hAnsi="Agency FB"/>
                          <w:b/>
                          <w:bCs/>
                          <w:color w:val="7030A0"/>
                          <w:sz w:val="40"/>
                          <w:szCs w:val="40"/>
                        </w:rPr>
                        <w:t xml:space="preserve"> </w:t>
                      </w:r>
                    </w:p>
                    <w:p w14:paraId="00160C62" w14:textId="7D7BCF3C" w:rsidR="00E47EE0" w:rsidRDefault="00E47EE0" w:rsidP="00E47EE0">
                      <w:pPr>
                        <w:jc w:val="center"/>
                        <w:rPr>
                          <w:rFonts w:ascii="Agency FB" w:hAnsi="Agency FB"/>
                          <w:sz w:val="40"/>
                          <w:szCs w:val="40"/>
                        </w:rPr>
                      </w:pPr>
                      <w:r w:rsidRPr="00E47EE0">
                        <w:rPr>
                          <w:rFonts w:ascii="Agency FB" w:hAnsi="Agency FB"/>
                          <w:sz w:val="40"/>
                          <w:szCs w:val="40"/>
                        </w:rPr>
                        <w:t>Are important features of the ESP32 microcontroller?</w:t>
                      </w:r>
                    </w:p>
                    <w:p w14:paraId="4C521FFD" w14:textId="68E5C90A" w:rsidR="00E47EE0" w:rsidRPr="00E47EE0" w:rsidRDefault="00E47EE0" w:rsidP="00E47EE0">
                      <w:pPr>
                        <w:jc w:val="center"/>
                        <w:rPr>
                          <w:rFonts w:ascii="Agency FB" w:hAnsi="Agency FB"/>
                          <w:sz w:val="40"/>
                          <w:szCs w:val="40"/>
                        </w:rPr>
                      </w:pPr>
                      <w:r w:rsidRPr="00E47EE0">
                        <w:rPr>
                          <w:rFonts w:ascii="Agency FB" w:hAnsi="Agency FB"/>
                          <w:sz w:val="40"/>
                          <w:szCs w:val="40"/>
                        </w:rPr>
                        <w:t xml:space="preserve"> Timers can be used to generate periodic events or measure time intervals with high accuracy, while interrupts allow for quick responses to external events without having to continuously poll for them in the main program loop</w:t>
                      </w:r>
                    </w:p>
                    <w:p w14:paraId="5D99A5DF" w14:textId="2367486C" w:rsidR="00E47EE0" w:rsidRPr="00E47EE0" w:rsidRDefault="00E47EE0" w:rsidP="00E47EE0">
                      <w:pPr>
                        <w:jc w:val="center"/>
                        <w:rPr>
                          <w:rFonts w:ascii="Agency FB" w:hAnsi="Agency FB"/>
                          <w:sz w:val="40"/>
                          <w:szCs w:val="40"/>
                        </w:rPr>
                      </w:pPr>
                    </w:p>
                  </w:txbxContent>
                </v:textbox>
                <w10:wrap type="square"/>
              </v:shape>
            </w:pict>
          </mc:Fallback>
        </mc:AlternateContent>
      </w:r>
    </w:p>
    <w:p w14:paraId="31CF26D5" w14:textId="3C2E8833" w:rsidR="006E6F85" w:rsidRDefault="006E6F85" w:rsidP="006E6F85">
      <w:pPr>
        <w:rPr>
          <w:rFonts w:ascii="Agency FB" w:hAnsi="Agency FB"/>
          <w:sz w:val="36"/>
          <w:szCs w:val="36"/>
          <w:lang w:bidi="ar-EG"/>
        </w:rPr>
      </w:pPr>
    </w:p>
    <w:p w14:paraId="7ECBAC62" w14:textId="77777777" w:rsidR="00E47EE0" w:rsidRDefault="00E47EE0" w:rsidP="006E6F85">
      <w:pPr>
        <w:rPr>
          <w:rFonts w:ascii="Agency FB" w:hAnsi="Agency FB"/>
          <w:sz w:val="36"/>
          <w:szCs w:val="36"/>
          <w:lang w:bidi="ar-EG"/>
        </w:rPr>
      </w:pPr>
    </w:p>
    <w:p w14:paraId="66A13A0A" w14:textId="77777777" w:rsidR="00E47EE0" w:rsidRPr="006E6F85" w:rsidRDefault="00E47EE0" w:rsidP="006E6F85">
      <w:pPr>
        <w:rPr>
          <w:rFonts w:ascii="Agency FB" w:hAnsi="Agency FB"/>
          <w:sz w:val="36"/>
          <w:szCs w:val="36"/>
          <w:rtl/>
          <w:lang w:bidi="ar-EG"/>
        </w:rPr>
      </w:pPr>
    </w:p>
    <w:p w14:paraId="014EE01D" w14:textId="731178B1" w:rsidR="006E6F85" w:rsidRDefault="006E6F85" w:rsidP="006E6F85">
      <w:pPr>
        <w:rPr>
          <w:rFonts w:ascii="Agency FB" w:hAnsi="Agency FB"/>
          <w:sz w:val="36"/>
          <w:szCs w:val="36"/>
          <w:lang w:bidi="ar-EG"/>
        </w:rPr>
      </w:pPr>
    </w:p>
    <w:p w14:paraId="29434C4F" w14:textId="77777777" w:rsidR="00E47EE0" w:rsidRDefault="00E47EE0" w:rsidP="006E6F85">
      <w:pPr>
        <w:rPr>
          <w:rFonts w:ascii="Agency FB" w:hAnsi="Agency FB"/>
          <w:sz w:val="36"/>
          <w:szCs w:val="36"/>
          <w:lang w:bidi="ar-EG"/>
        </w:rPr>
      </w:pPr>
    </w:p>
    <w:p w14:paraId="15D33E88" w14:textId="77777777" w:rsidR="00E47EE0" w:rsidRDefault="00E47EE0" w:rsidP="006E6F85">
      <w:pPr>
        <w:rPr>
          <w:rFonts w:ascii="Agency FB" w:hAnsi="Agency FB"/>
          <w:sz w:val="36"/>
          <w:szCs w:val="36"/>
          <w:lang w:bidi="ar-EG"/>
        </w:rPr>
      </w:pPr>
    </w:p>
    <w:p w14:paraId="37C42DAC" w14:textId="77777777" w:rsidR="00E47EE0" w:rsidRDefault="00E47EE0" w:rsidP="006E6F85">
      <w:pPr>
        <w:rPr>
          <w:rFonts w:ascii="Agency FB" w:hAnsi="Agency FB"/>
          <w:sz w:val="36"/>
          <w:szCs w:val="36"/>
          <w:rtl/>
          <w:lang w:bidi="ar-EG"/>
        </w:rPr>
      </w:pPr>
    </w:p>
    <w:p w14:paraId="798D0A30" w14:textId="77777777" w:rsidR="006E6F85" w:rsidRDefault="006E6F85" w:rsidP="006E6F85">
      <w:pPr>
        <w:rPr>
          <w:rFonts w:ascii="Agency FB" w:hAnsi="Agency FB"/>
          <w:sz w:val="36"/>
          <w:szCs w:val="36"/>
          <w:lang w:bidi="ar-EG"/>
        </w:rPr>
      </w:pPr>
    </w:p>
    <w:p w14:paraId="07C9EFBB" w14:textId="77777777" w:rsidR="006E6F85" w:rsidRPr="006E6F85" w:rsidRDefault="006E6F85" w:rsidP="006E6F85">
      <w:pPr>
        <w:rPr>
          <w:rFonts w:ascii="Agency FB" w:hAnsi="Agency FB"/>
          <w:sz w:val="36"/>
          <w:szCs w:val="36"/>
          <w:rtl/>
          <w:lang w:bidi="ar-EG"/>
        </w:rPr>
      </w:pPr>
    </w:p>
    <w:p w14:paraId="00500ACD" w14:textId="32CCBA8A" w:rsidR="006E6F85" w:rsidRDefault="006E6F85" w:rsidP="006E6F85">
      <w:pPr>
        <w:rPr>
          <w:rFonts w:ascii="Agency FB" w:hAnsi="Agency FB"/>
          <w:sz w:val="36"/>
          <w:szCs w:val="36"/>
          <w:rtl/>
          <w:lang w:bidi="ar-EG"/>
        </w:rPr>
      </w:pPr>
    </w:p>
    <w:p w14:paraId="731D1792" w14:textId="32DB4F00" w:rsidR="00897A3C" w:rsidRDefault="00897A3C" w:rsidP="006E6F85">
      <w:pPr>
        <w:rPr>
          <w:rFonts w:ascii="Agency FB" w:hAnsi="Agency FB"/>
          <w:sz w:val="36"/>
          <w:szCs w:val="36"/>
          <w:lang w:bidi="ar-EG"/>
        </w:rPr>
      </w:pPr>
    </w:p>
    <w:p w14:paraId="7CBFFEB6" w14:textId="5D08E0E5" w:rsidR="006E6F85" w:rsidRDefault="00E47EE0" w:rsidP="006E6F85">
      <w:pPr>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20704" behindDoc="0" locked="0" layoutInCell="1" allowOverlap="1" wp14:anchorId="4D0571E5" wp14:editId="0CC37C95">
                <wp:simplePos x="0" y="0"/>
                <wp:positionH relativeFrom="column">
                  <wp:posOffset>4377690</wp:posOffset>
                </wp:positionH>
                <wp:positionV relativeFrom="paragraph">
                  <wp:posOffset>-183198</wp:posOffset>
                </wp:positionV>
                <wp:extent cx="2360930" cy="1404620"/>
                <wp:effectExtent l="0" t="0" r="0" b="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F8E7A0" w14:textId="77777777" w:rsidR="00CE1BA5" w:rsidRPr="00CE1BA5" w:rsidRDefault="00CE1BA5" w:rsidP="00CE1BA5">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29E14637" w14:textId="77777777" w:rsidR="006E6F85" w:rsidRPr="00FB6E58" w:rsidRDefault="006E6F85" w:rsidP="006E6F85">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571E5" id="_x0000_s1029" type="#_x0000_t202" style="position:absolute;margin-left:344.7pt;margin-top:-14.45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" filled="f" stroked="f">
                <v:textbox style="mso-fit-shape-to-text:t">
                  <w:txbxContent>
                    <w:p w14:paraId="64F8E7A0" w14:textId="77777777" w:rsidR="00CE1BA5" w:rsidRPr="00CE1BA5" w:rsidRDefault="00CE1BA5" w:rsidP="00CE1BA5">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29E14637" w14:textId="77777777" w:rsidR="006E6F85" w:rsidRPr="00FB6E58" w:rsidRDefault="006E6F85" w:rsidP="006E6F85">
                      <w:pPr>
                        <w:rPr>
                          <w:b/>
                          <w:bCs/>
                          <w:color w:val="00FEF4"/>
                        </w:rPr>
                      </w:pPr>
                    </w:p>
                  </w:txbxContent>
                </v:textbox>
              </v:shape>
            </w:pict>
          </mc:Fallback>
        </mc:AlternateContent>
      </w:r>
      <w:r w:rsidRPr="006E6F85">
        <w:rPr>
          <w:noProof/>
          <w:lang w:eastAsia="en-US"/>
        </w:rPr>
        <w:drawing>
          <wp:anchor distT="0" distB="0" distL="114300" distR="114300" simplePos="0" relativeHeight="251719680" behindDoc="1" locked="0" layoutInCell="1" allowOverlap="1" wp14:anchorId="27779E39" wp14:editId="230CC964">
            <wp:simplePos x="0" y="0"/>
            <wp:positionH relativeFrom="column">
              <wp:posOffset>-52705</wp:posOffset>
            </wp:positionH>
            <wp:positionV relativeFrom="paragraph">
              <wp:posOffset>-871855</wp:posOffset>
            </wp:positionV>
            <wp:extent cx="8229600" cy="230632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C4278" w14:textId="5DA34E8A" w:rsidR="006E6F85" w:rsidRPr="006E6F85" w:rsidRDefault="006E6F85" w:rsidP="006E6F85">
      <w:pPr>
        <w:tabs>
          <w:tab w:val="left" w:pos="10320"/>
        </w:tabs>
      </w:pPr>
      <w:r w:rsidRPr="006E6F85">
        <w:tab/>
      </w:r>
    </w:p>
    <w:p w14:paraId="732EE562" w14:textId="77777777" w:rsidR="006E6F85" w:rsidRPr="00BD3B05" w:rsidRDefault="006E6F85" w:rsidP="006E6F85">
      <w:r>
        <w:rPr>
          <w:noProof/>
          <w:lang w:eastAsia="en-US"/>
        </w:rPr>
        <w:t xml:space="preserve"> </w:t>
      </w:r>
    </w:p>
    <w:p w14:paraId="6922E11A" w14:textId="2A73BF61" w:rsidR="006E6F85" w:rsidRPr="00BD3B05" w:rsidRDefault="006E6F85" w:rsidP="006E6F85"/>
    <w:p w14:paraId="7A229010" w14:textId="1289C32B" w:rsidR="006E6F85" w:rsidRPr="00BD3B05" w:rsidRDefault="006E6F85" w:rsidP="006E6F85"/>
    <w:p w14:paraId="1AFDAC0D" w14:textId="1FF50E57" w:rsidR="006E6F85" w:rsidRPr="00BD3B05" w:rsidRDefault="006E6F85" w:rsidP="006E6F85">
      <w:pPr>
        <w:jc w:val="center"/>
      </w:pPr>
    </w:p>
    <w:p w14:paraId="10BE3A7A" w14:textId="441CA63E" w:rsidR="006E6F85" w:rsidRPr="00BD3B05" w:rsidRDefault="006E6F85" w:rsidP="006E6F85"/>
    <w:p w14:paraId="6CD6264C" w14:textId="192251AE" w:rsidR="006E6F85" w:rsidRPr="00BD3B05" w:rsidRDefault="006E6F85" w:rsidP="006E6F85"/>
    <w:p w14:paraId="56C432D5" w14:textId="4D9D3487" w:rsidR="006E6F85" w:rsidRDefault="006E6F85" w:rsidP="009054EB">
      <w:pPr>
        <w:tabs>
          <w:tab w:val="left" w:pos="4632"/>
        </w:tabs>
      </w:pPr>
    </w:p>
    <w:p w14:paraId="3FDF09BE" w14:textId="508F91B2" w:rsidR="006E6F85" w:rsidRPr="00BD3B05" w:rsidRDefault="006E6F85" w:rsidP="006E6F85">
      <w:pPr>
        <w:jc w:val="center"/>
      </w:pPr>
    </w:p>
    <w:p w14:paraId="0CDFBEA0" w14:textId="77AA59EE" w:rsidR="00D37067" w:rsidRDefault="009054EB" w:rsidP="009054EB">
      <w:pPr>
        <w:jc w:val="center"/>
        <w:rPr>
          <w:rFonts w:ascii="Agency FB" w:hAnsi="Agency FB"/>
          <w:b/>
          <w:bCs/>
          <w:sz w:val="40"/>
          <w:szCs w:val="40"/>
        </w:rPr>
      </w:pPr>
      <w:r w:rsidRPr="009054EB">
        <w:rPr>
          <w:rFonts w:ascii="Agency FB" w:hAnsi="Agency FB"/>
          <w:b/>
          <w:bCs/>
          <w:sz w:val="40"/>
          <w:szCs w:val="40"/>
        </w:rPr>
        <w:t>The ESP32 can interface with an LCD display using various communication protocols</w:t>
      </w:r>
      <w:r w:rsidR="00D37067">
        <w:rPr>
          <w:rFonts w:ascii="Agency FB" w:hAnsi="Agency FB"/>
          <w:b/>
          <w:bCs/>
          <w:sz w:val="40"/>
          <w:szCs w:val="40"/>
        </w:rPr>
        <w:t xml:space="preserve"> </w:t>
      </w:r>
    </w:p>
    <w:p w14:paraId="1B1A8F7A" w14:textId="200649F3" w:rsidR="006E6F85" w:rsidRPr="00A103B3" w:rsidRDefault="006E6F85" w:rsidP="006E6F85">
      <w:pPr>
        <w:jc w:val="center"/>
        <w:rPr>
          <w:rFonts w:ascii="Agency FB" w:hAnsi="Agency FB"/>
          <w:b/>
          <w:bCs/>
          <w:color w:val="C00000"/>
          <w:sz w:val="40"/>
          <w:szCs w:val="40"/>
        </w:rPr>
      </w:pPr>
      <w:r w:rsidRPr="00A103B3">
        <w:rPr>
          <w:rFonts w:ascii="Agency FB" w:hAnsi="Agency FB"/>
          <w:b/>
          <w:bCs/>
          <w:color w:val="C00000"/>
          <w:sz w:val="40"/>
          <w:szCs w:val="40"/>
        </w:rPr>
        <w:t>&lt;Answer&gt;</w:t>
      </w:r>
    </w:p>
    <w:p w14:paraId="6C867279" w14:textId="77777777" w:rsidR="00D877D4" w:rsidRPr="00D877D4" w:rsidRDefault="00D877D4" w:rsidP="00D877D4">
      <w:pPr>
        <w:ind w:left="90" w:right="90"/>
        <w:jc w:val="center"/>
        <w:rPr>
          <w:rFonts w:ascii="Agency FB" w:hAnsi="Agency FB"/>
          <w:b/>
          <w:bCs/>
          <w:color w:val="0070C0"/>
          <w:sz w:val="26"/>
          <w:szCs w:val="26"/>
        </w:rPr>
      </w:pPr>
      <w:r w:rsidRPr="00D877D4">
        <w:rPr>
          <w:rFonts w:ascii="Agency FB" w:hAnsi="Agency FB"/>
          <w:b/>
          <w:bCs/>
          <w:color w:val="0070C0"/>
          <w:sz w:val="26"/>
          <w:szCs w:val="26"/>
        </w:rPr>
        <w:t xml:space="preserve">The actual connections and communication methods depend on the specific LCD module you are using. Most LCD modules come with their own </w:t>
      </w:r>
      <w:r w:rsidRPr="00D877D4">
        <w:rPr>
          <w:rFonts w:ascii="Agency FB" w:hAnsi="Agency FB"/>
          <w:b/>
          <w:bCs/>
          <w:color w:val="C00000"/>
          <w:sz w:val="26"/>
          <w:szCs w:val="26"/>
          <w:u w:val="single"/>
        </w:rPr>
        <w:t>datasheets</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that provide details about the required connections and communication protocols. When working with the </w:t>
      </w:r>
      <w:r w:rsidRPr="00D877D4">
        <w:rPr>
          <w:rFonts w:ascii="Agency FB" w:hAnsi="Agency FB"/>
          <w:b/>
          <w:bCs/>
          <w:color w:val="C00000"/>
          <w:sz w:val="26"/>
          <w:szCs w:val="26"/>
        </w:rPr>
        <w:t>ESP32</w:t>
      </w:r>
      <w:r w:rsidRPr="00D877D4">
        <w:rPr>
          <w:rFonts w:ascii="Agency FB" w:hAnsi="Agency FB"/>
          <w:b/>
          <w:bCs/>
          <w:color w:val="0070C0"/>
          <w:sz w:val="26"/>
          <w:szCs w:val="26"/>
        </w:rPr>
        <w:t xml:space="preserve">, you can use libraries like the </w:t>
      </w:r>
      <w:r w:rsidRPr="00D877D4">
        <w:rPr>
          <w:rFonts w:ascii="Agency FB" w:hAnsi="Agency FB"/>
          <w:b/>
          <w:bCs/>
          <w:color w:val="C00000"/>
          <w:sz w:val="26"/>
          <w:szCs w:val="26"/>
          <w:u w:val="single"/>
        </w:rPr>
        <w:t>"Adafruit GFX"</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and </w:t>
      </w:r>
      <w:r w:rsidRPr="00D877D4">
        <w:rPr>
          <w:rFonts w:ascii="Agency FB" w:hAnsi="Agency FB"/>
          <w:b/>
          <w:bCs/>
          <w:color w:val="C00000"/>
          <w:sz w:val="26"/>
          <w:szCs w:val="26"/>
          <w:u w:val="single"/>
        </w:rPr>
        <w:t>"Adafruit ILI9341"</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to interface with popular LCDs like </w:t>
      </w:r>
      <w:r w:rsidRPr="00D877D4">
        <w:rPr>
          <w:rFonts w:ascii="Agency FB" w:hAnsi="Agency FB"/>
          <w:b/>
          <w:bCs/>
          <w:color w:val="C00000"/>
          <w:sz w:val="26"/>
          <w:szCs w:val="26"/>
          <w:u w:val="single"/>
        </w:rPr>
        <w:t>ILI9341</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that support </w:t>
      </w:r>
      <w:r w:rsidRPr="00D877D4">
        <w:rPr>
          <w:rFonts w:ascii="Agency FB" w:hAnsi="Agency FB"/>
          <w:b/>
          <w:bCs/>
          <w:color w:val="C00000"/>
          <w:sz w:val="26"/>
          <w:szCs w:val="26"/>
          <w:u w:val="single"/>
        </w:rPr>
        <w:t>SPI</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communication. </w:t>
      </w:r>
      <w:r w:rsidRPr="00D877D4">
        <w:rPr>
          <w:rFonts w:ascii="Agency FB" w:hAnsi="Agency FB"/>
          <w:b/>
          <w:bCs/>
          <w:color w:val="C00000"/>
          <w:sz w:val="26"/>
          <w:szCs w:val="26"/>
          <w:u w:val="single"/>
        </w:rPr>
        <w:t>For I2C communication</w:t>
      </w:r>
      <w:r w:rsidRPr="00D877D4">
        <w:rPr>
          <w:rFonts w:ascii="Agency FB" w:hAnsi="Agency FB"/>
          <w:b/>
          <w:bCs/>
          <w:color w:val="0070C0"/>
          <w:sz w:val="26"/>
          <w:szCs w:val="26"/>
        </w:rPr>
        <w:t xml:space="preserve">, libraries like </w:t>
      </w:r>
      <w:r w:rsidRPr="00D877D4">
        <w:rPr>
          <w:rFonts w:ascii="Agency FB" w:hAnsi="Agency FB"/>
          <w:b/>
          <w:bCs/>
          <w:color w:val="C00000"/>
          <w:sz w:val="26"/>
          <w:szCs w:val="26"/>
          <w:u w:val="single"/>
        </w:rPr>
        <w:t>"Adafruit SSD1306"</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can be used for </w:t>
      </w:r>
      <w:r w:rsidRPr="00D877D4">
        <w:rPr>
          <w:rFonts w:ascii="Agency FB" w:hAnsi="Agency FB"/>
          <w:b/>
          <w:bCs/>
          <w:color w:val="C00000"/>
          <w:sz w:val="26"/>
          <w:szCs w:val="26"/>
          <w:u w:val="single"/>
        </w:rPr>
        <w:t>OLED</w:t>
      </w:r>
      <w:r w:rsidRPr="00D877D4">
        <w:rPr>
          <w:rFonts w:ascii="Agency FB" w:hAnsi="Agency FB"/>
          <w:b/>
          <w:bCs/>
          <w:color w:val="C00000"/>
          <w:sz w:val="26"/>
          <w:szCs w:val="26"/>
        </w:rPr>
        <w:t xml:space="preserve"> </w:t>
      </w:r>
      <w:r w:rsidRPr="00D877D4">
        <w:rPr>
          <w:rFonts w:ascii="Agency FB" w:hAnsi="Agency FB"/>
          <w:b/>
          <w:bCs/>
          <w:color w:val="0070C0"/>
          <w:sz w:val="26"/>
          <w:szCs w:val="26"/>
        </w:rPr>
        <w:t>displays.</w:t>
      </w:r>
    </w:p>
    <w:p w14:paraId="624102A0" w14:textId="3C07B4EC" w:rsidR="00D37067" w:rsidRDefault="00D37067" w:rsidP="00D37067">
      <w:pPr>
        <w:jc w:val="center"/>
        <w:rPr>
          <w:rFonts w:ascii="Agency FB" w:hAnsi="Agency FB"/>
          <w:b/>
          <w:bCs/>
          <w:color w:val="7030A0"/>
          <w:sz w:val="36"/>
          <w:szCs w:val="36"/>
          <w:rtl/>
          <w:lang w:bidi="ar-EG"/>
        </w:rPr>
      </w:pPr>
    </w:p>
    <w:p w14:paraId="5E8FD363" w14:textId="370A8184" w:rsidR="00D37067" w:rsidRDefault="009054EB" w:rsidP="00D37067">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22752" behindDoc="0" locked="0" layoutInCell="1" allowOverlap="1" wp14:anchorId="4022F5AD" wp14:editId="06791723">
                <wp:simplePos x="0" y="0"/>
                <wp:positionH relativeFrom="column">
                  <wp:posOffset>104274</wp:posOffset>
                </wp:positionH>
                <wp:positionV relativeFrom="paragraph">
                  <wp:posOffset>161991</wp:posOffset>
                </wp:positionV>
                <wp:extent cx="7308850" cy="2426301"/>
                <wp:effectExtent l="38100" t="38100" r="44450" b="31750"/>
                <wp:wrapNone/>
                <wp:docPr id="610" name="Rounded Rectangle 610"/>
                <wp:cNvGraphicFramePr/>
                <a:graphic xmlns:a="http://schemas.openxmlformats.org/drawingml/2006/main">
                  <a:graphicData uri="http://schemas.microsoft.com/office/word/2010/wordprocessingShape">
                    <wps:wsp>
                      <wps:cNvSpPr/>
                      <wps:spPr>
                        <a:xfrm>
                          <a:off x="0" y="0"/>
                          <a:ext cx="7308850" cy="2426301"/>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128F90" id="Rounded Rectangle 610" o:spid="_x0000_s1026" style="position:absolute;margin-left:8.2pt;margin-top:12.75pt;width:575.5pt;height:191.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" filled="f" strokecolor="#4472c4 [3204]" strokeweight="6pt">
                <v:stroke joinstyle="miter"/>
              </v:roundrect>
            </w:pict>
          </mc:Fallback>
        </mc:AlternateContent>
      </w:r>
    </w:p>
    <w:p w14:paraId="4EAD6231" w14:textId="7CBDF1DD" w:rsidR="00D37067" w:rsidRPr="00D877D4" w:rsidRDefault="00D877D4" w:rsidP="00D877D4">
      <w:pPr>
        <w:jc w:val="center"/>
        <w:rPr>
          <w:rFonts w:ascii="Agency FB" w:hAnsi="Agency FB"/>
          <w:b/>
          <w:bCs/>
          <w:color w:val="0070C0"/>
          <w:sz w:val="36"/>
          <w:szCs w:val="36"/>
          <w:u w:val="single"/>
        </w:rPr>
      </w:pPr>
      <w:r w:rsidRPr="00D877D4">
        <w:rPr>
          <w:rFonts w:ascii="Agency FB" w:hAnsi="Agency FB"/>
          <w:b/>
          <w:bCs/>
          <w:color w:val="0070C0"/>
          <w:sz w:val="36"/>
          <w:szCs w:val="36"/>
          <w:u w:val="single"/>
        </w:rPr>
        <w:t xml:space="preserve">How to connect LCD “No I2C” to esp32? </w:t>
      </w:r>
    </w:p>
    <w:p w14:paraId="5E1F3ECA" w14:textId="13C20A3E"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Identify the LCD Module: </w:t>
      </w:r>
      <w:r w:rsidRPr="00D877D4">
        <w:rPr>
          <w:rFonts w:ascii="Agency FB" w:hAnsi="Agency FB"/>
          <w:b/>
          <w:bCs/>
          <w:sz w:val="28"/>
          <w:szCs w:val="28"/>
          <w:lang w:bidi="ar-EG"/>
        </w:rPr>
        <w:t xml:space="preserve">Determine the specific </w:t>
      </w:r>
      <w:r w:rsidRPr="00E43669">
        <w:rPr>
          <w:rFonts w:ascii="Agency FB" w:hAnsi="Agency FB"/>
          <w:b/>
          <w:bCs/>
          <w:color w:val="C00000"/>
          <w:sz w:val="28"/>
          <w:szCs w:val="28"/>
          <w:u w:val="single"/>
          <w:lang w:bidi="ar-EG"/>
        </w:rPr>
        <w:t>model</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and </w:t>
      </w:r>
      <w:r w:rsidRPr="00E43669">
        <w:rPr>
          <w:rFonts w:ascii="Agency FB" w:hAnsi="Agency FB"/>
          <w:b/>
          <w:bCs/>
          <w:color w:val="C00000"/>
          <w:sz w:val="28"/>
          <w:szCs w:val="28"/>
          <w:u w:val="single"/>
          <w:lang w:bidi="ar-EG"/>
        </w:rPr>
        <w:t>type</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of your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display and obtain its </w:t>
      </w:r>
      <w:r w:rsidRPr="00E43669">
        <w:rPr>
          <w:rFonts w:ascii="Agency FB" w:hAnsi="Agency FB"/>
          <w:b/>
          <w:bCs/>
          <w:color w:val="C00000"/>
          <w:sz w:val="28"/>
          <w:szCs w:val="28"/>
          <w:u w:val="single"/>
          <w:lang w:bidi="ar-EG"/>
        </w:rPr>
        <w:t>datasheet</w:t>
      </w:r>
      <w:r w:rsidRPr="00D877D4">
        <w:rPr>
          <w:rFonts w:ascii="Agency FB" w:hAnsi="Agency FB"/>
          <w:b/>
          <w:bCs/>
          <w:sz w:val="28"/>
          <w:szCs w:val="28"/>
          <w:lang w:bidi="ar-EG"/>
        </w:rPr>
        <w:t>.</w:t>
      </w:r>
    </w:p>
    <w:p w14:paraId="6FB8B5EE" w14:textId="1B0545E5"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Make the Physical Connections:</w:t>
      </w:r>
      <w:r w:rsidRPr="00D877D4">
        <w:rPr>
          <w:rFonts w:ascii="Agency FB" w:hAnsi="Agency FB"/>
          <w:b/>
          <w:bCs/>
          <w:sz w:val="28"/>
          <w:szCs w:val="28"/>
          <w:lang w:bidi="ar-EG"/>
        </w:rPr>
        <w:t xml:space="preserve"> Connect the necessary pins between the </w:t>
      </w:r>
      <w:r w:rsidRPr="00E43669">
        <w:rPr>
          <w:rFonts w:ascii="Agency FB" w:hAnsi="Agency FB"/>
          <w:b/>
          <w:bCs/>
          <w:color w:val="C00000"/>
          <w:sz w:val="28"/>
          <w:szCs w:val="28"/>
          <w:u w:val="single"/>
          <w:lang w:bidi="ar-EG"/>
        </w:rPr>
        <w:t>ESP32</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and the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module based on the chosen communication protocol (e.g., </w:t>
      </w:r>
      <w:r w:rsidRPr="00E43669">
        <w:rPr>
          <w:rFonts w:ascii="Agency FB" w:hAnsi="Agency FB"/>
          <w:b/>
          <w:bCs/>
          <w:color w:val="C00000"/>
          <w:sz w:val="28"/>
          <w:szCs w:val="28"/>
          <w:u w:val="single"/>
          <w:lang w:bidi="ar-EG"/>
        </w:rPr>
        <w:t>SPI</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I2C</w:t>
      </w:r>
      <w:r w:rsidRPr="00D877D4">
        <w:rPr>
          <w:rFonts w:ascii="Agency FB" w:hAnsi="Agency FB"/>
          <w:b/>
          <w:bCs/>
          <w:sz w:val="28"/>
          <w:szCs w:val="28"/>
          <w:lang w:bidi="ar-EG"/>
        </w:rPr>
        <w:t xml:space="preserve">, or </w:t>
      </w:r>
      <w:r w:rsidRPr="00E43669">
        <w:rPr>
          <w:rFonts w:ascii="Agency FB" w:hAnsi="Agency FB"/>
          <w:b/>
          <w:bCs/>
          <w:color w:val="C00000"/>
          <w:sz w:val="28"/>
          <w:szCs w:val="28"/>
          <w:u w:val="single"/>
          <w:lang w:bidi="ar-EG"/>
        </w:rPr>
        <w:t>Parallel</w:t>
      </w:r>
      <w:r w:rsidRPr="00D877D4">
        <w:rPr>
          <w:rFonts w:ascii="Agency FB" w:hAnsi="Agency FB"/>
          <w:b/>
          <w:bCs/>
          <w:sz w:val="28"/>
          <w:szCs w:val="28"/>
          <w:lang w:bidi="ar-EG"/>
        </w:rPr>
        <w:t>).</w:t>
      </w:r>
    </w:p>
    <w:p w14:paraId="1C28508B" w14:textId="517DA09D"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Install Required Libraries: </w:t>
      </w:r>
      <w:r w:rsidRPr="00D877D4">
        <w:rPr>
          <w:rFonts w:ascii="Agency FB" w:hAnsi="Agency FB"/>
          <w:b/>
          <w:bCs/>
          <w:sz w:val="28"/>
          <w:szCs w:val="28"/>
          <w:lang w:bidi="ar-EG"/>
        </w:rPr>
        <w:t xml:space="preserve">Depending on the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type and communication protocol, install the appropriate libraries in your Arduino or ESP-IDF environment.</w:t>
      </w:r>
    </w:p>
    <w:p w14:paraId="51A69952" w14:textId="0AA71250"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Initialize the LCD: </w:t>
      </w:r>
      <w:r w:rsidRPr="00D877D4">
        <w:rPr>
          <w:rFonts w:ascii="Agency FB" w:hAnsi="Agency FB"/>
          <w:b/>
          <w:bCs/>
          <w:sz w:val="28"/>
          <w:szCs w:val="28"/>
          <w:lang w:bidi="ar-EG"/>
        </w:rPr>
        <w:t xml:space="preserve">Initialize the LCD and configure its settings, such as </w:t>
      </w:r>
      <w:r w:rsidRPr="00E43669">
        <w:rPr>
          <w:rFonts w:ascii="Agency FB" w:hAnsi="Agency FB"/>
          <w:b/>
          <w:bCs/>
          <w:color w:val="C00000"/>
          <w:sz w:val="28"/>
          <w:szCs w:val="28"/>
          <w:u w:val="single"/>
          <w:lang w:bidi="ar-EG"/>
        </w:rPr>
        <w:t>resolution</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orientation</w:t>
      </w:r>
      <w:r w:rsidRPr="00D877D4">
        <w:rPr>
          <w:rFonts w:ascii="Agency FB" w:hAnsi="Agency FB"/>
          <w:b/>
          <w:bCs/>
          <w:sz w:val="28"/>
          <w:szCs w:val="28"/>
          <w:lang w:bidi="ar-EG"/>
        </w:rPr>
        <w:t xml:space="preserve">, and </w:t>
      </w:r>
      <w:r w:rsidRPr="00E43669">
        <w:rPr>
          <w:rFonts w:ascii="Agency FB" w:hAnsi="Agency FB"/>
          <w:b/>
          <w:bCs/>
          <w:color w:val="C00000"/>
          <w:sz w:val="28"/>
          <w:szCs w:val="28"/>
          <w:u w:val="single"/>
          <w:lang w:bidi="ar-EG"/>
        </w:rPr>
        <w:t>color mode</w:t>
      </w:r>
      <w:r w:rsidRPr="00D877D4">
        <w:rPr>
          <w:rFonts w:ascii="Agency FB" w:hAnsi="Agency FB"/>
          <w:b/>
          <w:bCs/>
          <w:sz w:val="28"/>
          <w:szCs w:val="28"/>
          <w:lang w:bidi="ar-EG"/>
        </w:rPr>
        <w:t>.</w:t>
      </w:r>
    </w:p>
    <w:p w14:paraId="7F54BACC" w14:textId="5DE33A4F"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Write Data to the LCD: </w:t>
      </w:r>
      <w:r w:rsidRPr="00D877D4">
        <w:rPr>
          <w:rFonts w:ascii="Agency FB" w:hAnsi="Agency FB"/>
          <w:b/>
          <w:bCs/>
          <w:sz w:val="28"/>
          <w:szCs w:val="28"/>
          <w:lang w:bidi="ar-EG"/>
        </w:rPr>
        <w:t xml:space="preserve">Use the library functions to </w:t>
      </w:r>
      <w:r w:rsidRPr="00E43669">
        <w:rPr>
          <w:rFonts w:ascii="Agency FB" w:hAnsi="Agency FB"/>
          <w:b/>
          <w:bCs/>
          <w:color w:val="C00000"/>
          <w:sz w:val="28"/>
          <w:szCs w:val="28"/>
          <w:u w:val="single"/>
          <w:lang w:bidi="ar-EG"/>
        </w:rPr>
        <w:t>display text</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graphics</w:t>
      </w:r>
      <w:r w:rsidRPr="00D877D4">
        <w:rPr>
          <w:rFonts w:ascii="Agency FB" w:hAnsi="Agency FB"/>
          <w:b/>
          <w:bCs/>
          <w:sz w:val="28"/>
          <w:szCs w:val="28"/>
          <w:lang w:bidi="ar-EG"/>
        </w:rPr>
        <w:t>, or other content on the LCD screen.</w:t>
      </w:r>
    </w:p>
    <w:p w14:paraId="708F2668" w14:textId="3BF94103"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Test and Debug: </w:t>
      </w:r>
      <w:r w:rsidRPr="00D877D4">
        <w:rPr>
          <w:rFonts w:ascii="Agency FB" w:hAnsi="Agency FB"/>
          <w:b/>
          <w:bCs/>
          <w:sz w:val="28"/>
          <w:szCs w:val="28"/>
          <w:lang w:bidi="ar-EG"/>
        </w:rPr>
        <w:t>Upload the code to the ESP32 and test the display. If necessary, troubleshoot and debug any issues that may arise.</w:t>
      </w:r>
    </w:p>
    <w:p w14:paraId="6C9CDAD9" w14:textId="1287799A" w:rsidR="00D37067" w:rsidRDefault="00D37067" w:rsidP="00D37067">
      <w:pPr>
        <w:tabs>
          <w:tab w:val="left" w:pos="2880"/>
        </w:tabs>
        <w:jc w:val="center"/>
        <w:rPr>
          <w:rFonts w:ascii="Agency FB" w:hAnsi="Agency FB"/>
          <w:sz w:val="36"/>
          <w:szCs w:val="36"/>
          <w:rtl/>
          <w:lang w:bidi="ar-EG"/>
        </w:rPr>
      </w:pPr>
    </w:p>
    <w:tbl>
      <w:tblPr>
        <w:tblStyle w:val="TableGrid"/>
        <w:tblpPr w:leftFromText="180" w:rightFromText="180" w:vertAnchor="text" w:horzAnchor="margin" w:tblpXSpec="center" w:tblpY="698"/>
        <w:tblW w:w="11115" w:type="dxa"/>
        <w:tblLook w:val="04A0" w:firstRow="1" w:lastRow="0" w:firstColumn="1" w:lastColumn="0" w:noHBand="0" w:noVBand="1"/>
      </w:tblPr>
      <w:tblGrid>
        <w:gridCol w:w="3705"/>
        <w:gridCol w:w="3705"/>
        <w:gridCol w:w="3705"/>
      </w:tblGrid>
      <w:tr w:rsidR="00CF719C" w14:paraId="5A984D68" w14:textId="54A5E317" w:rsidTr="009640D1">
        <w:trPr>
          <w:trHeight w:val="268"/>
        </w:trPr>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6D7C9049" w14:textId="746F3C73" w:rsidR="00CF719C" w:rsidRPr="004A746C" w:rsidRDefault="004A746C" w:rsidP="009640D1">
            <w:pPr>
              <w:jc w:val="center"/>
              <w:rPr>
                <w:rFonts w:ascii="Agency FB" w:hAnsi="Agency FB"/>
              </w:rPr>
            </w:pPr>
            <w:r w:rsidRPr="004A746C">
              <w:rPr>
                <w:rFonts w:ascii="Agency FB" w:hAnsi="Agency FB"/>
                <w:b/>
                <w:bCs/>
                <w:color w:val="4472C4" w:themeColor="accent1"/>
                <w:sz w:val="28"/>
                <w:szCs w:val="28"/>
              </w:rPr>
              <w:t>Parallel Interface</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5EB82CB7" w14:textId="355BD7D5" w:rsidR="00CF719C" w:rsidRDefault="004A746C" w:rsidP="009640D1">
            <w:pPr>
              <w:jc w:val="center"/>
            </w:pPr>
            <w:r w:rsidRPr="004A746C">
              <w:rPr>
                <w:rFonts w:ascii="Agency FB" w:hAnsi="Agency FB"/>
                <w:b/>
                <w:bCs/>
                <w:color w:val="4472C4" w:themeColor="accent1"/>
                <w:sz w:val="28"/>
                <w:szCs w:val="28"/>
              </w:rPr>
              <w:t>Serial Peripheral</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7B05B9E6" w14:textId="216A6520" w:rsidR="00CF719C" w:rsidRDefault="004A746C" w:rsidP="009640D1">
            <w:pPr>
              <w:tabs>
                <w:tab w:val="left" w:pos="1122"/>
              </w:tabs>
              <w:jc w:val="center"/>
            </w:pPr>
            <w:r w:rsidRPr="004A746C">
              <w:rPr>
                <w:rFonts w:ascii="Agency FB" w:hAnsi="Agency FB"/>
                <w:b/>
                <w:bCs/>
                <w:color w:val="4472C4" w:themeColor="accent1"/>
                <w:sz w:val="28"/>
                <w:szCs w:val="28"/>
              </w:rPr>
              <w:t>Inter-Integrated Circuit</w:t>
            </w:r>
            <w:r>
              <w:rPr>
                <w:rFonts w:ascii="Agency FB" w:hAnsi="Agency FB"/>
                <w:b/>
                <w:bCs/>
                <w:color w:val="4472C4" w:themeColor="accent1"/>
                <w:sz w:val="28"/>
                <w:szCs w:val="28"/>
              </w:rPr>
              <w:t xml:space="preserve"> (I2C)</w:t>
            </w:r>
          </w:p>
        </w:tc>
      </w:tr>
      <w:tr w:rsidR="00CF719C" w14:paraId="78AAF535" w14:textId="25B9B6E0" w:rsidTr="009640D1">
        <w:trPr>
          <w:trHeight w:val="262"/>
        </w:trPr>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12FA3183" w14:textId="77777777" w:rsidR="004A746C" w:rsidRPr="004A746C" w:rsidRDefault="004A746C" w:rsidP="009640D1">
            <w:pPr>
              <w:jc w:val="center"/>
              <w:rPr>
                <w:rFonts w:ascii="Agency FB" w:hAnsi="Agency FB"/>
                <w:b/>
                <w:bCs/>
              </w:rPr>
            </w:pPr>
            <w:r w:rsidRPr="004A746C">
              <w:rPr>
                <w:rFonts w:ascii="Agency FB" w:hAnsi="Agency FB"/>
                <w:b/>
                <w:bCs/>
              </w:rPr>
              <w:t>The parallel interface involves connecting multiple data pins (usually 8 or 16) and control pins (like RS, R/W, and E) between the ESP32 and the LCD. This method allows for faster data transfer but requires more GPIO pins, which might be a limitation on some ESP32 boards.</w:t>
            </w:r>
          </w:p>
          <w:p w14:paraId="1FDE8253" w14:textId="77777777" w:rsidR="00CF719C" w:rsidRDefault="00CF719C" w:rsidP="009640D1">
            <w:pPr>
              <w:jc w:val="center"/>
            </w:pP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363A6113" w14:textId="65BE39A4" w:rsidR="00CF719C" w:rsidRPr="004A746C" w:rsidRDefault="004A746C" w:rsidP="009640D1">
            <w:pPr>
              <w:jc w:val="center"/>
              <w:rPr>
                <w:rFonts w:ascii="Agency FB" w:hAnsi="Agency FB"/>
                <w:b/>
                <w:bCs/>
              </w:rPr>
            </w:pPr>
            <w:r w:rsidRPr="004A746C">
              <w:rPr>
                <w:rFonts w:ascii="Agency FB" w:hAnsi="Agency FB"/>
                <w:b/>
                <w:bCs/>
              </w:rPr>
              <w:t>SPI is a synchronous serial communication protocol that uses four lines for communication: SCLK (Serial Clock), MOSI (Master Out Slave In), MISO (Master In Slave Out), and SS/CS (Slave Select/Chip Select). This protocol is widely used and is supported by most LCD modules with an SPI interface</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5BD021B1" w14:textId="77777777" w:rsidR="004A746C" w:rsidRPr="004A746C" w:rsidRDefault="004A746C" w:rsidP="009640D1">
            <w:pPr>
              <w:jc w:val="center"/>
              <w:rPr>
                <w:rFonts w:ascii="Agency FB" w:hAnsi="Agency FB"/>
                <w:b/>
                <w:bCs/>
              </w:rPr>
            </w:pPr>
            <w:r w:rsidRPr="004A746C">
              <w:rPr>
                <w:rFonts w:ascii="Agency FB" w:hAnsi="Agency FB"/>
                <w:b/>
                <w:bCs/>
              </w:rPr>
              <w:t>I2C is another serial communication protocol that uses two lines: SDA (Serial Data) and SCL (Serial Clock). I2C is straightforward to use and requires only two GPIO pins, making it suitable for scenarios with limited pins available.</w:t>
            </w:r>
          </w:p>
          <w:p w14:paraId="60A96ED6" w14:textId="77777777" w:rsidR="00CF719C" w:rsidRDefault="00CF719C" w:rsidP="009640D1">
            <w:pPr>
              <w:jc w:val="center"/>
            </w:pPr>
          </w:p>
        </w:tc>
      </w:tr>
    </w:tbl>
    <w:p w14:paraId="0C9BF12F" w14:textId="34CC695A" w:rsidR="006E6F85" w:rsidRPr="00E43532" w:rsidRDefault="009640D1" w:rsidP="00E43532">
      <w:pPr>
        <w:rPr>
          <w:rFonts w:ascii="Agency FB" w:hAnsi="Agency FB"/>
          <w:sz w:val="36"/>
          <w:szCs w:val="36"/>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63712" behindDoc="0" locked="0" layoutInCell="1" allowOverlap="1" wp14:anchorId="2BEC674F" wp14:editId="00503E8C">
                <wp:simplePos x="0" y="0"/>
                <wp:positionH relativeFrom="column">
                  <wp:posOffset>106680</wp:posOffset>
                </wp:positionH>
                <wp:positionV relativeFrom="paragraph">
                  <wp:posOffset>231775</wp:posOffset>
                </wp:positionV>
                <wp:extent cx="7308850" cy="2128520"/>
                <wp:effectExtent l="38100" t="38100" r="44450" b="43180"/>
                <wp:wrapNone/>
                <wp:docPr id="3" name="Rounded Rectangle 3"/>
                <wp:cNvGraphicFramePr/>
                <a:graphic xmlns:a="http://schemas.openxmlformats.org/drawingml/2006/main">
                  <a:graphicData uri="http://schemas.microsoft.com/office/word/2010/wordprocessingShape">
                    <wps:wsp>
                      <wps:cNvSpPr/>
                      <wps:spPr>
                        <a:xfrm>
                          <a:off x="0" y="0"/>
                          <a:ext cx="7308850" cy="2128520"/>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B60775" id="Rounded Rectangle 3" o:spid="_x0000_s1026" style="position:absolute;margin-left:8.4pt;margin-top:18.25pt;width:575.5pt;height:167.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" filled="f" strokecolor="#4472c4 [3204]" strokeweight="6pt">
                <v:stroke joinstyle="miter"/>
              </v:roundrect>
            </w:pict>
          </mc:Fallback>
        </mc:AlternateContent>
      </w:r>
    </w:p>
    <w:p w14:paraId="55805E5B" w14:textId="77777777" w:rsidR="006E6F85" w:rsidRPr="00BD3B05" w:rsidRDefault="006E6F85" w:rsidP="006E6F85"/>
    <w:p w14:paraId="38B0B16F" w14:textId="77777777" w:rsidR="006E6F85" w:rsidRPr="00BD3B05" w:rsidRDefault="006E6F85" w:rsidP="006E6F85"/>
    <w:p w14:paraId="0B03B49B" w14:textId="77777777" w:rsidR="00FE0B19" w:rsidRDefault="00FE0B19" w:rsidP="00FE0B19"/>
    <w:p w14:paraId="2834450C" w14:textId="0A168323" w:rsidR="00FE0B19" w:rsidRPr="00BD3B05" w:rsidRDefault="00FE0B19" w:rsidP="00FE0B19">
      <w:r>
        <w:rPr>
          <w:noProof/>
          <w:lang w:eastAsia="en-US"/>
        </w:rPr>
        <w:lastRenderedPageBreak/>
        <w:drawing>
          <wp:anchor distT="0" distB="0" distL="114300" distR="114300" simplePos="0" relativeHeight="251765760" behindDoc="1" locked="0" layoutInCell="1" allowOverlap="1" wp14:anchorId="1D94B266" wp14:editId="5F7EEA47">
            <wp:simplePos x="0" y="0"/>
            <wp:positionH relativeFrom="column">
              <wp:posOffset>-114300</wp:posOffset>
            </wp:positionH>
            <wp:positionV relativeFrom="paragraph">
              <wp:posOffset>-878840</wp:posOffset>
            </wp:positionV>
            <wp:extent cx="7886700"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9B3AC" w14:textId="64B9235A" w:rsidR="00FE0B19" w:rsidRPr="004B6E96" w:rsidRDefault="00FE0B19" w:rsidP="00FE0B19">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Pr="004B6E96">
        <w:rPr>
          <w:rFonts w:ascii="Agency FB" w:hAnsi="Agency FB"/>
          <w:b/>
          <w:bCs/>
          <w:color w:val="7030A0"/>
          <w:sz w:val="56"/>
          <w:szCs w:val="56"/>
        </w:rPr>
        <w:t xml:space="preserve"> – Theoretical</w:t>
      </w:r>
    </w:p>
    <w:p w14:paraId="3E7ED747" w14:textId="77777777" w:rsidR="00FE0B19" w:rsidRPr="00BD3B05" w:rsidRDefault="00FE0B19" w:rsidP="00FE0B19">
      <w:pPr>
        <w:jc w:val="center"/>
      </w:pPr>
    </w:p>
    <w:p w14:paraId="23159A22" w14:textId="7D4D21C7" w:rsidR="00FE0B19" w:rsidRPr="00BD3B05" w:rsidRDefault="00FE0B19" w:rsidP="00FE0B19"/>
    <w:p w14:paraId="0EC6CDF1" w14:textId="31762B0C" w:rsidR="00FE0B19" w:rsidRPr="00BD3B05" w:rsidRDefault="00FE0B19" w:rsidP="00FE0B19"/>
    <w:p w14:paraId="7BD743E1" w14:textId="5D185872" w:rsidR="00FE0B19" w:rsidRPr="00BD3B05" w:rsidRDefault="00FE0B19" w:rsidP="00FE0B19">
      <w:pPr>
        <w:jc w:val="center"/>
      </w:pPr>
    </w:p>
    <w:p w14:paraId="0C540AD3" w14:textId="77777777" w:rsidR="00FE0B19" w:rsidRPr="00BD3B05" w:rsidRDefault="00FE0B19" w:rsidP="00FE0B19"/>
    <w:p w14:paraId="0F2FEC57" w14:textId="2CC30CA3" w:rsidR="00FE0B19" w:rsidRDefault="00FE0B19" w:rsidP="00FE0B19"/>
    <w:p w14:paraId="25C27BF3" w14:textId="6954B2CF" w:rsidR="00FE0B19" w:rsidRPr="00FE0B19" w:rsidRDefault="00FE0B19" w:rsidP="00FE0B19">
      <w:pPr>
        <w:jc w:val="center"/>
        <w:rPr>
          <w:rFonts w:ascii="Agency FB" w:hAnsi="Agency FB"/>
          <w:b/>
          <w:bCs/>
          <w:sz w:val="36"/>
          <w:szCs w:val="36"/>
        </w:rPr>
      </w:pPr>
      <w:r>
        <w:rPr>
          <w:rFonts w:ascii="Agency FB" w:hAnsi="Agency FB"/>
          <w:b/>
          <w:bCs/>
          <w:sz w:val="36"/>
          <w:szCs w:val="36"/>
        </w:rPr>
        <w:t xml:space="preserve">&lt; </w:t>
      </w:r>
      <w:r w:rsidRPr="00FE0B19">
        <w:rPr>
          <w:rFonts w:ascii="Agency FB" w:hAnsi="Agency FB"/>
          <w:b/>
          <w:bCs/>
          <w:sz w:val="36"/>
          <w:szCs w:val="36"/>
        </w:rPr>
        <w:t>How can an IR sensor be used to detect objects, and what is the</w:t>
      </w:r>
      <w:r>
        <w:rPr>
          <w:rFonts w:ascii="Agency FB" w:hAnsi="Agency FB"/>
          <w:b/>
          <w:bCs/>
          <w:sz w:val="36"/>
          <w:szCs w:val="36"/>
        </w:rPr>
        <w:t xml:space="preserve"> &gt;</w:t>
      </w:r>
    </w:p>
    <w:p w14:paraId="48323E5E" w14:textId="61FB91F7" w:rsidR="00FE0B19" w:rsidRDefault="00FE0B19" w:rsidP="00DC2B6F">
      <w:pPr>
        <w:ind w:left="708" w:hanging="708"/>
        <w:jc w:val="center"/>
        <w:rPr>
          <w:rFonts w:ascii="Agency FB" w:hAnsi="Agency FB"/>
          <w:b/>
          <w:bCs/>
          <w:sz w:val="36"/>
          <w:szCs w:val="36"/>
        </w:rPr>
      </w:pPr>
      <w:r>
        <w:rPr>
          <w:rFonts w:ascii="Agency FB" w:hAnsi="Agency FB"/>
          <w:b/>
          <w:bCs/>
          <w:sz w:val="36"/>
          <w:szCs w:val="36"/>
        </w:rPr>
        <w:t xml:space="preserve">&lt; </w:t>
      </w:r>
      <w:r w:rsidR="00DC2B6F" w:rsidRPr="00FE0B19">
        <w:rPr>
          <w:rFonts w:ascii="Agency FB" w:hAnsi="Agency FB"/>
          <w:b/>
          <w:bCs/>
          <w:sz w:val="36"/>
          <w:szCs w:val="36"/>
        </w:rPr>
        <w:t>Principle</w:t>
      </w:r>
      <w:r w:rsidRPr="00FE0B19">
        <w:rPr>
          <w:rFonts w:ascii="Agency FB" w:hAnsi="Agency FB"/>
          <w:b/>
          <w:bCs/>
          <w:sz w:val="36"/>
          <w:szCs w:val="36"/>
        </w:rPr>
        <w:t xml:space="preserve"> behind its operation?</w:t>
      </w:r>
      <w:r>
        <w:rPr>
          <w:rFonts w:ascii="Agency FB" w:hAnsi="Agency FB"/>
          <w:b/>
          <w:bCs/>
          <w:sz w:val="36"/>
          <w:szCs w:val="36"/>
        </w:rPr>
        <w:t xml:space="preserve"> &gt;</w:t>
      </w:r>
    </w:p>
    <w:p w14:paraId="0241CCB8" w14:textId="766DB4A2" w:rsidR="00FE0B19" w:rsidRDefault="00FE0B19" w:rsidP="00FE0B19">
      <w:pPr>
        <w:jc w:val="center"/>
        <w:rPr>
          <w:rFonts w:ascii="Agency FB" w:hAnsi="Agency FB"/>
          <w:b/>
          <w:bCs/>
          <w:sz w:val="36"/>
          <w:szCs w:val="36"/>
          <w:rtl/>
        </w:rPr>
      </w:pPr>
    </w:p>
    <w:p w14:paraId="05093329" w14:textId="4A8F7E3B" w:rsidR="00FE0B19" w:rsidRPr="00E47EE0" w:rsidRDefault="00FE0B19" w:rsidP="00FE0B19">
      <w:pPr>
        <w:jc w:val="center"/>
        <w:rPr>
          <w:rFonts w:ascii="Agency FB" w:hAnsi="Agency FB"/>
          <w:b/>
          <w:bCs/>
          <w:color w:val="C00000"/>
          <w:sz w:val="36"/>
          <w:szCs w:val="36"/>
        </w:rPr>
      </w:pPr>
      <w:r w:rsidRPr="00C3186B">
        <w:rPr>
          <w:rFonts w:ascii="Agency FB" w:hAnsi="Agency FB"/>
          <w:b/>
          <w:bCs/>
          <w:color w:val="C00000"/>
          <w:sz w:val="36"/>
          <w:szCs w:val="36"/>
        </w:rPr>
        <w:t>&lt;Answer&gt;</w:t>
      </w:r>
    </w:p>
    <w:p w14:paraId="4CFC6643" w14:textId="6FC294F9" w:rsidR="00FE0B19" w:rsidRDefault="00FE0B19" w:rsidP="00FE0B19">
      <w:pPr>
        <w:jc w:val="center"/>
        <w:rPr>
          <w:rFonts w:ascii="Agency FB" w:hAnsi="Agency FB"/>
          <w:b/>
          <w:bCs/>
          <w:color w:val="7030A0"/>
          <w:sz w:val="36"/>
          <w:szCs w:val="36"/>
        </w:rPr>
      </w:pPr>
    </w:p>
    <w:p w14:paraId="6C347632" w14:textId="148A1169" w:rsidR="00FE0B19" w:rsidRDefault="00FE0B19" w:rsidP="006F6EA4">
      <w:pPr>
        <w:jc w:val="center"/>
        <w:rPr>
          <w:rFonts w:ascii="Agency FB" w:hAnsi="Agency FB"/>
          <w:b/>
          <w:bCs/>
          <w:noProof/>
          <w:sz w:val="36"/>
          <w:szCs w:val="36"/>
          <w:lang w:eastAsia="en-US"/>
        </w:rPr>
      </w:pPr>
      <w:r w:rsidRPr="00C3186B">
        <w:rPr>
          <w:rFonts w:ascii="Agency FB" w:hAnsi="Agency FB"/>
          <w:b/>
          <w:bCs/>
          <w:noProof/>
          <w:sz w:val="36"/>
          <w:szCs w:val="36"/>
          <w:lang w:eastAsia="en-US"/>
        </w:rPr>
        <mc:AlternateContent>
          <mc:Choice Requires="wps">
            <w:drawing>
              <wp:anchor distT="0" distB="0" distL="114300" distR="114300" simplePos="0" relativeHeight="251766784" behindDoc="0" locked="0" layoutInCell="1" allowOverlap="1" wp14:anchorId="6D5BA45E" wp14:editId="6C967E08">
                <wp:simplePos x="0" y="0"/>
                <wp:positionH relativeFrom="column">
                  <wp:posOffset>105508</wp:posOffset>
                </wp:positionH>
                <wp:positionV relativeFrom="paragraph">
                  <wp:posOffset>35168</wp:posOffset>
                </wp:positionV>
                <wp:extent cx="7308850" cy="3042139"/>
                <wp:effectExtent l="38100" t="38100" r="44450" b="44450"/>
                <wp:wrapNone/>
                <wp:docPr id="4" name="Rounded Rectangle 4"/>
                <wp:cNvGraphicFramePr/>
                <a:graphic xmlns:a="http://schemas.openxmlformats.org/drawingml/2006/main">
                  <a:graphicData uri="http://schemas.microsoft.com/office/word/2010/wordprocessingShape">
                    <wps:wsp>
                      <wps:cNvSpPr/>
                      <wps:spPr>
                        <a:xfrm>
                          <a:off x="0" y="0"/>
                          <a:ext cx="7308850" cy="3042139"/>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58AA5E" id="Rounded Rectangle 4" o:spid="_x0000_s1026" style="position:absolute;margin-left:8.3pt;margin-top:2.75pt;width:575.5pt;height:239.5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" filled="f" strokecolor="#7030a0" strokeweight="6pt">
                <v:stroke joinstyle="miter"/>
              </v:roundrect>
            </w:pict>
          </mc:Fallback>
        </mc:AlternateContent>
      </w:r>
    </w:p>
    <w:p w14:paraId="043157F8" w14:textId="0F58DCAF" w:rsidR="006F6EA4" w:rsidRDefault="006F6EA4" w:rsidP="006F6EA4">
      <w:pPr>
        <w:ind w:left="540" w:right="450"/>
        <w:jc w:val="center"/>
        <w:rPr>
          <w:rFonts w:ascii="Agency FB" w:hAnsi="Agency FB"/>
          <w:b/>
          <w:bCs/>
          <w:noProof/>
          <w:color w:val="7030A0"/>
          <w:sz w:val="36"/>
          <w:szCs w:val="36"/>
          <w:lang w:eastAsia="en-US"/>
        </w:rPr>
      </w:pPr>
      <w:r>
        <w:rPr>
          <w:rFonts w:ascii="Agency FB" w:hAnsi="Agency FB"/>
          <w:b/>
          <w:bCs/>
          <w:noProof/>
          <w:sz w:val="36"/>
          <w:szCs w:val="36"/>
          <w:lang w:eastAsia="en-US"/>
        </w:rPr>
        <w:t xml:space="preserve">IR sensor in general is </w:t>
      </w:r>
      <w:r w:rsidRPr="006F6EA4">
        <w:rPr>
          <w:rFonts w:ascii="Agency FB" w:hAnsi="Agency FB"/>
          <w:b/>
          <w:bCs/>
          <w:noProof/>
          <w:color w:val="7030A0"/>
          <w:sz w:val="36"/>
          <w:szCs w:val="36"/>
          <w:lang w:eastAsia="en-US"/>
        </w:rPr>
        <w:t>electronic device, that emits the light in order to sense some object of the surroundings</w:t>
      </w:r>
    </w:p>
    <w:p w14:paraId="0F07FDAD" w14:textId="17041DE0" w:rsidR="006F6EA4" w:rsidRDefault="006F6EA4" w:rsidP="006F6EA4">
      <w:pPr>
        <w:ind w:left="540" w:right="450"/>
        <w:jc w:val="center"/>
        <w:rPr>
          <w:rFonts w:ascii="Agency FB" w:hAnsi="Agency FB"/>
          <w:b/>
          <w:bCs/>
          <w:noProof/>
          <w:sz w:val="36"/>
          <w:szCs w:val="36"/>
          <w:lang w:eastAsia="en-US"/>
        </w:rPr>
      </w:pPr>
      <w:r>
        <w:rPr>
          <w:rFonts w:ascii="Agency FB" w:hAnsi="Agency FB"/>
          <w:b/>
          <w:bCs/>
          <w:noProof/>
          <w:sz w:val="36"/>
          <w:szCs w:val="36"/>
          <w:lang w:eastAsia="en-US"/>
        </w:rPr>
        <w:t xml:space="preserve">Its process based on 2 parts, IR Transmitter and IR Reciever </w:t>
      </w:r>
    </w:p>
    <w:p w14:paraId="33A75C71" w14:textId="2818AE6F" w:rsidR="00FE0B19" w:rsidRDefault="00EB14C0" w:rsidP="006F6EA4">
      <w:pPr>
        <w:ind w:left="540" w:right="450"/>
        <w:jc w:val="center"/>
        <w:rPr>
          <w:rFonts w:ascii="Agency FB" w:hAnsi="Agency FB"/>
          <w:b/>
          <w:bCs/>
          <w:noProof/>
          <w:sz w:val="36"/>
          <w:szCs w:val="36"/>
          <w:lang w:eastAsia="en-US"/>
        </w:rPr>
      </w:pPr>
      <w:r>
        <w:rPr>
          <w:rFonts w:ascii="Agency FB" w:hAnsi="Agency FB"/>
          <w:noProof/>
          <w:sz w:val="36"/>
          <w:szCs w:val="36"/>
          <w:rtl/>
          <w:lang w:eastAsia="en-US"/>
        </w:rPr>
        <mc:AlternateContent>
          <mc:Choice Requires="wps">
            <w:drawing>
              <wp:anchor distT="0" distB="0" distL="114300" distR="114300" simplePos="0" relativeHeight="251652095" behindDoc="0" locked="0" layoutInCell="1" allowOverlap="1" wp14:anchorId="6423F812" wp14:editId="578A38C0">
                <wp:simplePos x="0" y="0"/>
                <wp:positionH relativeFrom="column">
                  <wp:posOffset>6570785</wp:posOffset>
                </wp:positionH>
                <wp:positionV relativeFrom="paragraph">
                  <wp:posOffset>159629</wp:posOffset>
                </wp:positionV>
                <wp:extent cx="410307" cy="1195363"/>
                <wp:effectExtent l="0" t="57150" r="389890" b="24130"/>
                <wp:wrapNone/>
                <wp:docPr id="13" name="Curved Connector 13"/>
                <wp:cNvGraphicFramePr/>
                <a:graphic xmlns:a="http://schemas.openxmlformats.org/drawingml/2006/main">
                  <a:graphicData uri="http://schemas.microsoft.com/office/word/2010/wordprocessingShape">
                    <wps:wsp>
                      <wps:cNvCnPr/>
                      <wps:spPr>
                        <a:xfrm flipV="1">
                          <a:off x="0" y="0"/>
                          <a:ext cx="410307" cy="1195363"/>
                        </a:xfrm>
                        <a:prstGeom prst="curvedConnector3">
                          <a:avLst>
                            <a:gd name="adj1" fmla="val 18994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F89CB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3" o:spid="_x0000_s1026" type="#_x0000_t38" style="position:absolute;margin-left:517.4pt;margin-top:12.55pt;width:32.3pt;height:94.1pt;flip:y;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" adj="41027" strokecolor="#7030a0" strokeweight=".5pt">
                <v:stroke endarrow="block" joinstyle="miter"/>
              </v:shape>
            </w:pict>
          </mc:Fallback>
        </mc:AlternateContent>
      </w:r>
      <w:r>
        <w:rPr>
          <w:noProof/>
          <w:lang w:eastAsia="en-US"/>
        </w:rPr>
        <w:drawing>
          <wp:anchor distT="0" distB="0" distL="114300" distR="114300" simplePos="0" relativeHeight="251769856" behindDoc="0" locked="0" layoutInCell="1" allowOverlap="1" wp14:anchorId="77C917D3" wp14:editId="37DF512A">
            <wp:simplePos x="0" y="0"/>
            <wp:positionH relativeFrom="column">
              <wp:posOffset>268117</wp:posOffset>
            </wp:positionH>
            <wp:positionV relativeFrom="paragraph">
              <wp:posOffset>791210</wp:posOffset>
            </wp:positionV>
            <wp:extent cx="1078328" cy="1078328"/>
            <wp:effectExtent l="76200" t="76200" r="140970" b="140970"/>
            <wp:wrapNone/>
            <wp:docPr id="11" name="Picture 11" descr="Photo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dio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8328" cy="1078328"/>
                    </a:xfrm>
                    <a:prstGeom prst="rect">
                      <a:avLst/>
                    </a:prstGeom>
                    <a:ln w="38100" cap="sq">
                      <a:solidFill>
                        <a:srgbClr val="7030A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F6EA4">
        <w:rPr>
          <w:rFonts w:ascii="Agency FB" w:hAnsi="Agency FB"/>
          <w:b/>
          <w:bCs/>
          <w:noProof/>
          <w:sz w:val="36"/>
          <w:szCs w:val="36"/>
          <w:lang w:eastAsia="en-US"/>
        </w:rPr>
        <w:tab/>
        <w:t xml:space="preserve">IR Transmitter : </w:t>
      </w:r>
      <w:r w:rsidR="006F6EA4" w:rsidRPr="006F6EA4">
        <w:rPr>
          <w:rFonts w:ascii="Agency FB" w:hAnsi="Agency FB"/>
          <w:b/>
          <w:bCs/>
          <w:noProof/>
          <w:color w:val="7030A0"/>
          <w:sz w:val="36"/>
          <w:szCs w:val="36"/>
          <w:lang w:eastAsia="en-US"/>
        </w:rPr>
        <w:t>Infrared Transmitter is a light emitting diode (LED) which emits infrared radiations called as IR LED’s. Even though an IR LED looks like a normal LED, the radiation emitted by it is invisible to the human</w:t>
      </w:r>
      <w:r w:rsidR="006F6EA4" w:rsidRPr="006F6EA4">
        <w:rPr>
          <w:rFonts w:ascii="Agency FB" w:hAnsi="Agency FB"/>
          <w:b/>
          <w:bCs/>
          <w:noProof/>
          <w:sz w:val="36"/>
          <w:szCs w:val="36"/>
          <w:lang w:eastAsia="en-US"/>
        </w:rPr>
        <w:t>.</w:t>
      </w:r>
    </w:p>
    <w:p w14:paraId="5EF72334" w14:textId="11489213" w:rsidR="006F6EA4" w:rsidRPr="006F6EA4" w:rsidRDefault="00EB14C0" w:rsidP="006F6EA4">
      <w:pPr>
        <w:ind w:left="540" w:right="450"/>
        <w:jc w:val="center"/>
        <w:rPr>
          <w:rFonts w:ascii="Agency FB" w:hAnsi="Agency FB"/>
          <w:b/>
          <w:bCs/>
          <w:noProof/>
          <w:color w:val="7030A0"/>
          <w:sz w:val="36"/>
          <w:szCs w:val="36"/>
          <w:rtl/>
          <w:lang w:eastAsia="en-US"/>
        </w:rPr>
      </w:pPr>
      <w:r>
        <w:rPr>
          <w:noProof/>
          <w:lang w:eastAsia="en-US"/>
        </w:rPr>
        <w:drawing>
          <wp:anchor distT="0" distB="0" distL="114300" distR="114300" simplePos="0" relativeHeight="251768832" behindDoc="0" locked="0" layoutInCell="1" allowOverlap="1" wp14:anchorId="26F86F72" wp14:editId="740B61BC">
            <wp:simplePos x="0" y="0"/>
            <wp:positionH relativeFrom="column">
              <wp:posOffset>6377305</wp:posOffset>
            </wp:positionH>
            <wp:positionV relativeFrom="paragraph">
              <wp:posOffset>88265</wp:posOffset>
            </wp:positionV>
            <wp:extent cx="889000" cy="830384"/>
            <wp:effectExtent l="19050" t="19050" r="25400" b="27305"/>
            <wp:wrapNone/>
            <wp:docPr id="10" name="Picture 10" descr="I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R 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0" cy="830384"/>
                    </a:xfrm>
                    <a:prstGeom prst="rect">
                      <a:avLst/>
                    </a:prstGeom>
                    <a:noFill/>
                    <a:ln>
                      <a:solidFill>
                        <a:srgbClr val="7030A0"/>
                      </a:solidFill>
                    </a:ln>
                  </pic:spPr>
                </pic:pic>
              </a:graphicData>
            </a:graphic>
            <wp14:sizeRelH relativeFrom="margin">
              <wp14:pctWidth>0</wp14:pctWidth>
            </wp14:sizeRelH>
            <wp14:sizeRelV relativeFrom="margin">
              <wp14:pctHeight>0</wp14:pctHeight>
            </wp14:sizeRelV>
          </wp:anchor>
        </w:drawing>
      </w:r>
      <w:r w:rsidR="006F6EA4">
        <w:rPr>
          <w:rFonts w:ascii="Agency FB" w:hAnsi="Agency FB"/>
          <w:b/>
          <w:bCs/>
          <w:noProof/>
          <w:sz w:val="36"/>
          <w:szCs w:val="36"/>
          <w:lang w:eastAsia="en-US"/>
        </w:rPr>
        <w:t xml:space="preserve">IR Reciever : </w:t>
      </w:r>
      <w:r w:rsidR="006F6EA4" w:rsidRPr="006F6EA4">
        <w:rPr>
          <w:rFonts w:ascii="Agency FB" w:hAnsi="Agency FB"/>
          <w:b/>
          <w:bCs/>
          <w:noProof/>
          <w:color w:val="7030A0"/>
          <w:sz w:val="36"/>
          <w:szCs w:val="36"/>
          <w:lang w:eastAsia="en-US"/>
        </w:rPr>
        <w:t>detect the radiation from an IR transmitter</w:t>
      </w:r>
    </w:p>
    <w:p w14:paraId="369233B1" w14:textId="458C21D2" w:rsidR="00FE0B19" w:rsidRPr="006E6F85" w:rsidRDefault="00EB14C0" w:rsidP="00FE0B19">
      <w:pPr>
        <w:rPr>
          <w:rFonts w:ascii="Agency FB" w:hAnsi="Agency FB"/>
          <w:sz w:val="36"/>
          <w:szCs w:val="36"/>
          <w:rtl/>
          <w:lang w:bidi="ar-EG"/>
        </w:rPr>
      </w:pPr>
      <w:r>
        <w:rPr>
          <w:rFonts w:ascii="Agency FB" w:hAnsi="Agency FB"/>
          <w:noProof/>
          <w:sz w:val="36"/>
          <w:szCs w:val="36"/>
          <w:rtl/>
          <w:lang w:eastAsia="en-US"/>
        </w:rPr>
        <mc:AlternateContent>
          <mc:Choice Requires="wps">
            <w:drawing>
              <wp:anchor distT="0" distB="0" distL="114300" distR="114300" simplePos="0" relativeHeight="251770880" behindDoc="0" locked="0" layoutInCell="1" allowOverlap="1" wp14:anchorId="08589431" wp14:editId="16E2BBBA">
                <wp:simplePos x="0" y="0"/>
                <wp:positionH relativeFrom="column">
                  <wp:posOffset>1306830</wp:posOffset>
                </wp:positionH>
                <wp:positionV relativeFrom="paragraph">
                  <wp:posOffset>55489</wp:posOffset>
                </wp:positionV>
                <wp:extent cx="627478" cy="726538"/>
                <wp:effectExtent l="0" t="57150" r="1270" b="35560"/>
                <wp:wrapNone/>
                <wp:docPr id="12" name="Curved Connector 12"/>
                <wp:cNvGraphicFramePr/>
                <a:graphic xmlns:a="http://schemas.openxmlformats.org/drawingml/2006/main">
                  <a:graphicData uri="http://schemas.microsoft.com/office/word/2010/wordprocessingShape">
                    <wps:wsp>
                      <wps:cNvCnPr/>
                      <wps:spPr>
                        <a:xfrm flipV="1">
                          <a:off x="0" y="0"/>
                          <a:ext cx="627478" cy="726538"/>
                        </a:xfrm>
                        <a:prstGeom prst="curvedConnector3">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F205" id="Curved Connector 12" o:spid="_x0000_s1026" type="#_x0000_t38" style="position:absolute;margin-left:102.9pt;margin-top:4.35pt;width:49.4pt;height:57.2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" adj="10800" strokecolor="#7030a0" strokeweight=".5pt">
                <v:stroke endarrow="block" joinstyle="miter"/>
              </v:shape>
            </w:pict>
          </mc:Fallback>
        </mc:AlternateContent>
      </w:r>
    </w:p>
    <w:p w14:paraId="21D5E292" w14:textId="0482177D" w:rsidR="00FE0B19" w:rsidRPr="006E6F85" w:rsidRDefault="00FE0B19" w:rsidP="00FE0B19">
      <w:pPr>
        <w:rPr>
          <w:rFonts w:ascii="Agency FB" w:hAnsi="Agency FB"/>
          <w:sz w:val="36"/>
          <w:szCs w:val="36"/>
          <w:rtl/>
          <w:lang w:bidi="ar-EG"/>
        </w:rPr>
      </w:pPr>
    </w:p>
    <w:p w14:paraId="2561C9A4" w14:textId="150C751B" w:rsidR="00FE0B19" w:rsidRPr="006E6F85" w:rsidRDefault="00FE0B19" w:rsidP="00FE0B19">
      <w:pPr>
        <w:rPr>
          <w:rFonts w:ascii="Agency FB" w:hAnsi="Agency FB"/>
          <w:sz w:val="36"/>
          <w:szCs w:val="36"/>
          <w:rtl/>
          <w:lang w:bidi="ar-EG"/>
        </w:rPr>
      </w:pPr>
    </w:p>
    <w:p w14:paraId="37461157" w14:textId="04DD5D39" w:rsidR="00FE0B19" w:rsidRPr="006E6F85" w:rsidRDefault="00FE0B19" w:rsidP="00FE0B19">
      <w:pPr>
        <w:rPr>
          <w:rFonts w:ascii="Agency FB" w:hAnsi="Agency FB"/>
          <w:sz w:val="36"/>
          <w:szCs w:val="36"/>
          <w:rtl/>
          <w:lang w:bidi="ar-EG"/>
        </w:rPr>
      </w:pPr>
    </w:p>
    <w:p w14:paraId="16140B0D" w14:textId="50F549C4" w:rsidR="00FE0B19" w:rsidRPr="006E6F85" w:rsidRDefault="000B623F" w:rsidP="00FE0B19">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67808" behindDoc="0" locked="0" layoutInCell="1" allowOverlap="1" wp14:anchorId="554C4958" wp14:editId="5D7CF327">
                <wp:simplePos x="0" y="0"/>
                <wp:positionH relativeFrom="column">
                  <wp:posOffset>105508</wp:posOffset>
                </wp:positionH>
                <wp:positionV relativeFrom="paragraph">
                  <wp:posOffset>23837</wp:posOffset>
                </wp:positionV>
                <wp:extent cx="7308850" cy="2543908"/>
                <wp:effectExtent l="38100" t="38100" r="44450" b="46990"/>
                <wp:wrapNone/>
                <wp:docPr id="5" name="Rounded Rectangle 5"/>
                <wp:cNvGraphicFramePr/>
                <a:graphic xmlns:a="http://schemas.openxmlformats.org/drawingml/2006/main">
                  <a:graphicData uri="http://schemas.microsoft.com/office/word/2010/wordprocessingShape">
                    <wps:wsp>
                      <wps:cNvSpPr/>
                      <wps:spPr>
                        <a:xfrm>
                          <a:off x="0" y="0"/>
                          <a:ext cx="7308850" cy="2543908"/>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8C490C" id="Rounded Rectangle 5" o:spid="_x0000_s1026" style="position:absolute;margin-left:8.3pt;margin-top:1.9pt;width:575.5pt;height:200.3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" filled="f" strokecolor="#7030a0" strokeweight="6pt">
                <v:stroke joinstyle="miter"/>
              </v:roundrect>
            </w:pict>
          </mc:Fallback>
        </mc:AlternateContent>
      </w:r>
      <w:r w:rsidR="00D11580">
        <w:rPr>
          <w:noProof/>
          <w:lang w:eastAsia="en-US"/>
        </w:rPr>
        <w:drawing>
          <wp:anchor distT="0" distB="0" distL="114300" distR="114300" simplePos="0" relativeHeight="251766271" behindDoc="1" locked="0" layoutInCell="1" allowOverlap="1" wp14:anchorId="65501568" wp14:editId="6D1BB81F">
            <wp:simplePos x="0" y="0"/>
            <wp:positionH relativeFrom="column">
              <wp:posOffset>5163820</wp:posOffset>
            </wp:positionH>
            <wp:positionV relativeFrom="paragraph">
              <wp:posOffset>58420</wp:posOffset>
            </wp:positionV>
            <wp:extent cx="2215515" cy="1564640"/>
            <wp:effectExtent l="0" t="0" r="0" b="0"/>
            <wp:wrapTight wrapText="bothSides">
              <wp:wrapPolygon edited="0">
                <wp:start x="0" y="0"/>
                <wp:lineTo x="0" y="21302"/>
                <wp:lineTo x="21359" y="21302"/>
                <wp:lineTo x="21359" y="0"/>
                <wp:lineTo x="0" y="0"/>
              </wp:wrapPolygon>
            </wp:wrapTight>
            <wp:docPr id="14" name="Picture 14" descr="IR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R sensor Work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5515"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80EA0F" w14:textId="77777777" w:rsidR="00D11580" w:rsidRDefault="00D11580" w:rsidP="00D11580">
      <w:pPr>
        <w:ind w:left="708"/>
        <w:rPr>
          <w:rFonts w:ascii="Agency FB" w:hAnsi="Agency FB"/>
          <w:b/>
          <w:bCs/>
          <w:color w:val="7030A0"/>
          <w:sz w:val="36"/>
          <w:szCs w:val="36"/>
          <w:rtl/>
          <w:lang w:bidi="ar-EG"/>
        </w:rPr>
      </w:pPr>
      <w:r w:rsidRPr="00D11580">
        <w:rPr>
          <w:rFonts w:ascii="Agency FB" w:hAnsi="Agency FB"/>
          <w:b/>
          <w:bCs/>
          <w:color w:val="7030A0"/>
          <w:sz w:val="36"/>
          <w:szCs w:val="36"/>
          <w:lang w:bidi="ar-EG"/>
        </w:rPr>
        <w:t>Active infrared sensors both emit and detect infrared radiation.</w:t>
      </w:r>
    </w:p>
    <w:p w14:paraId="19F8C066" w14:textId="1EC6C84F" w:rsidR="00FE0B19" w:rsidRPr="00D11580" w:rsidRDefault="00D11580" w:rsidP="00D11580">
      <w:pPr>
        <w:ind w:left="708"/>
        <w:rPr>
          <w:rFonts w:ascii="Agency FB" w:hAnsi="Agency FB"/>
          <w:b/>
          <w:bCs/>
          <w:sz w:val="36"/>
          <w:szCs w:val="36"/>
          <w:rtl/>
          <w:lang w:bidi="ar-EG"/>
        </w:rPr>
      </w:pPr>
      <w:r w:rsidRPr="00D11580">
        <w:rPr>
          <w:rFonts w:ascii="Agency FB" w:hAnsi="Agency FB"/>
          <w:b/>
          <w:bCs/>
          <w:sz w:val="36"/>
          <w:szCs w:val="36"/>
          <w:lang w:bidi="ar-EG"/>
        </w:rPr>
        <w:t xml:space="preserve">When an object comes close to the </w:t>
      </w:r>
      <w:r w:rsidRPr="00D11580">
        <w:rPr>
          <w:rFonts w:ascii="Agency FB" w:hAnsi="Agency FB"/>
          <w:b/>
          <w:bCs/>
          <w:color w:val="C00000"/>
          <w:sz w:val="36"/>
          <w:szCs w:val="36"/>
          <w:u w:val="single"/>
          <w:lang w:bidi="ar-EG"/>
        </w:rPr>
        <w:t>sensor</w:t>
      </w:r>
      <w:r w:rsidRPr="00D11580">
        <w:rPr>
          <w:rFonts w:ascii="Agency FB" w:hAnsi="Agency FB"/>
          <w:b/>
          <w:bCs/>
          <w:sz w:val="36"/>
          <w:szCs w:val="36"/>
          <w:lang w:bidi="ar-EG"/>
        </w:rPr>
        <w:t xml:space="preserve">, the infrared light from the LED </w:t>
      </w:r>
      <w:r w:rsidRPr="00D11580">
        <w:rPr>
          <w:rFonts w:ascii="Agency FB" w:hAnsi="Agency FB"/>
          <w:b/>
          <w:bCs/>
          <w:color w:val="C00000"/>
          <w:sz w:val="36"/>
          <w:szCs w:val="36"/>
          <w:u w:val="single"/>
          <w:lang w:bidi="ar-EG"/>
        </w:rPr>
        <w:t>reflects off</w:t>
      </w:r>
      <w:r w:rsidRPr="00D11580">
        <w:rPr>
          <w:rFonts w:ascii="Agency FB" w:hAnsi="Agency FB"/>
          <w:b/>
          <w:bCs/>
          <w:color w:val="C00000"/>
          <w:sz w:val="36"/>
          <w:szCs w:val="36"/>
          <w:lang w:bidi="ar-EG"/>
        </w:rPr>
        <w:t xml:space="preserve"> </w:t>
      </w:r>
      <w:r w:rsidRPr="00D11580">
        <w:rPr>
          <w:rFonts w:ascii="Agency FB" w:hAnsi="Agency FB"/>
          <w:b/>
          <w:bCs/>
          <w:sz w:val="36"/>
          <w:szCs w:val="36"/>
          <w:lang w:bidi="ar-EG"/>
        </w:rPr>
        <w:t xml:space="preserve">of the object and is </w:t>
      </w:r>
      <w:r w:rsidRPr="00D11580">
        <w:rPr>
          <w:rFonts w:ascii="Agency FB" w:hAnsi="Agency FB"/>
          <w:b/>
          <w:bCs/>
          <w:color w:val="C00000"/>
          <w:sz w:val="36"/>
          <w:szCs w:val="36"/>
          <w:u w:val="single"/>
          <w:lang w:bidi="ar-EG"/>
        </w:rPr>
        <w:t>detected</w:t>
      </w:r>
      <w:r w:rsidRPr="00D11580">
        <w:rPr>
          <w:rFonts w:ascii="Agency FB" w:hAnsi="Agency FB"/>
          <w:b/>
          <w:bCs/>
          <w:color w:val="C00000"/>
          <w:sz w:val="36"/>
          <w:szCs w:val="36"/>
          <w:lang w:bidi="ar-EG"/>
        </w:rPr>
        <w:t xml:space="preserve"> </w:t>
      </w:r>
      <w:r w:rsidRPr="00D11580">
        <w:rPr>
          <w:rFonts w:ascii="Agency FB" w:hAnsi="Agency FB"/>
          <w:b/>
          <w:bCs/>
          <w:sz w:val="36"/>
          <w:szCs w:val="36"/>
          <w:lang w:bidi="ar-EG"/>
        </w:rPr>
        <w:t>by the receiver.</w:t>
      </w:r>
    </w:p>
    <w:p w14:paraId="69EA0F3A" w14:textId="134A494B" w:rsidR="00FE0B19" w:rsidRDefault="00D11580" w:rsidP="00D11580">
      <w:pPr>
        <w:ind w:firstLine="708"/>
        <w:rPr>
          <w:rFonts w:ascii="Agency FB" w:hAnsi="Agency FB"/>
          <w:b/>
          <w:bCs/>
          <w:sz w:val="36"/>
          <w:szCs w:val="36"/>
          <w:lang w:bidi="ar-EG"/>
        </w:rPr>
      </w:pPr>
      <w:r>
        <w:rPr>
          <w:rFonts w:ascii="Agency FB" w:hAnsi="Agency FB"/>
          <w:b/>
          <w:bCs/>
          <w:sz w:val="36"/>
          <w:szCs w:val="36"/>
          <w:lang w:bidi="ar-EG"/>
        </w:rPr>
        <w:t>Based on the signals come from Receiver, it performs action as if the object was in front</w:t>
      </w:r>
    </w:p>
    <w:p w14:paraId="5A58949E" w14:textId="0DB18402" w:rsidR="00D11580" w:rsidRDefault="00D11580" w:rsidP="00D11580">
      <w:pPr>
        <w:ind w:firstLine="708"/>
        <w:rPr>
          <w:rFonts w:ascii="Agency FB" w:hAnsi="Agency FB"/>
          <w:b/>
          <w:bCs/>
          <w:sz w:val="36"/>
          <w:szCs w:val="36"/>
          <w:lang w:bidi="ar-EG"/>
        </w:rPr>
      </w:pPr>
      <w:r>
        <w:rPr>
          <w:rFonts w:ascii="Agency FB" w:hAnsi="Agency FB"/>
          <w:b/>
          <w:bCs/>
          <w:sz w:val="36"/>
          <w:szCs w:val="36"/>
          <w:lang w:bidi="ar-EG"/>
        </w:rPr>
        <w:t>Of the led, distance will be so near, and by that will perform specific action till it backs to</w:t>
      </w:r>
    </w:p>
    <w:p w14:paraId="31B93727" w14:textId="2CB6DD07" w:rsidR="00FE0B19" w:rsidRPr="006E6F85" w:rsidRDefault="00D11580" w:rsidP="000B623F">
      <w:pPr>
        <w:ind w:firstLine="708"/>
        <w:rPr>
          <w:rFonts w:ascii="Agency FB" w:hAnsi="Agency FB"/>
          <w:sz w:val="36"/>
          <w:szCs w:val="36"/>
          <w:rtl/>
          <w:lang w:bidi="ar-EG"/>
        </w:rPr>
      </w:pPr>
      <w:r>
        <w:rPr>
          <w:rFonts w:ascii="Agency FB" w:hAnsi="Agency FB"/>
          <w:b/>
          <w:bCs/>
          <w:sz w:val="36"/>
          <w:szCs w:val="36"/>
          <w:lang w:bidi="ar-EG"/>
        </w:rPr>
        <w:t>Normal shape</w:t>
      </w:r>
    </w:p>
    <w:p w14:paraId="2985AAFC" w14:textId="51CEB3E2" w:rsidR="00FE0B19" w:rsidRDefault="00FE0B19" w:rsidP="00FE0B19">
      <w:pPr>
        <w:rPr>
          <w:rFonts w:ascii="Agency FB" w:hAnsi="Agency FB"/>
          <w:sz w:val="36"/>
          <w:szCs w:val="36"/>
          <w:rtl/>
          <w:lang w:bidi="ar-EG"/>
        </w:rPr>
      </w:pPr>
    </w:p>
    <w:p w14:paraId="03158413" w14:textId="3ACC6EFC" w:rsidR="000B623F" w:rsidRDefault="000B623F" w:rsidP="000B623F">
      <w:pPr>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73952" behindDoc="0" locked="0" layoutInCell="1" allowOverlap="1" wp14:anchorId="715E7FE5" wp14:editId="63BD7213">
                <wp:simplePos x="0" y="0"/>
                <wp:positionH relativeFrom="column">
                  <wp:posOffset>4378325</wp:posOffset>
                </wp:positionH>
                <wp:positionV relativeFrom="paragraph">
                  <wp:posOffset>-397657</wp:posOffset>
                </wp:positionV>
                <wp:extent cx="2360930" cy="14046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2AF579" w14:textId="77777777" w:rsidR="000B623F" w:rsidRPr="00CE1BA5" w:rsidRDefault="000B623F" w:rsidP="000B623F">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3C18161F" w14:textId="77777777" w:rsidR="000B623F" w:rsidRPr="00FB6E58" w:rsidRDefault="000B623F" w:rsidP="000B623F">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5E7FE5" id="_x0000_s1030" type="#_x0000_t202" style="position:absolute;margin-left:344.75pt;margin-top:-31.3pt;width:185.9pt;height:110.6pt;z-index:25177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" filled="f" stroked="f">
                <v:textbox style="mso-fit-shape-to-text:t">
                  <w:txbxContent>
                    <w:p w14:paraId="652AF579" w14:textId="77777777" w:rsidR="000B623F" w:rsidRPr="00CE1BA5" w:rsidRDefault="000B623F" w:rsidP="000B623F">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3C18161F" w14:textId="77777777" w:rsidR="000B623F" w:rsidRPr="00FB6E58" w:rsidRDefault="000B623F" w:rsidP="000B623F">
                      <w:pPr>
                        <w:rPr>
                          <w:b/>
                          <w:bCs/>
                          <w:color w:val="00FEF4"/>
                        </w:rPr>
                      </w:pPr>
                    </w:p>
                  </w:txbxContent>
                </v:textbox>
              </v:shape>
            </w:pict>
          </mc:Fallback>
        </mc:AlternateContent>
      </w:r>
      <w:r w:rsidRPr="006E6F85">
        <w:rPr>
          <w:noProof/>
          <w:lang w:eastAsia="en-US"/>
        </w:rPr>
        <w:drawing>
          <wp:anchor distT="0" distB="0" distL="114300" distR="114300" simplePos="0" relativeHeight="251772928" behindDoc="1" locked="0" layoutInCell="1" allowOverlap="1" wp14:anchorId="05B7E183" wp14:editId="5983AF0E">
            <wp:simplePos x="0" y="0"/>
            <wp:positionH relativeFrom="column">
              <wp:posOffset>-52705</wp:posOffset>
            </wp:positionH>
            <wp:positionV relativeFrom="paragraph">
              <wp:posOffset>-864723</wp:posOffset>
            </wp:positionV>
            <wp:extent cx="8229600" cy="23063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87416" w14:textId="6CA82B02" w:rsidR="000B623F" w:rsidRDefault="000B623F" w:rsidP="000B623F">
      <w:pPr>
        <w:rPr>
          <w:rFonts w:ascii="Agency FB" w:hAnsi="Agency FB"/>
          <w:sz w:val="36"/>
          <w:szCs w:val="36"/>
          <w:lang w:bidi="ar-EG"/>
        </w:rPr>
      </w:pPr>
    </w:p>
    <w:p w14:paraId="070A7020" w14:textId="77777777" w:rsidR="000B623F" w:rsidRPr="006E6F85" w:rsidRDefault="000B623F" w:rsidP="000B623F">
      <w:pPr>
        <w:tabs>
          <w:tab w:val="left" w:pos="10320"/>
        </w:tabs>
      </w:pPr>
      <w:r w:rsidRPr="006E6F85">
        <w:tab/>
      </w:r>
    </w:p>
    <w:p w14:paraId="367C370B" w14:textId="77777777" w:rsidR="000B623F" w:rsidRPr="00BD3B05" w:rsidRDefault="000B623F" w:rsidP="000B623F">
      <w:r>
        <w:rPr>
          <w:noProof/>
          <w:lang w:eastAsia="en-US"/>
        </w:rPr>
        <w:t xml:space="preserve"> </w:t>
      </w:r>
    </w:p>
    <w:p w14:paraId="56587C68" w14:textId="77777777" w:rsidR="000B623F" w:rsidRPr="00BD3B05" w:rsidRDefault="000B623F" w:rsidP="000B623F"/>
    <w:p w14:paraId="1BA992B3" w14:textId="77777777" w:rsidR="000B623F" w:rsidRPr="00BD3B05" w:rsidRDefault="000B623F" w:rsidP="000B623F"/>
    <w:p w14:paraId="0B525229" w14:textId="77777777" w:rsidR="000B623F" w:rsidRDefault="000B623F" w:rsidP="000B623F">
      <w:pPr>
        <w:tabs>
          <w:tab w:val="left" w:pos="4632"/>
        </w:tabs>
      </w:pPr>
    </w:p>
    <w:p w14:paraId="7026AA63" w14:textId="77777777" w:rsidR="000B623F" w:rsidRPr="00BD3B05" w:rsidRDefault="000B623F" w:rsidP="000B623F">
      <w:pPr>
        <w:jc w:val="center"/>
      </w:pPr>
    </w:p>
    <w:p w14:paraId="3DEBFC8B" w14:textId="77777777" w:rsidR="008731E0" w:rsidRDefault="008731E0" w:rsidP="000B623F">
      <w:pPr>
        <w:jc w:val="center"/>
        <w:rPr>
          <w:rFonts w:ascii="Agency FB" w:hAnsi="Agency FB"/>
          <w:b/>
          <w:bCs/>
          <w:sz w:val="40"/>
          <w:szCs w:val="40"/>
        </w:rPr>
      </w:pPr>
      <w:r w:rsidRPr="008731E0">
        <w:rPr>
          <w:rFonts w:ascii="Agency FB" w:hAnsi="Agency FB"/>
          <w:b/>
          <w:bCs/>
          <w:sz w:val="40"/>
          <w:szCs w:val="40"/>
        </w:rPr>
        <w:t>PWM (Pulse Width Modulation) signals can be generated using the ESP32 microcontroller by utilizing its built-in hardware PWM capabilities.</w:t>
      </w:r>
    </w:p>
    <w:p w14:paraId="521385A1" w14:textId="4E00CF22" w:rsidR="000B623F" w:rsidRDefault="000B623F" w:rsidP="008731E0">
      <w:pPr>
        <w:jc w:val="center"/>
        <w:rPr>
          <w:rFonts w:ascii="Agency FB" w:hAnsi="Agency FB"/>
          <w:b/>
          <w:bCs/>
          <w:color w:val="C00000"/>
          <w:sz w:val="40"/>
          <w:szCs w:val="40"/>
        </w:rPr>
      </w:pPr>
      <w:r w:rsidRPr="00A103B3">
        <w:rPr>
          <w:rFonts w:ascii="Agency FB" w:hAnsi="Agency FB"/>
          <w:b/>
          <w:bCs/>
          <w:color w:val="C00000"/>
          <w:sz w:val="40"/>
          <w:szCs w:val="40"/>
        </w:rPr>
        <w:t>&lt;Answer&gt;</w:t>
      </w:r>
    </w:p>
    <w:p w14:paraId="34DAE527" w14:textId="09928C38" w:rsidR="008731E0" w:rsidRPr="008731E0" w:rsidRDefault="008731E0" w:rsidP="008731E0">
      <w:pPr>
        <w:jc w:val="center"/>
        <w:rPr>
          <w:rFonts w:ascii="Agency FB" w:hAnsi="Agency FB"/>
          <w:b/>
          <w:bCs/>
          <w:color w:val="0070C0"/>
          <w:sz w:val="40"/>
          <w:szCs w:val="40"/>
          <w:rtl/>
        </w:rPr>
      </w:pPr>
      <w:r w:rsidRPr="008731E0">
        <w:rPr>
          <w:rFonts w:ascii="Agency FB" w:hAnsi="Agency FB"/>
          <w:b/>
          <w:bCs/>
          <w:color w:val="0070C0"/>
          <w:sz w:val="40"/>
          <w:szCs w:val="40"/>
        </w:rPr>
        <w:t>The ESP32 has several PWM channels that can be used to produce PWM signals on specific GPIO pins. Here's how you can generate PWM signals using the ESP32:</w:t>
      </w:r>
    </w:p>
    <w:p w14:paraId="51FA5D9C" w14:textId="77777777" w:rsidR="000B623F" w:rsidRDefault="000B623F" w:rsidP="000B623F">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74976" behindDoc="0" locked="0" layoutInCell="1" allowOverlap="1" wp14:anchorId="623BED13" wp14:editId="77174CA0">
                <wp:simplePos x="0" y="0"/>
                <wp:positionH relativeFrom="column">
                  <wp:posOffset>105508</wp:posOffset>
                </wp:positionH>
                <wp:positionV relativeFrom="paragraph">
                  <wp:posOffset>166126</wp:posOffset>
                </wp:positionV>
                <wp:extent cx="7308850" cy="2039815"/>
                <wp:effectExtent l="38100" t="38100" r="44450" b="36830"/>
                <wp:wrapNone/>
                <wp:docPr id="16" name="Rounded Rectangle 16"/>
                <wp:cNvGraphicFramePr/>
                <a:graphic xmlns:a="http://schemas.openxmlformats.org/drawingml/2006/main">
                  <a:graphicData uri="http://schemas.microsoft.com/office/word/2010/wordprocessingShape">
                    <wps:wsp>
                      <wps:cNvSpPr/>
                      <wps:spPr>
                        <a:xfrm>
                          <a:off x="0" y="0"/>
                          <a:ext cx="7308850" cy="2039815"/>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CD4C1C" id="Rounded Rectangle 16" o:spid="_x0000_s1026" style="position:absolute;margin-left:8.3pt;margin-top:13.1pt;width:575.5pt;height:160.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" filled="f" strokecolor="#4472c4 [3204]" strokeweight="6pt">
                <v:stroke joinstyle="miter"/>
              </v:roundrect>
            </w:pict>
          </mc:Fallback>
        </mc:AlternateContent>
      </w:r>
    </w:p>
    <w:p w14:paraId="3CEA7B6C" w14:textId="080CB3CA" w:rsidR="008731E0" w:rsidRPr="008731E0" w:rsidRDefault="008731E0" w:rsidP="008731E0">
      <w:pPr>
        <w:ind w:left="450" w:right="270"/>
        <w:rPr>
          <w:rFonts w:ascii="Agency FB" w:hAnsi="Agency FB"/>
          <w:b/>
          <w:bCs/>
          <w:lang w:bidi="ar-EG"/>
        </w:rPr>
      </w:pPr>
      <w:r w:rsidRPr="008731E0">
        <w:rPr>
          <w:rFonts w:ascii="Agency FB" w:hAnsi="Agency FB"/>
          <w:b/>
          <w:bCs/>
          <w:lang w:bidi="ar-EG"/>
        </w:rPr>
        <w:t>1.Choose a PWM Channel: First, decide which PWM channel you want to use. The ESP32 has multiple PWM channels, and each channel is associated with specific GPIO pins. Refer to the ESP32 documentation or your development board's pinout diagram to identify the available PWM channels and their corresponding GPIO pins.</w:t>
      </w:r>
    </w:p>
    <w:p w14:paraId="7A993A09" w14:textId="011A61CC" w:rsidR="008731E0" w:rsidRPr="008731E0" w:rsidRDefault="008731E0" w:rsidP="00484B1A">
      <w:pPr>
        <w:ind w:left="450" w:right="270"/>
        <w:rPr>
          <w:rFonts w:ascii="Agency FB" w:hAnsi="Agency FB"/>
          <w:b/>
          <w:bCs/>
          <w:lang w:bidi="ar-EG"/>
        </w:rPr>
      </w:pPr>
      <w:r w:rsidRPr="008731E0">
        <w:rPr>
          <w:rFonts w:ascii="Agency FB" w:hAnsi="Agency FB"/>
          <w:b/>
          <w:bCs/>
          <w:lang w:bidi="ar-EG"/>
        </w:rPr>
        <w:t>2.</w:t>
      </w:r>
      <w:r w:rsidR="00484B1A" w:rsidRPr="00484B1A">
        <w:rPr>
          <w:noProof/>
        </w:rPr>
        <w:t xml:space="preserve"> </w:t>
      </w:r>
      <w:r w:rsidRPr="008731E0">
        <w:rPr>
          <w:rFonts w:ascii="Agency FB" w:hAnsi="Agency FB"/>
          <w:b/>
          <w:bCs/>
          <w:lang w:bidi="ar-EG"/>
        </w:rPr>
        <w:t>PWM Frequency and Duty Cycle: After selecting the PWM channel, you can configure the PWM frequency and duty cycle. The frequency determines how fast the PWM signal oscillates, while the duty cycle represents the ratio of the high signal time to the total period (high + low) of the PWM signal.</w:t>
      </w:r>
    </w:p>
    <w:p w14:paraId="3816596E" w14:textId="632E797C" w:rsidR="008731E0" w:rsidRPr="008731E0" w:rsidRDefault="008731E0" w:rsidP="008731E0">
      <w:pPr>
        <w:ind w:left="450" w:right="270"/>
        <w:rPr>
          <w:rFonts w:ascii="Agency FB" w:hAnsi="Agency FB"/>
          <w:b/>
          <w:bCs/>
          <w:lang w:bidi="ar-EG"/>
        </w:rPr>
      </w:pPr>
      <w:r w:rsidRPr="008731E0">
        <w:rPr>
          <w:rFonts w:ascii="Agency FB" w:hAnsi="Agency FB"/>
          <w:b/>
          <w:bCs/>
          <w:lang w:bidi="ar-EG"/>
        </w:rPr>
        <w:t>3.Initialize PWM: Use the appropriate functions from the ESP32's API to initialize the selected PWM channel with the desired frequency and duty cycle settings.</w:t>
      </w:r>
    </w:p>
    <w:p w14:paraId="4C71A16F" w14:textId="1576EAA1" w:rsidR="008731E0" w:rsidRPr="008731E0" w:rsidRDefault="008731E0" w:rsidP="008731E0">
      <w:pPr>
        <w:ind w:left="450" w:right="270"/>
        <w:rPr>
          <w:rFonts w:ascii="Agency FB" w:hAnsi="Agency FB"/>
          <w:b/>
          <w:bCs/>
          <w:lang w:bidi="ar-EG"/>
        </w:rPr>
      </w:pPr>
      <w:r w:rsidRPr="008731E0">
        <w:rPr>
          <w:rFonts w:ascii="Agency FB" w:hAnsi="Agency FB"/>
          <w:b/>
          <w:bCs/>
          <w:lang w:bidi="ar-EG"/>
        </w:rPr>
        <w:t>4.Start/Stop PWM: Once the PWM channel is initialized, you can start and stop the PWM output as needed using the appropriate API functions.</w:t>
      </w:r>
    </w:p>
    <w:p w14:paraId="40C20AEC" w14:textId="6FD90BD4" w:rsidR="000B623F" w:rsidRDefault="00484B1A" w:rsidP="000B623F">
      <w:pPr>
        <w:tabs>
          <w:tab w:val="left" w:pos="2880"/>
        </w:tabs>
        <w:jc w:val="center"/>
        <w:rPr>
          <w:rFonts w:ascii="Agency FB" w:hAnsi="Agency FB"/>
          <w:sz w:val="36"/>
          <w:szCs w:val="36"/>
          <w:rtl/>
          <w:lang w:bidi="ar-EG"/>
        </w:rPr>
      </w:pPr>
      <w:r>
        <w:rPr>
          <w:noProof/>
          <w:lang w:eastAsia="en-US"/>
        </w:rPr>
        <w:drawing>
          <wp:anchor distT="0" distB="0" distL="114300" distR="114300" simplePos="0" relativeHeight="251776000" behindDoc="1" locked="0" layoutInCell="1" allowOverlap="1" wp14:anchorId="77F63C0D" wp14:editId="713178FC">
            <wp:simplePos x="0" y="0"/>
            <wp:positionH relativeFrom="column">
              <wp:posOffset>5046111</wp:posOffset>
            </wp:positionH>
            <wp:positionV relativeFrom="paragraph">
              <wp:posOffset>251427</wp:posOffset>
            </wp:positionV>
            <wp:extent cx="2334127" cy="1084272"/>
            <wp:effectExtent l="190500" t="190500" r="180975" b="192405"/>
            <wp:wrapTight wrapText="bothSides">
              <wp:wrapPolygon edited="0">
                <wp:start x="353" y="-3796"/>
                <wp:lineTo x="-1763" y="-3037"/>
                <wp:lineTo x="-1587" y="21638"/>
                <wp:lineTo x="176" y="24295"/>
                <wp:lineTo x="353" y="25054"/>
                <wp:lineTo x="20983" y="25054"/>
                <wp:lineTo x="21159" y="24295"/>
                <wp:lineTo x="22922" y="21638"/>
                <wp:lineTo x="23099" y="3037"/>
                <wp:lineTo x="21159" y="-2657"/>
                <wp:lineTo x="20983" y="-3796"/>
                <wp:lineTo x="353" y="-3796"/>
              </wp:wrapPolygon>
            </wp:wrapTight>
            <wp:docPr id="10301159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5955" name="Picture 1" descr="A computer screen with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4127" cy="10842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40EEFEC" w14:textId="2D05BA8A" w:rsidR="00484B1A" w:rsidRPr="00484B1A" w:rsidRDefault="00484B1A" w:rsidP="00484B1A">
      <w:pPr>
        <w:tabs>
          <w:tab w:val="left" w:pos="436"/>
          <w:tab w:val="left" w:pos="2880"/>
        </w:tabs>
        <w:ind w:left="436"/>
        <w:rPr>
          <w:rFonts w:ascii="Agency FB" w:hAnsi="Agency FB"/>
          <w:b/>
          <w:bCs/>
          <w:sz w:val="36"/>
          <w:szCs w:val="36"/>
          <w:u w:val="single"/>
          <w:lang w:bidi="ar-EG"/>
        </w:rPr>
      </w:pPr>
      <w:r w:rsidRPr="00484B1A">
        <w:rPr>
          <w:rFonts w:ascii="Agency FB" w:hAnsi="Agency FB"/>
          <w:b/>
          <w:bCs/>
          <w:sz w:val="28"/>
          <w:szCs w:val="28"/>
          <w:u w:val="single"/>
          <w:lang w:bidi="ar-EG"/>
        </w:rPr>
        <w:t>Now, let's consider the main factors to consider when configuring PWM</w:t>
      </w:r>
      <w:r w:rsidRPr="00484B1A">
        <w:rPr>
          <w:rFonts w:ascii="Agency FB" w:hAnsi="Agency FB"/>
          <w:b/>
          <w:bCs/>
          <w:sz w:val="36"/>
          <w:szCs w:val="36"/>
          <w:u w:val="single"/>
          <w:lang w:bidi="ar-EG"/>
        </w:rPr>
        <w:t>:</w:t>
      </w:r>
    </w:p>
    <w:p w14:paraId="7BF3E164" w14:textId="7246806F" w:rsidR="007361D9" w:rsidRDefault="00484B1A" w:rsidP="00484B1A">
      <w:pPr>
        <w:tabs>
          <w:tab w:val="left" w:pos="436"/>
          <w:tab w:val="left" w:pos="2880"/>
        </w:tabs>
        <w:rPr>
          <w:rFonts w:ascii="Agency FB" w:hAnsi="Agency FB"/>
          <w:sz w:val="36"/>
          <w:szCs w:val="36"/>
          <w:rtl/>
          <w:lang w:bidi="ar-EG"/>
        </w:rPr>
      </w:pPr>
      <w:r>
        <w:rPr>
          <w:rFonts w:ascii="Agency FB" w:hAnsi="Agency FB"/>
          <w:noProof/>
          <w:sz w:val="36"/>
          <w:szCs w:val="36"/>
          <w:lang w:eastAsia="en-US"/>
        </w:rPr>
        <mc:AlternateContent>
          <mc:Choice Requires="wps">
            <w:drawing>
              <wp:anchor distT="0" distB="0" distL="114300" distR="114300" simplePos="0" relativeHeight="251781120" behindDoc="0" locked="0" layoutInCell="1" allowOverlap="1" wp14:anchorId="15BA1558" wp14:editId="72470F2B">
                <wp:simplePos x="0" y="0"/>
                <wp:positionH relativeFrom="column">
                  <wp:posOffset>744415</wp:posOffset>
                </wp:positionH>
                <wp:positionV relativeFrom="paragraph">
                  <wp:posOffset>124851</wp:posOffset>
                </wp:positionV>
                <wp:extent cx="2549770" cy="673637"/>
                <wp:effectExtent l="0" t="0" r="3175" b="31750"/>
                <wp:wrapNone/>
                <wp:docPr id="21" name="Curved Down Arrow 21"/>
                <wp:cNvGraphicFramePr/>
                <a:graphic xmlns:a="http://schemas.openxmlformats.org/drawingml/2006/main">
                  <a:graphicData uri="http://schemas.microsoft.com/office/word/2010/wordprocessingShape">
                    <wps:wsp>
                      <wps:cNvSpPr/>
                      <wps:spPr>
                        <a:xfrm>
                          <a:off x="0" y="0"/>
                          <a:ext cx="2549770" cy="67363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14ADE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1" o:spid="_x0000_s1026" type="#_x0000_t105" style="position:absolute;margin-left:58.6pt;margin-top:9.85pt;width:200.75pt;height:53.0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" adj="18747,20887,16200" fillcolor="#4472c4 [3204]" strokecolor="#1f3763 [1604]" strokeweight="1pt"/>
            </w:pict>
          </mc:Fallback>
        </mc:AlternateContent>
      </w:r>
      <w:r>
        <w:rPr>
          <w:rFonts w:ascii="Agency FB" w:hAnsi="Agency FB"/>
          <w:sz w:val="36"/>
          <w:szCs w:val="36"/>
          <w:lang w:bidi="ar-EG"/>
        </w:rPr>
        <w:tab/>
      </w:r>
    </w:p>
    <w:p w14:paraId="561AC0A6" w14:textId="77777777" w:rsidR="007361D9" w:rsidRDefault="007361D9" w:rsidP="000B623F">
      <w:pPr>
        <w:tabs>
          <w:tab w:val="left" w:pos="2880"/>
        </w:tabs>
        <w:jc w:val="center"/>
        <w:rPr>
          <w:rFonts w:ascii="Agency FB" w:hAnsi="Agency FB"/>
          <w:sz w:val="36"/>
          <w:szCs w:val="36"/>
          <w:rtl/>
          <w:lang w:bidi="ar-EG"/>
        </w:rPr>
      </w:pPr>
    </w:p>
    <w:p w14:paraId="469BB24D" w14:textId="77777777" w:rsidR="007361D9" w:rsidRDefault="007361D9" w:rsidP="00484B1A">
      <w:pPr>
        <w:tabs>
          <w:tab w:val="left" w:pos="2880"/>
        </w:tabs>
        <w:rPr>
          <w:rFonts w:ascii="Agency FB" w:hAnsi="Agency FB"/>
          <w:sz w:val="36"/>
          <w:szCs w:val="36"/>
          <w:rtl/>
          <w:lang w:bidi="ar-EG"/>
        </w:rPr>
      </w:pPr>
    </w:p>
    <w:p w14:paraId="68D82582" w14:textId="26FE50F3" w:rsidR="00484B1A" w:rsidRDefault="00484B1A" w:rsidP="00484B1A">
      <w:pPr>
        <w:ind w:left="450" w:right="360"/>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78048" behindDoc="0" locked="0" layoutInCell="1" allowOverlap="1" wp14:anchorId="1972C6DE" wp14:editId="573C9D91">
                <wp:simplePos x="0" y="0"/>
                <wp:positionH relativeFrom="column">
                  <wp:posOffset>108284</wp:posOffset>
                </wp:positionH>
                <wp:positionV relativeFrom="paragraph">
                  <wp:posOffset>166069</wp:posOffset>
                </wp:positionV>
                <wp:extent cx="7308850" cy="2221832"/>
                <wp:effectExtent l="38100" t="38100" r="44450" b="45720"/>
                <wp:wrapNone/>
                <wp:docPr id="19" name="Rounded Rectangle 19"/>
                <wp:cNvGraphicFramePr/>
                <a:graphic xmlns:a="http://schemas.openxmlformats.org/drawingml/2006/main">
                  <a:graphicData uri="http://schemas.microsoft.com/office/word/2010/wordprocessingShape">
                    <wps:wsp>
                      <wps:cNvSpPr/>
                      <wps:spPr>
                        <a:xfrm>
                          <a:off x="0" y="0"/>
                          <a:ext cx="7308850" cy="2221832"/>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EDA6F" id="Rounded Rectangle 19" o:spid="_x0000_s1026" style="position:absolute;margin-left:8.55pt;margin-top:13.1pt;width:575.5pt;height:174.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" filled="f" strokecolor="#4472c4 [3204]" strokeweight="6pt">
                <v:stroke joinstyle="miter"/>
              </v:roundrect>
            </w:pict>
          </mc:Fallback>
        </mc:AlternateContent>
      </w:r>
    </w:p>
    <w:p w14:paraId="7183F7FB" w14:textId="641B7E2C"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Frequency: The PWM frequency determines how fast the PWM signal oscillates. Higher frequencies can provide smoother control for some applications but might result in audible noise if used for driving motors or other mechanical devices. Lower frequencies, on the other hand, might introduce flickering in some applications. Choose a frequency appropriate for your specific application and the characteristics of the peripheral you are controlling.</w:t>
      </w:r>
    </w:p>
    <w:p w14:paraId="19B7D4B2" w14:textId="33AC8A81"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Duty Cycle: The duty cycle represents the ratio of the high signal time to the total period of the PWM signal. It is expressed as a percentage. A 50% duty cycle means the signal is on for half the time and off for the other half. The duty cycle determines the "average" voltage or current applied to the load. It is used to control the brightness of LEDs or the speed of motors, for example.</w:t>
      </w:r>
    </w:p>
    <w:p w14:paraId="3C676EB5" w14:textId="4941D5F9"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Resolution: The resolution of the PWM signal determines the number of discrete steps between fully off and fully on. The ESP32 supports different bit resolutions, typically 8 or 10 bits, depending on the specific PWM channel. Higher resolution provides finer control but may require more CPU resources.</w:t>
      </w:r>
    </w:p>
    <w:p w14:paraId="3F9513B9" w14:textId="04225AF8" w:rsidR="00484B1A" w:rsidRPr="00484B1A" w:rsidRDefault="00484B1A" w:rsidP="00484B1A">
      <w:pPr>
        <w:pStyle w:val="ListParagraph"/>
        <w:numPr>
          <w:ilvl w:val="0"/>
          <w:numId w:val="10"/>
        </w:numPr>
        <w:ind w:left="450" w:right="360" w:firstLine="0"/>
        <w:rPr>
          <w:rFonts w:ascii="Agency FB" w:hAnsi="Agency FB"/>
          <w:b/>
          <w:bCs/>
          <w:lang w:bidi="ar-EG"/>
        </w:rPr>
      </w:pPr>
      <w:r w:rsidRPr="00484B1A">
        <w:rPr>
          <w:rFonts w:ascii="Agency FB" w:hAnsi="Agency FB"/>
          <w:b/>
          <w:bCs/>
          <w:lang w:bidi="ar-EG"/>
        </w:rPr>
        <w:t>GPIO Compatibility: Check the compatibility of the chosen GPIO pin with PWM. Not all GPIO pins on the ESP32 support PWM output.</w:t>
      </w:r>
    </w:p>
    <w:p w14:paraId="64753C42" w14:textId="54D4D26E" w:rsidR="000B2BDA" w:rsidRDefault="000B2BDA" w:rsidP="000B2BDA">
      <w:pPr>
        <w:pStyle w:val="ListParagraph"/>
        <w:ind w:left="450" w:right="360"/>
        <w:rPr>
          <w:rFonts w:ascii="Agency FB" w:hAnsi="Agency FB"/>
          <w:sz w:val="36"/>
          <w:szCs w:val="36"/>
          <w:lang w:bidi="ar-EG"/>
        </w:rPr>
      </w:pPr>
      <w:r w:rsidRPr="000B2BDA">
        <w:rPr>
          <w:rFonts w:ascii="Agency FB" w:hAnsi="Agency FB"/>
          <w:noProof/>
          <w:sz w:val="36"/>
          <w:szCs w:val="36"/>
          <w:lang w:eastAsia="en-US"/>
        </w:rPr>
        <w:lastRenderedPageBreak/>
        <mc:AlternateContent>
          <mc:Choice Requires="wps">
            <w:drawing>
              <wp:anchor distT="45720" distB="45720" distL="114300" distR="114300" simplePos="0" relativeHeight="251792384" behindDoc="1" locked="0" layoutInCell="1" allowOverlap="1" wp14:anchorId="4668817E" wp14:editId="6E739DAF">
                <wp:simplePos x="0" y="0"/>
                <wp:positionH relativeFrom="column">
                  <wp:posOffset>-59202</wp:posOffset>
                </wp:positionH>
                <wp:positionV relativeFrom="paragraph">
                  <wp:posOffset>-682869</wp:posOffset>
                </wp:positionV>
                <wp:extent cx="7608277" cy="1404620"/>
                <wp:effectExtent l="0" t="0" r="0" b="444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8277" cy="1404620"/>
                        </a:xfrm>
                        <a:prstGeom prst="rect">
                          <a:avLst/>
                        </a:prstGeom>
                        <a:solidFill>
                          <a:srgbClr val="FFFFFF"/>
                        </a:solidFill>
                        <a:ln w="9525">
                          <a:noFill/>
                          <a:miter lim="800000"/>
                          <a:headEnd/>
                          <a:tailEnd/>
                        </a:ln>
                      </wps:spPr>
                      <wps:txbx>
                        <w:txbxContent>
                          <w:p w14:paraId="7318B629" w14:textId="543BCC4A" w:rsidR="000B2BDA" w:rsidRPr="000B2BDA" w:rsidRDefault="000B2BDA" w:rsidP="000B2BDA">
                            <w:pPr>
                              <w:pStyle w:val="ListParagraph"/>
                              <w:numPr>
                                <w:ilvl w:val="0"/>
                                <w:numId w:val="10"/>
                              </w:numPr>
                              <w:ind w:left="810" w:right="360"/>
                              <w:rPr>
                                <w:rFonts w:ascii="Agency FB" w:hAnsi="Agency FB"/>
                                <w:b/>
                                <w:bCs/>
                                <w:lang w:bidi="ar-EG"/>
                              </w:rPr>
                            </w:pPr>
                            <w:r w:rsidRPr="00484B1A">
                              <w:rPr>
                                <w:rFonts w:ascii="Agency FB" w:hAnsi="Agency FB"/>
                                <w:b/>
                                <w:bCs/>
                                <w:lang w:bidi="ar-EG"/>
                              </w:rPr>
                              <w:t>Current Limitations: Ensure that the GPIO pin and the connected circuit can handle the current required by the device being controlled. Exceeding the current limitations may damage the GPIO pin or the connected components.</w:t>
                            </w:r>
                          </w:p>
                          <w:p w14:paraId="161127E7" w14:textId="77777777" w:rsidR="000B2BDA" w:rsidRPr="00484B1A" w:rsidRDefault="000B2BDA" w:rsidP="000B2BD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Interference: Consider potential interference from other PWM signals or external noise sources that might affect the performance of the PWM output or the connected devices.</w:t>
                            </w:r>
                          </w:p>
                          <w:p w14:paraId="3F6E09FD" w14:textId="439A901C" w:rsidR="000B2BDA" w:rsidRDefault="000B2BDA" w:rsidP="000B2BD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817E" id="_x0000_s1031" type="#_x0000_t202" style="position:absolute;left:0;text-align:left;margin-left:-4.65pt;margin-top:-53.75pt;width:599.1pt;height:110.6pt;z-index:-251524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6cEwIAAP4DAAAOAAAAZHJzL2Uyb0RvYy54bWysk9uO2yAQhu8r9R0Q942dKIddK85qm22q&#10;StuDtO0DYIxjVMzQgcROn74Dzmaj7V1VXyDwwM/MNz/ru6Ez7KjQa7Aln05yzpSVUGu7L/mP77t3&#10;N5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" stroked="f">
                <v:textbox style="mso-fit-shape-to-text:t">
                  <w:txbxContent>
                    <w:p w14:paraId="7318B629" w14:textId="543BCC4A" w:rsidR="000B2BDA" w:rsidRPr="000B2BDA" w:rsidRDefault="000B2BDA" w:rsidP="000B2BDA">
                      <w:pPr>
                        <w:pStyle w:val="ListParagraph"/>
                        <w:numPr>
                          <w:ilvl w:val="0"/>
                          <w:numId w:val="10"/>
                        </w:numPr>
                        <w:ind w:left="810" w:right="360"/>
                        <w:rPr>
                          <w:rFonts w:ascii="Agency FB" w:hAnsi="Agency FB"/>
                          <w:b/>
                          <w:bCs/>
                          <w:lang w:bidi="ar-EG"/>
                        </w:rPr>
                      </w:pPr>
                      <w:r w:rsidRPr="00484B1A">
                        <w:rPr>
                          <w:rFonts w:ascii="Agency FB" w:hAnsi="Agency FB"/>
                          <w:b/>
                          <w:bCs/>
                          <w:lang w:bidi="ar-EG"/>
                        </w:rPr>
                        <w:t>Current Limitations: Ensure that the GPIO pin and the connected circuit can handle the current required by the device being controlled. Exceeding the current limitations may damage the GPIO pin or the connected components.</w:t>
                      </w:r>
                    </w:p>
                    <w:p w14:paraId="161127E7" w14:textId="77777777" w:rsidR="000B2BDA" w:rsidRPr="00484B1A" w:rsidRDefault="000B2BDA" w:rsidP="000B2BD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Interference: Consider potential interference from other PWM signals or external noise sources that might affect the performance of the PWM output or the connected devices.</w:t>
                      </w:r>
                    </w:p>
                    <w:p w14:paraId="3F6E09FD" w14:textId="439A901C" w:rsidR="000B2BDA" w:rsidRDefault="000B2BDA" w:rsidP="000B2BDA"/>
                  </w:txbxContent>
                </v:textbox>
              </v:shape>
            </w:pict>
          </mc:Fallback>
        </mc:AlternateContent>
      </w:r>
      <w:r w:rsidR="00484B1A" w:rsidRPr="00C3186B">
        <w:rPr>
          <w:rFonts w:ascii="Agency FB" w:hAnsi="Agency FB"/>
          <w:b/>
          <w:bCs/>
          <w:noProof/>
          <w:sz w:val="36"/>
          <w:szCs w:val="36"/>
          <w:lang w:eastAsia="en-US"/>
        </w:rPr>
        <mc:AlternateContent>
          <mc:Choice Requires="wps">
            <w:drawing>
              <wp:anchor distT="0" distB="0" distL="114300" distR="114300" simplePos="0" relativeHeight="251780096" behindDoc="0" locked="0" layoutInCell="1" allowOverlap="1" wp14:anchorId="3BF27CA4" wp14:editId="7279AF59">
                <wp:simplePos x="0" y="0"/>
                <wp:positionH relativeFrom="column">
                  <wp:posOffset>87630</wp:posOffset>
                </wp:positionH>
                <wp:positionV relativeFrom="paragraph">
                  <wp:posOffset>-741387</wp:posOffset>
                </wp:positionV>
                <wp:extent cx="7308850" cy="966666"/>
                <wp:effectExtent l="38100" t="38100" r="44450" b="43180"/>
                <wp:wrapNone/>
                <wp:docPr id="20" name="Rounded Rectangle 20"/>
                <wp:cNvGraphicFramePr/>
                <a:graphic xmlns:a="http://schemas.openxmlformats.org/drawingml/2006/main">
                  <a:graphicData uri="http://schemas.microsoft.com/office/word/2010/wordprocessingShape">
                    <wps:wsp>
                      <wps:cNvSpPr/>
                      <wps:spPr>
                        <a:xfrm>
                          <a:off x="0" y="0"/>
                          <a:ext cx="7308850" cy="966666"/>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0B642F" id="Rounded Rectangle 20" o:spid="_x0000_s1026" style="position:absolute;margin-left:6.9pt;margin-top:-58.4pt;width:575.5pt;height:76.1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" filled="f" strokecolor="#4472c4 [3204]" strokeweight="6pt">
                <v:stroke joinstyle="miter"/>
              </v:roundrect>
            </w:pict>
          </mc:Fallback>
        </mc:AlternateContent>
      </w:r>
    </w:p>
    <w:p w14:paraId="0399BB74" w14:textId="77777777" w:rsidR="000B2BDA" w:rsidRPr="000B2BDA" w:rsidRDefault="000B2BDA" w:rsidP="000B2BDA">
      <w:pPr>
        <w:pStyle w:val="ListParagraph"/>
        <w:ind w:left="450" w:right="360"/>
        <w:rPr>
          <w:rFonts w:ascii="Agency FB" w:hAnsi="Agency FB"/>
          <w:sz w:val="36"/>
          <w:szCs w:val="36"/>
          <w:lang w:bidi="ar-EG"/>
        </w:rPr>
      </w:pPr>
    </w:p>
    <w:p w14:paraId="41FE1AC3" w14:textId="3EE278CA" w:rsidR="007361D9" w:rsidRPr="00484B1A" w:rsidRDefault="00484B1A" w:rsidP="00484B1A">
      <w:pPr>
        <w:tabs>
          <w:tab w:val="left" w:pos="2880"/>
        </w:tabs>
        <w:jc w:val="center"/>
        <w:rPr>
          <w:rFonts w:ascii="Agency FB" w:hAnsi="Agency FB"/>
          <w:b/>
          <w:bCs/>
          <w:color w:val="0070C0"/>
          <w:rtl/>
          <w:lang w:bidi="ar-EG"/>
        </w:rPr>
      </w:pPr>
      <w:r w:rsidRPr="00484B1A">
        <w:rPr>
          <w:rFonts w:ascii="Agency FB" w:hAnsi="Agency FB"/>
          <w:b/>
          <w:bCs/>
          <w:color w:val="0070C0"/>
          <w:lang w:bidi="ar-EG"/>
        </w:rPr>
        <w:t>By taking these factors into account, you can configure PWM signals effectively for various applications using the ESP32 microcontroller.</w:t>
      </w:r>
    </w:p>
    <w:p w14:paraId="60E14CC0" w14:textId="6C1266E1" w:rsidR="00484B1A" w:rsidRDefault="000B2BDA" w:rsidP="00484B1A">
      <w:pPr>
        <w:tabs>
          <w:tab w:val="left" w:pos="2880"/>
        </w:tabs>
        <w:rPr>
          <w:rFonts w:ascii="Agency FB" w:hAnsi="Agency FB"/>
          <w:sz w:val="36"/>
          <w:szCs w:val="36"/>
          <w:rtl/>
          <w:lang w:bidi="ar-EG"/>
        </w:rPr>
      </w:pPr>
      <w:r>
        <w:rPr>
          <w:noProof/>
          <w:lang w:eastAsia="en-US"/>
        </w:rPr>
        <w:drawing>
          <wp:anchor distT="0" distB="0" distL="114300" distR="114300" simplePos="0" relativeHeight="251784192" behindDoc="1" locked="0" layoutInCell="1" allowOverlap="1" wp14:anchorId="6A955B23" wp14:editId="328F036D">
            <wp:simplePos x="0" y="0"/>
            <wp:positionH relativeFrom="column">
              <wp:posOffset>-154940</wp:posOffset>
            </wp:positionH>
            <wp:positionV relativeFrom="paragraph">
              <wp:posOffset>265918</wp:posOffset>
            </wp:positionV>
            <wp:extent cx="7886700" cy="2286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B1A">
        <w:rPr>
          <w:rFonts w:ascii="Agency FB" w:hAnsi="Agency FB"/>
          <w:sz w:val="36"/>
          <w:szCs w:val="36"/>
          <w:lang w:bidi="ar-EG"/>
        </w:rPr>
        <w:t>___________________________________________________________________________________________</w:t>
      </w:r>
    </w:p>
    <w:p w14:paraId="6D2A8131" w14:textId="7D02B623" w:rsidR="000B2BDA" w:rsidRPr="00BD3B05" w:rsidRDefault="000B2BDA" w:rsidP="000B2BDA"/>
    <w:p w14:paraId="752AB81E" w14:textId="77777777" w:rsidR="000B2BDA" w:rsidRDefault="000B2BDA" w:rsidP="000B2BDA">
      <w:pPr>
        <w:jc w:val="center"/>
        <w:rPr>
          <w:rFonts w:ascii="Agency FB" w:hAnsi="Agency FB"/>
          <w:b/>
          <w:bCs/>
          <w:color w:val="7030A0"/>
          <w:sz w:val="56"/>
          <w:szCs w:val="56"/>
        </w:rPr>
      </w:pPr>
    </w:p>
    <w:p w14:paraId="02E64559" w14:textId="77777777" w:rsidR="000B2BDA" w:rsidRDefault="000B2BDA" w:rsidP="000B2BDA">
      <w:pPr>
        <w:jc w:val="center"/>
        <w:rPr>
          <w:rFonts w:ascii="Agency FB" w:hAnsi="Agency FB"/>
          <w:b/>
          <w:bCs/>
          <w:color w:val="7030A0"/>
          <w:sz w:val="56"/>
          <w:szCs w:val="56"/>
        </w:rPr>
      </w:pPr>
    </w:p>
    <w:p w14:paraId="12AB1922" w14:textId="77777777" w:rsidR="000B2BDA" w:rsidRPr="004B6E96" w:rsidRDefault="000B2BDA" w:rsidP="000B2BDA">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Pr="004B6E96">
        <w:rPr>
          <w:rFonts w:ascii="Agency FB" w:hAnsi="Agency FB"/>
          <w:b/>
          <w:bCs/>
          <w:color w:val="7030A0"/>
          <w:sz w:val="56"/>
          <w:szCs w:val="56"/>
        </w:rPr>
        <w:t xml:space="preserve"> – Theoretical</w:t>
      </w:r>
    </w:p>
    <w:p w14:paraId="48EFE938" w14:textId="77777777" w:rsidR="000B2BDA" w:rsidRPr="00BD3B05" w:rsidRDefault="000B2BDA" w:rsidP="000B2BDA">
      <w:pPr>
        <w:jc w:val="center"/>
      </w:pPr>
    </w:p>
    <w:p w14:paraId="36D2E834" w14:textId="77777777" w:rsidR="000B2BDA" w:rsidRPr="00BD3B05" w:rsidRDefault="000B2BDA" w:rsidP="000B2BDA"/>
    <w:p w14:paraId="5422EB15" w14:textId="77777777" w:rsidR="000B2BDA" w:rsidRPr="00BD3B05" w:rsidRDefault="000B2BDA" w:rsidP="000B2BDA"/>
    <w:p w14:paraId="5AA15673" w14:textId="77777777" w:rsidR="000B2BDA" w:rsidRPr="00BD3B05" w:rsidRDefault="000B2BDA" w:rsidP="000B2BDA">
      <w:pPr>
        <w:jc w:val="center"/>
      </w:pPr>
    </w:p>
    <w:p w14:paraId="27C96B6B" w14:textId="77777777" w:rsidR="000B2BDA" w:rsidRDefault="000B2BDA" w:rsidP="000B2BDA">
      <w:pPr>
        <w:jc w:val="center"/>
        <w:rPr>
          <w:rFonts w:ascii="Agency FB" w:hAnsi="Agency FB"/>
          <w:b/>
          <w:bCs/>
          <w:sz w:val="36"/>
          <w:szCs w:val="36"/>
        </w:rPr>
      </w:pPr>
    </w:p>
    <w:p w14:paraId="08530F55" w14:textId="77777777" w:rsidR="008F512B" w:rsidRDefault="008F512B" w:rsidP="008F512B">
      <w:pPr>
        <w:ind w:left="180" w:right="90"/>
        <w:jc w:val="center"/>
        <w:rPr>
          <w:rFonts w:ascii="Agency FB" w:hAnsi="Agency FB"/>
          <w:b/>
          <w:bCs/>
          <w:sz w:val="36"/>
          <w:szCs w:val="36"/>
        </w:rPr>
      </w:pPr>
      <w:r>
        <w:rPr>
          <w:rFonts w:ascii="Agency FB" w:hAnsi="Agency FB"/>
          <w:b/>
          <w:bCs/>
          <w:sz w:val="36"/>
          <w:szCs w:val="36"/>
        </w:rPr>
        <w:t xml:space="preserve">&lt; </w:t>
      </w:r>
      <w:r w:rsidRPr="008F512B">
        <w:rPr>
          <w:rFonts w:ascii="Agency FB" w:hAnsi="Agency FB"/>
          <w:b/>
          <w:bCs/>
          <w:sz w:val="36"/>
          <w:szCs w:val="36"/>
        </w:rPr>
        <w:t>Discuss the principle behind matrix keypads and how they can be interfaced with the ESP32</w:t>
      </w:r>
      <w:r>
        <w:rPr>
          <w:rFonts w:ascii="Agency FB" w:hAnsi="Agency FB"/>
          <w:b/>
          <w:bCs/>
          <w:sz w:val="36"/>
          <w:szCs w:val="36"/>
        </w:rPr>
        <w:t>&gt;</w:t>
      </w:r>
    </w:p>
    <w:p w14:paraId="0D7F66E5" w14:textId="748409A5" w:rsidR="000B2BDA" w:rsidRDefault="008F512B" w:rsidP="008F512B">
      <w:pPr>
        <w:ind w:left="180" w:right="180"/>
        <w:jc w:val="center"/>
        <w:rPr>
          <w:rFonts w:ascii="Agency FB" w:hAnsi="Agency FB"/>
          <w:b/>
          <w:bCs/>
          <w:sz w:val="36"/>
          <w:szCs w:val="36"/>
          <w:rtl/>
        </w:rPr>
      </w:pPr>
      <w:r w:rsidRPr="008F512B">
        <w:rPr>
          <w:rFonts w:ascii="Agency FB" w:hAnsi="Agency FB"/>
          <w:b/>
          <w:bCs/>
          <w:sz w:val="36"/>
          <w:szCs w:val="36"/>
        </w:rPr>
        <w:t xml:space="preserve"> </w:t>
      </w:r>
      <w:r>
        <w:rPr>
          <w:rFonts w:ascii="Agency FB" w:hAnsi="Agency FB"/>
          <w:b/>
          <w:bCs/>
          <w:sz w:val="36"/>
          <w:szCs w:val="36"/>
        </w:rPr>
        <w:t xml:space="preserve">&lt; </w:t>
      </w:r>
      <w:r w:rsidRPr="008F512B">
        <w:rPr>
          <w:rFonts w:ascii="Agency FB" w:hAnsi="Agency FB"/>
          <w:b/>
          <w:bCs/>
          <w:sz w:val="36"/>
          <w:szCs w:val="36"/>
        </w:rPr>
        <w:t>for user input</w:t>
      </w:r>
      <w:r>
        <w:rPr>
          <w:rFonts w:ascii="Agency FB" w:hAnsi="Agency FB"/>
          <w:b/>
          <w:bCs/>
          <w:sz w:val="36"/>
          <w:szCs w:val="36"/>
        </w:rPr>
        <w:t xml:space="preserve"> &gt;</w:t>
      </w:r>
    </w:p>
    <w:p w14:paraId="1AE77025" w14:textId="77777777" w:rsidR="00C777B9" w:rsidRDefault="000B2BDA" w:rsidP="00C777B9">
      <w:pPr>
        <w:jc w:val="center"/>
        <w:rPr>
          <w:rFonts w:ascii="Agency FB" w:hAnsi="Agency FB"/>
          <w:b/>
          <w:bCs/>
          <w:color w:val="C00000"/>
          <w:sz w:val="36"/>
          <w:szCs w:val="36"/>
        </w:rPr>
      </w:pPr>
      <w:r w:rsidRPr="00C3186B">
        <w:rPr>
          <w:rFonts w:ascii="Agency FB" w:hAnsi="Agency FB"/>
          <w:b/>
          <w:bCs/>
          <w:color w:val="C00000"/>
          <w:sz w:val="36"/>
          <w:szCs w:val="36"/>
        </w:rPr>
        <w:t>&lt;Answer&gt;</w:t>
      </w:r>
    </w:p>
    <w:p w14:paraId="60B6609D" w14:textId="14769546" w:rsidR="000B2BDA" w:rsidRPr="00C777B9" w:rsidRDefault="000B2BDA" w:rsidP="00C777B9">
      <w:pPr>
        <w:jc w:val="center"/>
        <w:rPr>
          <w:rFonts w:ascii="Agency FB" w:hAnsi="Agency FB"/>
          <w:b/>
          <w:bCs/>
          <w:color w:val="C00000"/>
          <w:sz w:val="36"/>
          <w:szCs w:val="36"/>
          <w:rtl/>
        </w:rPr>
      </w:pPr>
      <w:r w:rsidRPr="00C3186B">
        <w:rPr>
          <w:rFonts w:ascii="Agency FB" w:hAnsi="Agency FB"/>
          <w:b/>
          <w:bCs/>
          <w:noProof/>
          <w:sz w:val="36"/>
          <w:szCs w:val="36"/>
          <w:lang w:eastAsia="en-US"/>
        </w:rPr>
        <mc:AlternateContent>
          <mc:Choice Requires="wps">
            <w:drawing>
              <wp:anchor distT="0" distB="0" distL="114300" distR="114300" simplePos="0" relativeHeight="251786240" behindDoc="0" locked="0" layoutInCell="1" allowOverlap="1" wp14:anchorId="7CCBB54F" wp14:editId="4869C5BD">
                <wp:simplePos x="0" y="0"/>
                <wp:positionH relativeFrom="column">
                  <wp:posOffset>104775</wp:posOffset>
                </wp:positionH>
                <wp:positionV relativeFrom="paragraph">
                  <wp:posOffset>158115</wp:posOffset>
                </wp:positionV>
                <wp:extent cx="7308850" cy="1504950"/>
                <wp:effectExtent l="38100" t="38100" r="44450" b="38100"/>
                <wp:wrapNone/>
                <wp:docPr id="22" name="Rounded Rectangle 22"/>
                <wp:cNvGraphicFramePr/>
                <a:graphic xmlns:a="http://schemas.openxmlformats.org/drawingml/2006/main">
                  <a:graphicData uri="http://schemas.microsoft.com/office/word/2010/wordprocessingShape">
                    <wps:wsp>
                      <wps:cNvSpPr/>
                      <wps:spPr>
                        <a:xfrm>
                          <a:off x="0" y="0"/>
                          <a:ext cx="7308850" cy="150495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528B71" id="Rounded Rectangle 22" o:spid="_x0000_s1026" style="position:absolute;margin-left:8.25pt;margin-top:12.45pt;width:575.5pt;height:118.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" filled="f" strokecolor="#7030a0" strokeweight="6pt">
                <v:stroke joinstyle="miter"/>
              </v:roundrect>
            </w:pict>
          </mc:Fallback>
        </mc:AlternateContent>
      </w:r>
    </w:p>
    <w:p w14:paraId="14336545" w14:textId="22BE229B" w:rsidR="003E247C" w:rsidRPr="0086396C" w:rsidRDefault="00B65CCE" w:rsidP="00B65CCE">
      <w:pPr>
        <w:numPr>
          <w:ilvl w:val="0"/>
          <w:numId w:val="11"/>
        </w:numPr>
        <w:ind w:left="540" w:right="450" w:hanging="180"/>
        <w:rPr>
          <w:rFonts w:ascii="Agency FB" w:hAnsi="Agency FB"/>
          <w:b/>
          <w:bCs/>
          <w:sz w:val="28"/>
          <w:szCs w:val="28"/>
          <w:lang w:bidi="ar-EG"/>
        </w:rPr>
      </w:pPr>
      <w:r w:rsidRPr="0086396C">
        <w:rPr>
          <w:rFonts w:ascii="Agency FB" w:hAnsi="Agency FB"/>
          <w:b/>
          <w:bCs/>
          <w:color w:val="7030A0"/>
          <w:sz w:val="28"/>
          <w:szCs w:val="28"/>
          <w:lang w:bidi="ar-EG"/>
        </w:rPr>
        <w:t>Keypad:</w:t>
      </w:r>
      <w:r w:rsidR="003E247C" w:rsidRPr="0086396C">
        <w:rPr>
          <w:rFonts w:ascii="Agency FB" w:hAnsi="Agency FB"/>
          <w:b/>
          <w:bCs/>
          <w:color w:val="7030A0"/>
          <w:sz w:val="28"/>
          <w:szCs w:val="28"/>
          <w:lang w:bidi="ar-EG"/>
        </w:rPr>
        <w:t xml:space="preserve"> </w:t>
      </w:r>
      <w:r w:rsidR="003E247C" w:rsidRPr="0086396C">
        <w:rPr>
          <w:rFonts w:ascii="Agency FB" w:hAnsi="Agency FB"/>
          <w:b/>
          <w:bCs/>
          <w:sz w:val="28"/>
          <w:szCs w:val="28"/>
          <w:lang w:bidi="ar-EG"/>
        </w:rPr>
        <w:t>Matrix keypads consist of a grid of buttons with corresponding wires that may be read and interpreted by a microcontroller. </w:t>
      </w:r>
    </w:p>
    <w:p w14:paraId="302860EA" w14:textId="06E2A786" w:rsidR="00310071" w:rsidRPr="00C777B9" w:rsidRDefault="0086396C" w:rsidP="0086396C">
      <w:pPr>
        <w:numPr>
          <w:ilvl w:val="0"/>
          <w:numId w:val="11"/>
        </w:numPr>
        <w:ind w:left="540" w:right="450" w:hanging="180"/>
        <w:rPr>
          <w:rFonts w:ascii="Agency FB" w:hAnsi="Agency FB"/>
          <w:b/>
          <w:bCs/>
          <w:sz w:val="28"/>
          <w:szCs w:val="28"/>
          <w:lang w:bidi="ar-EG"/>
        </w:rPr>
      </w:pPr>
      <w:r w:rsidRPr="0086396C">
        <w:rPr>
          <w:rFonts w:ascii="Agency FB" w:hAnsi="Agency FB"/>
          <w:b/>
          <w:bCs/>
          <w:sz w:val="28"/>
          <w:szCs w:val="28"/>
          <w:lang w:bidi="ar-EG"/>
        </w:rPr>
        <w:t xml:space="preserve">To detect which button has been pressed, the keypad controller scans the </w:t>
      </w:r>
      <w:r w:rsidRPr="0086396C">
        <w:rPr>
          <w:rFonts w:ascii="Agency FB" w:hAnsi="Agency FB"/>
          <w:b/>
          <w:bCs/>
          <w:color w:val="C00000"/>
          <w:sz w:val="28"/>
          <w:szCs w:val="28"/>
          <w:u w:val="single"/>
          <w:lang w:bidi="ar-EG"/>
        </w:rPr>
        <w:t>rows and columns</w:t>
      </w:r>
      <w:r w:rsidRPr="0086396C">
        <w:rPr>
          <w:rFonts w:ascii="Agency FB" w:hAnsi="Agency FB"/>
          <w:b/>
          <w:bCs/>
          <w:color w:val="C00000"/>
          <w:sz w:val="28"/>
          <w:szCs w:val="28"/>
          <w:lang w:bidi="ar-EG"/>
        </w:rPr>
        <w:t xml:space="preserve"> </w:t>
      </w:r>
      <w:r w:rsidRPr="0086396C">
        <w:rPr>
          <w:rFonts w:ascii="Agency FB" w:hAnsi="Agency FB"/>
          <w:b/>
          <w:bCs/>
          <w:sz w:val="28"/>
          <w:szCs w:val="28"/>
          <w:lang w:bidi="ar-EG"/>
        </w:rPr>
        <w:t xml:space="preserve">in a sequential manner. </w:t>
      </w:r>
      <w:r w:rsidRPr="0086396C">
        <w:rPr>
          <w:rFonts w:ascii="Agency FB" w:hAnsi="Agency FB"/>
          <w:b/>
          <w:bCs/>
          <w:color w:val="C00000"/>
          <w:sz w:val="28"/>
          <w:szCs w:val="28"/>
          <w:u w:val="single"/>
          <w:lang w:bidi="ar-EG"/>
        </w:rPr>
        <w:t>It applies a voltage to one row at a time, and reads the voltage on each column.</w:t>
      </w:r>
      <w:r w:rsidRPr="0086396C">
        <w:rPr>
          <w:rFonts w:ascii="Agency FB" w:hAnsi="Agency FB"/>
          <w:b/>
          <w:bCs/>
          <w:color w:val="C00000"/>
          <w:sz w:val="28"/>
          <w:szCs w:val="28"/>
          <w:lang w:bidi="ar-EG"/>
        </w:rPr>
        <w:t xml:space="preserve"> </w:t>
      </w:r>
      <w:r w:rsidRPr="0086396C">
        <w:rPr>
          <w:rFonts w:ascii="Agency FB" w:hAnsi="Agency FB"/>
          <w:b/>
          <w:bCs/>
          <w:sz w:val="28"/>
          <w:szCs w:val="28"/>
          <w:lang w:bidi="ar-EG"/>
        </w:rPr>
        <w:t xml:space="preserve">If a button is pressed, it will create a connection between </w:t>
      </w:r>
      <w:r w:rsidRPr="0086396C">
        <w:rPr>
          <w:rFonts w:ascii="Agency FB" w:hAnsi="Agency FB"/>
          <w:b/>
          <w:bCs/>
          <w:color w:val="C00000"/>
          <w:sz w:val="28"/>
          <w:szCs w:val="28"/>
          <w:u w:val="single"/>
          <w:lang w:bidi="ar-EG"/>
        </w:rPr>
        <w:t>the row and column</w:t>
      </w:r>
      <w:r w:rsidRPr="0086396C">
        <w:rPr>
          <w:rFonts w:ascii="Agency FB" w:hAnsi="Agency FB"/>
          <w:b/>
          <w:bCs/>
          <w:sz w:val="28"/>
          <w:szCs w:val="28"/>
          <w:lang w:bidi="ar-EG"/>
        </w:rPr>
        <w:t xml:space="preserve">, and the voltage at the corresponding column will change. By scanning through all the rows and columns, the controller can determine which </w:t>
      </w:r>
      <w:r w:rsidRPr="0086396C">
        <w:rPr>
          <w:rFonts w:ascii="Agency FB" w:hAnsi="Agency FB"/>
          <w:b/>
          <w:bCs/>
          <w:color w:val="C00000"/>
          <w:sz w:val="28"/>
          <w:szCs w:val="28"/>
          <w:u w:val="single"/>
          <w:lang w:bidi="ar-EG"/>
        </w:rPr>
        <w:t>button has been pressed</w:t>
      </w:r>
    </w:p>
    <w:p w14:paraId="03F7096B" w14:textId="77777777" w:rsidR="00C777B9" w:rsidRDefault="00C777B9" w:rsidP="000B2BDA">
      <w:pPr>
        <w:rPr>
          <w:rFonts w:ascii="Agency FB" w:hAnsi="Agency FB"/>
          <w:b/>
          <w:bCs/>
          <w:sz w:val="28"/>
          <w:szCs w:val="28"/>
          <w:lang w:bidi="ar-EG"/>
        </w:rPr>
      </w:pPr>
    </w:p>
    <w:p w14:paraId="13DBAA59" w14:textId="64B4B7AB" w:rsidR="000B2BDA" w:rsidRPr="006E6F85" w:rsidRDefault="00C777B9" w:rsidP="000B2BDA">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94432" behindDoc="0" locked="0" layoutInCell="1" allowOverlap="1" wp14:anchorId="2D545A16" wp14:editId="2D048DEA">
                <wp:simplePos x="0" y="0"/>
                <wp:positionH relativeFrom="column">
                  <wp:posOffset>99695</wp:posOffset>
                </wp:positionH>
                <wp:positionV relativeFrom="paragraph">
                  <wp:posOffset>46038</wp:posOffset>
                </wp:positionV>
                <wp:extent cx="7308850" cy="1628775"/>
                <wp:effectExtent l="38100" t="38100" r="44450" b="47625"/>
                <wp:wrapNone/>
                <wp:docPr id="17" name="Rounded Rectangle 17"/>
                <wp:cNvGraphicFramePr/>
                <a:graphic xmlns:a="http://schemas.openxmlformats.org/drawingml/2006/main">
                  <a:graphicData uri="http://schemas.microsoft.com/office/word/2010/wordprocessingShape">
                    <wps:wsp>
                      <wps:cNvSpPr/>
                      <wps:spPr>
                        <a:xfrm>
                          <a:off x="0" y="0"/>
                          <a:ext cx="7308850" cy="1628775"/>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4F0FE3" id="Rounded Rectangle 17" o:spid="_x0000_s1026" style="position:absolute;margin-left:7.85pt;margin-top:3.65pt;width:575.5pt;height:128.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" filled="f" strokecolor="#7030a0" strokeweight="6pt">
                <v:stroke joinstyle="miter"/>
              </v:roundrect>
            </w:pict>
          </mc:Fallback>
        </mc:AlternateContent>
      </w:r>
    </w:p>
    <w:p w14:paraId="6C83CF01" w14:textId="62CA599D" w:rsidR="00C777B9" w:rsidRPr="00C777B9" w:rsidRDefault="00C777B9" w:rsidP="00C777B9">
      <w:pPr>
        <w:pStyle w:val="ListParagraph"/>
        <w:ind w:left="360" w:right="360"/>
        <w:jc w:val="center"/>
        <w:rPr>
          <w:rFonts w:ascii="Agency FB" w:hAnsi="Agency FB"/>
          <w:b/>
          <w:bCs/>
        </w:rPr>
      </w:pPr>
      <w:r w:rsidRPr="00C777B9">
        <w:rPr>
          <w:rFonts w:ascii="Agency FB" w:hAnsi="Agency FB"/>
          <w:b/>
          <w:bCs/>
          <w:color w:val="C00000"/>
        </w:rPr>
        <w:t xml:space="preserve">What about how to connect them and interface in ESP32? </w:t>
      </w:r>
      <w:r w:rsidRPr="00C777B9">
        <w:rPr>
          <w:rFonts w:ascii="Agency FB" w:hAnsi="Agency FB"/>
          <w:b/>
          <w:bCs/>
        </w:rPr>
        <w:br/>
      </w:r>
      <w:r>
        <w:rPr>
          <w:rFonts w:ascii="Agency FB" w:hAnsi="Agency FB"/>
          <w:b/>
          <w:bCs/>
        </w:rPr>
        <w:t xml:space="preserve">-&gt; </w:t>
      </w:r>
      <w:r w:rsidRPr="00C777B9">
        <w:rPr>
          <w:rFonts w:ascii="Agency FB" w:hAnsi="Agency FB"/>
          <w:b/>
          <w:bCs/>
        </w:rPr>
        <w:t xml:space="preserve">Only need is about 8 pins, from 1 to 4 </w:t>
      </w:r>
      <w:r w:rsidRPr="00C777B9">
        <w:rPr>
          <w:rFonts w:ascii="Agency FB" w:hAnsi="Agency FB"/>
          <w:b/>
          <w:bCs/>
          <w:color w:val="C00000"/>
        </w:rPr>
        <w:t xml:space="preserve">“Rows” </w:t>
      </w:r>
      <w:r w:rsidRPr="00C777B9">
        <w:rPr>
          <w:rFonts w:ascii="Agency FB" w:hAnsi="Agency FB"/>
          <w:b/>
          <w:bCs/>
        </w:rPr>
        <w:t xml:space="preserve">and 5 to 8 </w:t>
      </w:r>
      <w:r w:rsidRPr="00C777B9">
        <w:rPr>
          <w:rFonts w:ascii="Agency FB" w:hAnsi="Agency FB"/>
          <w:b/>
          <w:bCs/>
          <w:color w:val="C00000"/>
        </w:rPr>
        <w:t>“columns”</w:t>
      </w:r>
    </w:p>
    <w:p w14:paraId="17A9523A" w14:textId="0976391C"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Configure the GPIO pins as input pins in the ESP32 code.</w:t>
      </w:r>
    </w:p>
    <w:p w14:paraId="3204EC82" w14:textId="77777777" w:rsid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 xml:space="preserve">Scan the matrix keypad by iterating through each row and setting the corresponding row pin to high, then reading the state of each </w:t>
      </w:r>
    </w:p>
    <w:p w14:paraId="55C42E18" w14:textId="34079707"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Column pin to determine which button has been pressed.</w:t>
      </w:r>
    </w:p>
    <w:p w14:paraId="6229434E" w14:textId="5C7910E6"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Then after connection them all printing your own results on Serial monitor or try print it</w:t>
      </w:r>
    </w:p>
    <w:p w14:paraId="6407F973" w14:textId="16ADDEEA"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Using LCD if connected.</w:t>
      </w:r>
    </w:p>
    <w:p w14:paraId="6D22DDDD" w14:textId="6B2789BF" w:rsidR="000B2BDA" w:rsidRPr="006E6F85" w:rsidRDefault="00C777B9" w:rsidP="000B2BDA">
      <w:pPr>
        <w:rPr>
          <w:rFonts w:ascii="Agency FB" w:hAnsi="Agency FB"/>
          <w:sz w:val="36"/>
          <w:szCs w:val="36"/>
          <w:rtl/>
          <w:lang w:bidi="ar-EG"/>
        </w:rPr>
      </w:pPr>
      <w:r>
        <w:rPr>
          <w:noProof/>
        </w:rPr>
        <w:drawing>
          <wp:anchor distT="0" distB="0" distL="114300" distR="114300" simplePos="0" relativeHeight="251798528" behindDoc="0" locked="0" layoutInCell="1" allowOverlap="1" wp14:anchorId="1CAEE4A6" wp14:editId="560AACA1">
            <wp:simplePos x="0" y="0"/>
            <wp:positionH relativeFrom="column">
              <wp:posOffset>5429251</wp:posOffset>
            </wp:positionH>
            <wp:positionV relativeFrom="paragraph">
              <wp:posOffset>261572</wp:posOffset>
            </wp:positionV>
            <wp:extent cx="800100" cy="1024938"/>
            <wp:effectExtent l="0" t="0" r="0" b="3810"/>
            <wp:wrapNone/>
            <wp:docPr id="25" name="Picture 25" descr="Wiring 4x4 Membrane Keypad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ring 4x4 Membrane Keypad with Ardui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5383" cy="1031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1A0A1494" wp14:editId="5DAB5CF2">
            <wp:simplePos x="0" y="0"/>
            <wp:positionH relativeFrom="column">
              <wp:posOffset>6392863</wp:posOffset>
            </wp:positionH>
            <wp:positionV relativeFrom="paragraph">
              <wp:posOffset>207645</wp:posOffset>
            </wp:positionV>
            <wp:extent cx="634365" cy="1101090"/>
            <wp:effectExtent l="0" t="0" r="0" b="3810"/>
            <wp:wrapNone/>
            <wp:docPr id="23" name="Picture 23" descr="4x4 Mambrane Keypa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x4 Mambrane Keypad Pinou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36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30342" w14:textId="6DCCF6DE" w:rsidR="003B2B86" w:rsidRDefault="00C777B9" w:rsidP="000B623F">
      <w:pPr>
        <w:rPr>
          <w:rFonts w:ascii="Agency FB" w:hAnsi="Agency FB"/>
          <w:sz w:val="36"/>
          <w:szCs w:val="36"/>
          <w:lang w:bidi="ar-EG"/>
        </w:rPr>
      </w:pPr>
      <w:r w:rsidRPr="00C777B9">
        <w:rPr>
          <w:rFonts w:ascii="Agency FB" w:hAnsi="Agency FB"/>
          <w:noProof/>
          <w:sz w:val="36"/>
          <w:szCs w:val="36"/>
          <w:lang w:bidi="ar-EG"/>
        </w:rPr>
        <mc:AlternateContent>
          <mc:Choice Requires="wps">
            <w:drawing>
              <wp:anchor distT="45720" distB="45720" distL="114300" distR="114300" simplePos="0" relativeHeight="251800576" behindDoc="0" locked="0" layoutInCell="1" allowOverlap="1" wp14:anchorId="20B4E009" wp14:editId="6EF6EEFB">
                <wp:simplePos x="0" y="0"/>
                <wp:positionH relativeFrom="column">
                  <wp:posOffset>133350</wp:posOffset>
                </wp:positionH>
                <wp:positionV relativeFrom="paragraph">
                  <wp:posOffset>240665</wp:posOffset>
                </wp:positionV>
                <wp:extent cx="5033645" cy="547370"/>
                <wp:effectExtent l="0" t="0" r="0" b="508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645" cy="547370"/>
                        </a:xfrm>
                        <a:prstGeom prst="rect">
                          <a:avLst/>
                        </a:prstGeom>
                        <a:noFill/>
                        <a:ln w="9525">
                          <a:noFill/>
                          <a:miter lim="800000"/>
                          <a:headEnd/>
                          <a:tailEnd/>
                        </a:ln>
                      </wps:spPr>
                      <wps:txbx>
                        <w:txbxContent>
                          <w:p w14:paraId="0E7A238B" w14:textId="1D5936A9" w:rsidR="00C777B9" w:rsidRPr="00C777B9" w:rsidRDefault="00C777B9" w:rsidP="00C777B9">
                            <w:pPr>
                              <w:rPr>
                                <w:rFonts w:ascii="Agency FB" w:eastAsia="Times New Roman" w:hAnsi="Agency FB"/>
                                <w:b/>
                                <w:bCs/>
                                <w:color w:val="000000"/>
                                <w:shd w:val="clear" w:color="auto" w:fill="F0F0F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rowPins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ROWS] = {R1, R2, R3, R4}; </w:t>
                            </w:r>
                            <w:r w:rsidRPr="00C777B9">
                              <w:rPr>
                                <w:rFonts w:ascii="Agency FB" w:eastAsia="Times New Roman" w:hAnsi="Agency FB"/>
                                <w:b/>
                                <w:bCs/>
                                <w:color w:val="008000"/>
                              </w:rPr>
                              <w:t>/* connect to the row pinouts of the keypad */</w:t>
                            </w:r>
                          </w:p>
                          <w:p w14:paraId="7EB25453" w14:textId="77777777" w:rsidR="00C777B9" w:rsidRPr="00C777B9" w:rsidRDefault="00C777B9" w:rsidP="00C777B9">
                            <w:pPr>
                              <w:rPr>
                                <w:rFonts w:ascii="Agency FB" w:eastAsia="Times New Roman" w:hAnsi="Agency FB"/>
                                <w:b/>
                                <w:bCs/>
                                <w:color w:val="00800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colPins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COLS] = {C1, C2, C3, C4}; </w:t>
                            </w:r>
                            <w:r w:rsidRPr="00C777B9">
                              <w:rPr>
                                <w:rFonts w:ascii="Agency FB" w:eastAsia="Times New Roman" w:hAnsi="Agency FB"/>
                                <w:b/>
                                <w:bCs/>
                                <w:color w:val="008000"/>
                              </w:rPr>
                              <w:t>/* connect to the column pinouts of the keypad */</w:t>
                            </w:r>
                          </w:p>
                          <w:p w14:paraId="1334212A" w14:textId="11A5B68F" w:rsidR="00C777B9" w:rsidRPr="00C777B9" w:rsidRDefault="00C777B9" w:rsidP="00C777B9">
                            <w:pPr>
                              <w:rPr>
                                <w:rFonts w:ascii="Agency FB" w:hAnsi="Agency FB"/>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4E009" id="_x0000_s1032" type="#_x0000_t202" style="position:absolute;margin-left:10.5pt;margin-top:18.95pt;width:396.35pt;height:43.1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" filled="f" stroked="f">
                <v:textbox>
                  <w:txbxContent>
                    <w:p w14:paraId="0E7A238B" w14:textId="1D5936A9" w:rsidR="00C777B9" w:rsidRPr="00C777B9" w:rsidRDefault="00C777B9" w:rsidP="00C777B9">
                      <w:pPr>
                        <w:rPr>
                          <w:rFonts w:ascii="Agency FB" w:eastAsia="Times New Roman" w:hAnsi="Agency FB"/>
                          <w:b/>
                          <w:bCs/>
                          <w:color w:val="000000"/>
                          <w:shd w:val="clear" w:color="auto" w:fill="F0F0F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rowPins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ROWS] = {R1, R2, R3, R4}; </w:t>
                      </w:r>
                      <w:r w:rsidRPr="00C777B9">
                        <w:rPr>
                          <w:rFonts w:ascii="Agency FB" w:eastAsia="Times New Roman" w:hAnsi="Agency FB"/>
                          <w:b/>
                          <w:bCs/>
                          <w:color w:val="008000"/>
                        </w:rPr>
                        <w:t>/* connect to the row pinouts of the keypad */</w:t>
                      </w:r>
                    </w:p>
                    <w:p w14:paraId="7EB25453" w14:textId="77777777" w:rsidR="00C777B9" w:rsidRPr="00C777B9" w:rsidRDefault="00C777B9" w:rsidP="00C777B9">
                      <w:pPr>
                        <w:rPr>
                          <w:rFonts w:ascii="Agency FB" w:eastAsia="Times New Roman" w:hAnsi="Agency FB"/>
                          <w:b/>
                          <w:bCs/>
                          <w:color w:val="00800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colPins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COLS] = {C1, C2, C3, C4}; </w:t>
                      </w:r>
                      <w:r w:rsidRPr="00C777B9">
                        <w:rPr>
                          <w:rFonts w:ascii="Agency FB" w:eastAsia="Times New Roman" w:hAnsi="Agency FB"/>
                          <w:b/>
                          <w:bCs/>
                          <w:color w:val="008000"/>
                        </w:rPr>
                        <w:t>/* connect to the column pinouts of the keypad */</w:t>
                      </w:r>
                    </w:p>
                    <w:p w14:paraId="1334212A" w14:textId="11A5B68F" w:rsidR="00C777B9" w:rsidRPr="00C777B9" w:rsidRDefault="00C777B9" w:rsidP="00C777B9">
                      <w:pPr>
                        <w:rPr>
                          <w:rFonts w:ascii="Agency FB" w:hAnsi="Agency FB"/>
                          <w:b/>
                          <w:bCs/>
                        </w:rPr>
                      </w:pPr>
                    </w:p>
                  </w:txbxContent>
                </v:textbox>
                <w10:wrap type="square"/>
              </v:shape>
            </w:pict>
          </mc:Fallback>
        </mc:AlternateContent>
      </w:r>
    </w:p>
    <w:p w14:paraId="459BF822" w14:textId="4247E340" w:rsidR="00252D91" w:rsidRDefault="00252D91" w:rsidP="000B623F">
      <w:pPr>
        <w:rPr>
          <w:rFonts w:ascii="Agency FB" w:hAnsi="Agency FB"/>
          <w:sz w:val="36"/>
          <w:szCs w:val="36"/>
          <w:rtl/>
          <w:lang w:bidi="ar-EG"/>
        </w:rPr>
      </w:pPr>
    </w:p>
    <w:p w14:paraId="0B8B0732" w14:textId="77777777" w:rsidR="00252D91" w:rsidRDefault="00252D91" w:rsidP="000B623F">
      <w:pPr>
        <w:rPr>
          <w:rFonts w:ascii="Agency FB" w:hAnsi="Agency FB"/>
          <w:sz w:val="36"/>
          <w:szCs w:val="36"/>
          <w:rtl/>
          <w:lang w:bidi="ar-EG"/>
        </w:rPr>
      </w:pPr>
    </w:p>
    <w:p w14:paraId="569A1D2F" w14:textId="7B8DDABB" w:rsidR="000B623F" w:rsidRPr="00E43532" w:rsidRDefault="000B623F" w:rsidP="000B623F">
      <w:pPr>
        <w:rPr>
          <w:rFonts w:ascii="Agency FB" w:hAnsi="Agency FB"/>
          <w:sz w:val="36"/>
          <w:szCs w:val="36"/>
          <w:lang w:bidi="ar-EG"/>
        </w:rPr>
      </w:pPr>
    </w:p>
    <w:p w14:paraId="625EB6D4" w14:textId="722DD4BD" w:rsidR="0039004A" w:rsidRDefault="00252D91" w:rsidP="004F3D8A">
      <w:r>
        <w:rPr>
          <w:noProof/>
          <w:lang w:eastAsia="en-US"/>
        </w:rPr>
        <w:lastRenderedPageBreak/>
        <w:drawing>
          <wp:anchor distT="0" distB="0" distL="114300" distR="114300" simplePos="0" relativeHeight="251744256" behindDoc="1" locked="0" layoutInCell="1" allowOverlap="1" wp14:anchorId="64F50DF8" wp14:editId="39BC9C9C">
            <wp:simplePos x="0" y="0"/>
            <wp:positionH relativeFrom="column">
              <wp:posOffset>-120650</wp:posOffset>
            </wp:positionH>
            <wp:positionV relativeFrom="paragraph">
              <wp:posOffset>-861207</wp:posOffset>
            </wp:positionV>
            <wp:extent cx="7886700" cy="22860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7E710" w14:textId="5CA69EBC" w:rsidR="0039004A" w:rsidRPr="004B6E96" w:rsidRDefault="00BB31DC" w:rsidP="00252D91">
      <w:pPr>
        <w:jc w:val="center"/>
        <w:rPr>
          <w:rFonts w:ascii="Agency FB" w:hAnsi="Agency FB"/>
          <w:b/>
          <w:bCs/>
          <w:color w:val="7030A0"/>
          <w:sz w:val="56"/>
          <w:szCs w:val="56"/>
        </w:rPr>
      </w:pPr>
      <w:r>
        <w:rPr>
          <w:rFonts w:ascii="Agency FB" w:hAnsi="Agency FB"/>
          <w:b/>
          <w:bCs/>
          <w:color w:val="7030A0"/>
          <w:sz w:val="56"/>
          <w:szCs w:val="56"/>
        </w:rPr>
        <w:t>Module 3 Assignment Part A</w:t>
      </w:r>
      <w:r w:rsidR="0039004A" w:rsidRPr="004B6E96">
        <w:rPr>
          <w:rFonts w:ascii="Agency FB" w:hAnsi="Agency FB"/>
          <w:b/>
          <w:bCs/>
          <w:color w:val="7030A0"/>
          <w:sz w:val="56"/>
          <w:szCs w:val="56"/>
        </w:rPr>
        <w:t xml:space="preserve"> – </w:t>
      </w:r>
      <w:r w:rsidR="0039004A">
        <w:rPr>
          <w:rFonts w:ascii="Agency FB" w:hAnsi="Agency FB"/>
          <w:b/>
          <w:bCs/>
          <w:color w:val="7030A0"/>
          <w:sz w:val="56"/>
          <w:szCs w:val="56"/>
        </w:rPr>
        <w:t>ESP32 Problem 1 (</w:t>
      </w:r>
      <w:r w:rsidR="009D3247">
        <w:rPr>
          <w:rFonts w:ascii="Agency FB" w:hAnsi="Agency FB"/>
          <w:b/>
          <w:bCs/>
          <w:color w:val="7030A0"/>
          <w:sz w:val="56"/>
          <w:szCs w:val="56"/>
        </w:rPr>
        <w:t>Door</w:t>
      </w:r>
      <w:r w:rsidR="0039004A">
        <w:rPr>
          <w:rFonts w:ascii="Agency FB" w:hAnsi="Agency FB"/>
          <w:b/>
          <w:bCs/>
          <w:color w:val="7030A0"/>
          <w:sz w:val="56"/>
          <w:szCs w:val="56"/>
        </w:rPr>
        <w:t>)</w:t>
      </w:r>
    </w:p>
    <w:p w14:paraId="41783D62" w14:textId="0418203A" w:rsidR="0039004A" w:rsidRPr="00BD3B05" w:rsidRDefault="0039004A" w:rsidP="0039004A">
      <w:pPr>
        <w:jc w:val="center"/>
      </w:pPr>
    </w:p>
    <w:p w14:paraId="3CD7BA02" w14:textId="0163D1E0" w:rsidR="0039004A" w:rsidRPr="00BD3B05" w:rsidRDefault="0039004A" w:rsidP="0039004A"/>
    <w:p w14:paraId="3B07BDA9" w14:textId="335E1344" w:rsidR="0039004A" w:rsidRPr="00BD3B05" w:rsidRDefault="0039004A" w:rsidP="0039004A"/>
    <w:p w14:paraId="3303DB8E" w14:textId="77777777" w:rsidR="0039004A" w:rsidRPr="00BD3B05" w:rsidRDefault="0039004A" w:rsidP="0039004A"/>
    <w:p w14:paraId="360AA44A" w14:textId="673D1B32" w:rsidR="0039004A" w:rsidRDefault="0039004A" w:rsidP="0039004A"/>
    <w:p w14:paraId="514D6C38" w14:textId="77777777" w:rsidR="0039004A" w:rsidRDefault="0039004A" w:rsidP="0039004A">
      <w:r>
        <w:rPr>
          <w:noProof/>
          <w:lang w:eastAsia="en-US"/>
        </w:rPr>
        <mc:AlternateContent>
          <mc:Choice Requires="wps">
            <w:drawing>
              <wp:anchor distT="0" distB="0" distL="114300" distR="114300" simplePos="0" relativeHeight="251745280" behindDoc="0" locked="0" layoutInCell="1" allowOverlap="1" wp14:anchorId="4ED30032" wp14:editId="0FBB6C63">
                <wp:simplePos x="0" y="0"/>
                <wp:positionH relativeFrom="column">
                  <wp:posOffset>101600</wp:posOffset>
                </wp:positionH>
                <wp:positionV relativeFrom="paragraph">
                  <wp:posOffset>85090</wp:posOffset>
                </wp:positionV>
                <wp:extent cx="7308850" cy="3886200"/>
                <wp:effectExtent l="38100" t="38100" r="44450" b="38100"/>
                <wp:wrapNone/>
                <wp:docPr id="637" name="Rounded Rectangle 637"/>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88FF68" id="Rounded Rectangle 637" o:spid="_x0000_s1026" style="position:absolute;margin-left:8pt;margin-top:6.7pt;width:575.5pt;height:30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" filled="f" strokecolor="#7030a0" strokeweight="6pt">
                <v:stroke joinstyle="miter"/>
              </v:roundrect>
            </w:pict>
          </mc:Fallback>
        </mc:AlternateContent>
      </w:r>
    </w:p>
    <w:p w14:paraId="223D892C" w14:textId="6544CB7B" w:rsidR="0039004A" w:rsidRPr="00945167" w:rsidRDefault="0039004A" w:rsidP="0039004A">
      <w:r w:rsidRPr="00945167">
        <w:rPr>
          <w:noProof/>
          <w:lang w:eastAsia="en-US"/>
        </w:rPr>
        <mc:AlternateContent>
          <mc:Choice Requires="wps">
            <w:drawing>
              <wp:anchor distT="45720" distB="45720" distL="114300" distR="114300" simplePos="0" relativeHeight="251747328" behindDoc="0" locked="0" layoutInCell="1" allowOverlap="1" wp14:anchorId="2439CCDC" wp14:editId="5EAE3338">
                <wp:simplePos x="0" y="0"/>
                <wp:positionH relativeFrom="column">
                  <wp:posOffset>476250</wp:posOffset>
                </wp:positionH>
                <wp:positionV relativeFrom="paragraph">
                  <wp:posOffset>144780</wp:posOffset>
                </wp:positionV>
                <wp:extent cx="5391150" cy="3492500"/>
                <wp:effectExtent l="0" t="0" r="0" b="0"/>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492500"/>
                        </a:xfrm>
                        <a:prstGeom prst="rect">
                          <a:avLst/>
                        </a:prstGeom>
                        <a:noFill/>
                        <a:ln w="9525">
                          <a:noFill/>
                          <a:miter lim="800000"/>
                          <a:headEnd/>
                          <a:tailEnd/>
                        </a:ln>
                      </wps:spPr>
                      <wps:txbx>
                        <w:txbxContent>
                          <w:p w14:paraId="61545A95" w14:textId="77777777" w:rsidR="00566825" w:rsidRPr="00566825" w:rsidRDefault="00566825" w:rsidP="00566825">
                            <w:pPr>
                              <w:rPr>
                                <w:rFonts w:ascii="Agency FB" w:hAnsi="Agency FB"/>
                                <w:b/>
                                <w:bCs/>
                                <w:color w:val="7030A0"/>
                              </w:rPr>
                            </w:pPr>
                            <w:r w:rsidRPr="00566825">
                              <w:rPr>
                                <w:rFonts w:ascii="Agency FB" w:hAnsi="Agency FB"/>
                                <w:b/>
                                <w:bCs/>
                                <w:color w:val="7030A0"/>
                              </w:rPr>
                              <w:t>The code uses an ESP32 microcontroller, an IR sensor, and a servo motor to control the opening and closing of a door based on the presence of a person.</w:t>
                            </w:r>
                          </w:p>
                          <w:p w14:paraId="7C23FBB0" w14:textId="7206E985" w:rsidR="00566825"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IR sensor should be connected to an analog input pin on the ESP32, which in this code is defined as pin 32.</w:t>
                            </w:r>
                          </w:p>
                          <w:p w14:paraId="5F0FA7CD" w14:textId="2B44DE7A" w:rsidR="007C54A1"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servo motor should be connected to a PWM output pin on the ESP32, which in this code is defined as pin 26.</w:t>
                            </w:r>
                          </w:p>
                          <w:p w14:paraId="37E457E2" w14:textId="1CF40284" w:rsidR="009D3247" w:rsidRDefault="00566825" w:rsidP="007C54A1">
                            <w:pPr>
                              <w:shd w:val="clear" w:color="auto" w:fill="FFFFFF" w:themeFill="background1"/>
                              <w:rPr>
                                <w:rFonts w:ascii="Agency FB" w:hAnsi="Agency FB"/>
                                <w:b/>
                                <w:bCs/>
                                <w:color w:val="C00000"/>
                                <w:u w:val="single"/>
                              </w:rPr>
                            </w:pPr>
                            <w:r w:rsidRPr="00566825">
                              <w:rPr>
                                <w:rFonts w:ascii="Agency FB" w:hAnsi="Agency FB"/>
                                <w:b/>
                                <w:bCs/>
                                <w:color w:val="C00000"/>
                                <w:u w:val="single"/>
                              </w:rPr>
                              <w:t xml:space="preserve">The void </w:t>
                            </w:r>
                            <w:proofErr w:type="gramStart"/>
                            <w:r w:rsidRPr="00566825">
                              <w:rPr>
                                <w:rFonts w:ascii="Agency FB" w:hAnsi="Agency FB"/>
                                <w:b/>
                                <w:bCs/>
                                <w:color w:val="C00000"/>
                                <w:u w:val="single"/>
                              </w:rPr>
                              <w:t>setup(</w:t>
                            </w:r>
                            <w:proofErr w:type="gramEnd"/>
                            <w:r w:rsidRPr="00566825">
                              <w:rPr>
                                <w:rFonts w:ascii="Agency FB" w:hAnsi="Agency FB"/>
                                <w:b/>
                                <w:bCs/>
                                <w:color w:val="C00000"/>
                                <w:u w:val="single"/>
                              </w:rPr>
                              <w:t>)</w:t>
                            </w:r>
                            <w:r>
                              <w:rPr>
                                <w:rFonts w:ascii="Agency FB" w:hAnsi="Agency FB"/>
                                <w:b/>
                                <w:bCs/>
                                <w:color w:val="C00000"/>
                                <w:u w:val="single"/>
                              </w:rPr>
                              <w:t xml:space="preserve"> : </w:t>
                            </w:r>
                            <w:r w:rsidRPr="00D520BE">
                              <w:rPr>
                                <w:rFonts w:ascii="Agency FB" w:hAnsi="Agency FB"/>
                                <w:b/>
                                <w:bCs/>
                                <w:color w:val="7030A0"/>
                                <w:u w:val="single"/>
                              </w:rPr>
                              <w:t>attaches the servo motor to its corresponding pin, and sets the initial angle of the servo motor to 0 degrees to indicate that the door is closed.</w:t>
                            </w:r>
                          </w:p>
                          <w:p w14:paraId="463EE29B" w14:textId="77777777" w:rsidR="009D3247" w:rsidRDefault="009D3247" w:rsidP="007C54A1">
                            <w:pPr>
                              <w:shd w:val="clear" w:color="auto" w:fill="FFFFFF" w:themeFill="background1"/>
                              <w:rPr>
                                <w:rFonts w:ascii="Agency FB" w:hAnsi="Agency FB"/>
                                <w:b/>
                                <w:bCs/>
                                <w:color w:val="C00000"/>
                                <w:u w:val="single"/>
                              </w:rPr>
                            </w:pPr>
                          </w:p>
                          <w:p w14:paraId="4FDEBF18" w14:textId="77777777" w:rsidR="00D520BE" w:rsidRDefault="00D520BE" w:rsidP="007C54A1">
                            <w:pPr>
                              <w:shd w:val="clear" w:color="auto" w:fill="FFFFFF" w:themeFill="background1"/>
                              <w:rPr>
                                <w:rFonts w:ascii="Agency FB" w:hAnsi="Agency FB"/>
                                <w:b/>
                                <w:bCs/>
                                <w:color w:val="C00000"/>
                                <w:u w:val="single"/>
                              </w:rPr>
                            </w:pPr>
                          </w:p>
                          <w:p w14:paraId="0675E16D" w14:textId="1A8CDEE5" w:rsidR="009D3247" w:rsidRPr="00D520BE" w:rsidRDefault="00D520BE" w:rsidP="007C54A1">
                            <w:pPr>
                              <w:shd w:val="clear" w:color="auto" w:fill="FFFFFF" w:themeFill="background1"/>
                              <w:rPr>
                                <w:rFonts w:ascii="Agency FB" w:hAnsi="Agency FB"/>
                                <w:b/>
                                <w:bCs/>
                                <w:color w:val="7030A0"/>
                                <w:u w:val="single"/>
                              </w:rPr>
                            </w:pPr>
                            <w:r w:rsidRPr="00D520BE">
                              <w:rPr>
                                <w:rFonts w:ascii="Agency FB" w:hAnsi="Agency FB"/>
                                <w:b/>
                                <w:bCs/>
                                <w:color w:val="C00000"/>
                                <w:u w:val="single"/>
                              </w:rPr>
                              <w:t xml:space="preserve">The void </w:t>
                            </w:r>
                            <w:proofErr w:type="gramStart"/>
                            <w:r w:rsidRPr="00D520BE">
                              <w:rPr>
                                <w:rFonts w:ascii="Agency FB" w:hAnsi="Agency FB"/>
                                <w:b/>
                                <w:bCs/>
                                <w:color w:val="C00000"/>
                                <w:u w:val="single"/>
                              </w:rPr>
                              <w:t>loop(</w:t>
                            </w:r>
                            <w:proofErr w:type="gramEnd"/>
                            <w:r w:rsidRPr="00D520BE">
                              <w:rPr>
                                <w:rFonts w:ascii="Agency FB" w:hAnsi="Agency FB"/>
                                <w:b/>
                                <w:bCs/>
                                <w:color w:val="C00000"/>
                                <w:u w:val="single"/>
                              </w:rPr>
                              <w:t xml:space="preserve">) </w:t>
                            </w:r>
                            <w:r>
                              <w:rPr>
                                <w:rFonts w:ascii="Agency FB" w:hAnsi="Agency FB"/>
                                <w:b/>
                                <w:bCs/>
                                <w:color w:val="C00000"/>
                                <w:u w:val="single"/>
                              </w:rPr>
                              <w:t xml:space="preserve">: </w:t>
                            </w:r>
                            <w:r w:rsidRPr="00D520BE">
                              <w:rPr>
                                <w:rFonts w:ascii="Agency FB" w:hAnsi="Agency FB"/>
                                <w:b/>
                                <w:bCs/>
                                <w:color w:val="7030A0"/>
                                <w:u w:val="single"/>
                              </w:rPr>
                              <w:t xml:space="preserve">function reads the analog value from the IR sensor using </w:t>
                            </w:r>
                            <w:proofErr w:type="spellStart"/>
                            <w:r w:rsidRPr="00D520BE">
                              <w:rPr>
                                <w:rFonts w:ascii="Agency FB" w:hAnsi="Agency FB"/>
                                <w:b/>
                                <w:bCs/>
                                <w:color w:val="C00000"/>
                                <w:u w:val="single"/>
                              </w:rPr>
                              <w:t>analogRead</w:t>
                            </w:r>
                            <w:proofErr w:type="spellEnd"/>
                            <w:r w:rsidRPr="00D520BE">
                              <w:rPr>
                                <w:rFonts w:ascii="Agency FB" w:hAnsi="Agency FB"/>
                                <w:b/>
                                <w:bCs/>
                                <w:color w:val="C00000"/>
                                <w:u w:val="single"/>
                              </w:rPr>
                              <w:t>()</w:t>
                            </w:r>
                            <w:r w:rsidRPr="00D520BE">
                              <w:rPr>
                                <w:rFonts w:ascii="Agency FB" w:hAnsi="Agency FB"/>
                                <w:b/>
                                <w:bCs/>
                                <w:color w:val="7030A0"/>
                                <w:u w:val="single"/>
                              </w:rPr>
                              <w:t xml:space="preserve">, compares it to a threshold value of 1000, and sets the angle of the servo motor to open or close the door accordingly using </w:t>
                            </w:r>
                            <w:proofErr w:type="spellStart"/>
                            <w:r w:rsidRPr="00D520BE">
                              <w:rPr>
                                <w:rFonts w:ascii="Agency FB" w:hAnsi="Agency FB"/>
                                <w:b/>
                                <w:bCs/>
                                <w:color w:val="C00000"/>
                                <w:u w:val="single"/>
                              </w:rPr>
                              <w:t>doorServo.write</w:t>
                            </w:r>
                            <w:proofErr w:type="spellEnd"/>
                            <w:r w:rsidRPr="00D520BE">
                              <w:rPr>
                                <w:rFonts w:ascii="Agency FB" w:hAnsi="Agency FB"/>
                                <w:b/>
                                <w:bCs/>
                                <w:color w:val="C00000"/>
                                <w:u w:val="single"/>
                              </w:rPr>
                              <w:t>().</w:t>
                            </w:r>
                          </w:p>
                          <w:p w14:paraId="32968B51" w14:textId="77777777" w:rsidR="009D3247" w:rsidRPr="00D520BE" w:rsidRDefault="009D3247" w:rsidP="007C54A1">
                            <w:pPr>
                              <w:shd w:val="clear" w:color="auto" w:fill="FFFFFF" w:themeFill="background1"/>
                              <w:rPr>
                                <w:rFonts w:ascii="Agency FB" w:hAnsi="Agency FB"/>
                                <w:b/>
                                <w:bCs/>
                                <w:color w:val="7030A0"/>
                                <w:u w:val="single"/>
                              </w:rPr>
                            </w:pPr>
                          </w:p>
                          <w:p w14:paraId="6BD8B26E" w14:textId="77777777" w:rsidR="009D3247" w:rsidRDefault="009D3247" w:rsidP="007C54A1">
                            <w:pPr>
                              <w:shd w:val="clear" w:color="auto" w:fill="FFFFFF" w:themeFill="background1"/>
                              <w:rPr>
                                <w:rFonts w:ascii="Agency FB" w:hAnsi="Agency FB"/>
                                <w:b/>
                                <w:bCs/>
                                <w:color w:val="C00000"/>
                                <w:u w:val="single"/>
                              </w:rPr>
                            </w:pPr>
                          </w:p>
                          <w:p w14:paraId="091455F7" w14:textId="77777777" w:rsidR="00D520BE" w:rsidRDefault="00D520BE" w:rsidP="007C54A1">
                            <w:pPr>
                              <w:shd w:val="clear" w:color="auto" w:fill="FFFFFF" w:themeFill="background1"/>
                              <w:rPr>
                                <w:rFonts w:ascii="Agency FB" w:hAnsi="Agency FB"/>
                                <w:b/>
                                <w:bCs/>
                                <w:color w:val="C00000"/>
                                <w:u w:val="single"/>
                              </w:rPr>
                            </w:pPr>
                          </w:p>
                          <w:p w14:paraId="4A68DA52" w14:textId="77777777" w:rsidR="009D3247" w:rsidRDefault="009D3247" w:rsidP="007C54A1">
                            <w:pPr>
                              <w:shd w:val="clear" w:color="auto" w:fill="FFFFFF" w:themeFill="background1"/>
                              <w:rPr>
                                <w:rFonts w:ascii="Agency FB" w:hAnsi="Agency FB"/>
                                <w:b/>
                                <w:bCs/>
                                <w:color w:val="C00000"/>
                                <w:u w:val="single"/>
                              </w:rPr>
                            </w:pPr>
                          </w:p>
                          <w:p w14:paraId="4E60F7E2" w14:textId="338C4CF0" w:rsidR="0039004A"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Provided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5F4E7436" w14:textId="77777777" w:rsidR="00AA734A" w:rsidRPr="00B52648" w:rsidRDefault="00AA734A" w:rsidP="007C54A1">
                            <w:pPr>
                              <w:shd w:val="clear" w:color="auto" w:fill="FFFFFF" w:themeFill="background1"/>
                              <w:rPr>
                                <w:rFonts w:ascii="Agency FB" w:hAnsi="Agency FB"/>
                                <w:b/>
                                <w:bCs/>
                                <w:color w:val="C00000"/>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9CCDC" id="_x0000_s1033" type="#_x0000_t202" style="position:absolute;margin-left:37.5pt;margin-top:11.4pt;width:424.5pt;height:2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" filled="f" stroked="f">
                <v:textbox>
                  <w:txbxContent>
                    <w:p w14:paraId="61545A95" w14:textId="77777777" w:rsidR="00566825" w:rsidRPr="00566825" w:rsidRDefault="00566825" w:rsidP="00566825">
                      <w:pPr>
                        <w:rPr>
                          <w:rFonts w:ascii="Agency FB" w:hAnsi="Agency FB"/>
                          <w:b/>
                          <w:bCs/>
                          <w:color w:val="7030A0"/>
                        </w:rPr>
                      </w:pPr>
                      <w:r w:rsidRPr="00566825">
                        <w:rPr>
                          <w:rFonts w:ascii="Agency FB" w:hAnsi="Agency FB"/>
                          <w:b/>
                          <w:bCs/>
                          <w:color w:val="7030A0"/>
                        </w:rPr>
                        <w:t>The code uses an ESP32 microcontroller, an IR sensor, and a servo motor to control the opening and closing of a door based on the presence of a person.</w:t>
                      </w:r>
                    </w:p>
                    <w:p w14:paraId="7C23FBB0" w14:textId="7206E985" w:rsidR="00566825"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IR sensor should be connected to an analog input pin on the ESP32, which in this code is defined as pin 32.</w:t>
                      </w:r>
                    </w:p>
                    <w:p w14:paraId="5F0FA7CD" w14:textId="2B44DE7A" w:rsidR="007C54A1"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servo motor should be connected to a PWM output pin on the ESP32, which in this code is defined as pin 26.</w:t>
                      </w:r>
                    </w:p>
                    <w:p w14:paraId="37E457E2" w14:textId="1CF40284" w:rsidR="009D3247" w:rsidRDefault="00566825" w:rsidP="007C54A1">
                      <w:pPr>
                        <w:shd w:val="clear" w:color="auto" w:fill="FFFFFF" w:themeFill="background1"/>
                        <w:rPr>
                          <w:rFonts w:ascii="Agency FB" w:hAnsi="Agency FB"/>
                          <w:b/>
                          <w:bCs/>
                          <w:color w:val="C00000"/>
                          <w:u w:val="single"/>
                        </w:rPr>
                      </w:pPr>
                      <w:r w:rsidRPr="00566825">
                        <w:rPr>
                          <w:rFonts w:ascii="Agency FB" w:hAnsi="Agency FB"/>
                          <w:b/>
                          <w:bCs/>
                          <w:color w:val="C00000"/>
                          <w:u w:val="single"/>
                        </w:rPr>
                        <w:t xml:space="preserve">The void </w:t>
                      </w:r>
                      <w:proofErr w:type="gramStart"/>
                      <w:r w:rsidRPr="00566825">
                        <w:rPr>
                          <w:rFonts w:ascii="Agency FB" w:hAnsi="Agency FB"/>
                          <w:b/>
                          <w:bCs/>
                          <w:color w:val="C00000"/>
                          <w:u w:val="single"/>
                        </w:rPr>
                        <w:t>setup(</w:t>
                      </w:r>
                      <w:proofErr w:type="gramEnd"/>
                      <w:r w:rsidRPr="00566825">
                        <w:rPr>
                          <w:rFonts w:ascii="Agency FB" w:hAnsi="Agency FB"/>
                          <w:b/>
                          <w:bCs/>
                          <w:color w:val="C00000"/>
                          <w:u w:val="single"/>
                        </w:rPr>
                        <w:t>)</w:t>
                      </w:r>
                      <w:r>
                        <w:rPr>
                          <w:rFonts w:ascii="Agency FB" w:hAnsi="Agency FB"/>
                          <w:b/>
                          <w:bCs/>
                          <w:color w:val="C00000"/>
                          <w:u w:val="single"/>
                        </w:rPr>
                        <w:t xml:space="preserve"> : </w:t>
                      </w:r>
                      <w:r w:rsidRPr="00D520BE">
                        <w:rPr>
                          <w:rFonts w:ascii="Agency FB" w:hAnsi="Agency FB"/>
                          <w:b/>
                          <w:bCs/>
                          <w:color w:val="7030A0"/>
                          <w:u w:val="single"/>
                        </w:rPr>
                        <w:t>attaches the servo motor to its corresponding pin, and sets the initial angle of the servo motor to 0 degrees to indicate that the door is closed.</w:t>
                      </w:r>
                    </w:p>
                    <w:p w14:paraId="463EE29B" w14:textId="77777777" w:rsidR="009D3247" w:rsidRDefault="009D3247" w:rsidP="007C54A1">
                      <w:pPr>
                        <w:shd w:val="clear" w:color="auto" w:fill="FFFFFF" w:themeFill="background1"/>
                        <w:rPr>
                          <w:rFonts w:ascii="Agency FB" w:hAnsi="Agency FB"/>
                          <w:b/>
                          <w:bCs/>
                          <w:color w:val="C00000"/>
                          <w:u w:val="single"/>
                        </w:rPr>
                      </w:pPr>
                    </w:p>
                    <w:p w14:paraId="4FDEBF18" w14:textId="77777777" w:rsidR="00D520BE" w:rsidRDefault="00D520BE" w:rsidP="007C54A1">
                      <w:pPr>
                        <w:shd w:val="clear" w:color="auto" w:fill="FFFFFF" w:themeFill="background1"/>
                        <w:rPr>
                          <w:rFonts w:ascii="Agency FB" w:hAnsi="Agency FB"/>
                          <w:b/>
                          <w:bCs/>
                          <w:color w:val="C00000"/>
                          <w:u w:val="single"/>
                        </w:rPr>
                      </w:pPr>
                    </w:p>
                    <w:p w14:paraId="0675E16D" w14:textId="1A8CDEE5" w:rsidR="009D3247" w:rsidRPr="00D520BE" w:rsidRDefault="00D520BE" w:rsidP="007C54A1">
                      <w:pPr>
                        <w:shd w:val="clear" w:color="auto" w:fill="FFFFFF" w:themeFill="background1"/>
                        <w:rPr>
                          <w:rFonts w:ascii="Agency FB" w:hAnsi="Agency FB"/>
                          <w:b/>
                          <w:bCs/>
                          <w:color w:val="7030A0"/>
                          <w:u w:val="single"/>
                        </w:rPr>
                      </w:pPr>
                      <w:r w:rsidRPr="00D520BE">
                        <w:rPr>
                          <w:rFonts w:ascii="Agency FB" w:hAnsi="Agency FB"/>
                          <w:b/>
                          <w:bCs/>
                          <w:color w:val="C00000"/>
                          <w:u w:val="single"/>
                        </w:rPr>
                        <w:t xml:space="preserve">The void </w:t>
                      </w:r>
                      <w:proofErr w:type="gramStart"/>
                      <w:r w:rsidRPr="00D520BE">
                        <w:rPr>
                          <w:rFonts w:ascii="Agency FB" w:hAnsi="Agency FB"/>
                          <w:b/>
                          <w:bCs/>
                          <w:color w:val="C00000"/>
                          <w:u w:val="single"/>
                        </w:rPr>
                        <w:t>loop(</w:t>
                      </w:r>
                      <w:proofErr w:type="gramEnd"/>
                      <w:r w:rsidRPr="00D520BE">
                        <w:rPr>
                          <w:rFonts w:ascii="Agency FB" w:hAnsi="Agency FB"/>
                          <w:b/>
                          <w:bCs/>
                          <w:color w:val="C00000"/>
                          <w:u w:val="single"/>
                        </w:rPr>
                        <w:t xml:space="preserve">) </w:t>
                      </w:r>
                      <w:r>
                        <w:rPr>
                          <w:rFonts w:ascii="Agency FB" w:hAnsi="Agency FB"/>
                          <w:b/>
                          <w:bCs/>
                          <w:color w:val="C00000"/>
                          <w:u w:val="single"/>
                        </w:rPr>
                        <w:t xml:space="preserve">: </w:t>
                      </w:r>
                      <w:r w:rsidRPr="00D520BE">
                        <w:rPr>
                          <w:rFonts w:ascii="Agency FB" w:hAnsi="Agency FB"/>
                          <w:b/>
                          <w:bCs/>
                          <w:color w:val="7030A0"/>
                          <w:u w:val="single"/>
                        </w:rPr>
                        <w:t xml:space="preserve">function reads the analog value from the IR sensor using </w:t>
                      </w:r>
                      <w:proofErr w:type="spellStart"/>
                      <w:r w:rsidRPr="00D520BE">
                        <w:rPr>
                          <w:rFonts w:ascii="Agency FB" w:hAnsi="Agency FB"/>
                          <w:b/>
                          <w:bCs/>
                          <w:color w:val="C00000"/>
                          <w:u w:val="single"/>
                        </w:rPr>
                        <w:t>analogRead</w:t>
                      </w:r>
                      <w:proofErr w:type="spellEnd"/>
                      <w:r w:rsidRPr="00D520BE">
                        <w:rPr>
                          <w:rFonts w:ascii="Agency FB" w:hAnsi="Agency FB"/>
                          <w:b/>
                          <w:bCs/>
                          <w:color w:val="C00000"/>
                          <w:u w:val="single"/>
                        </w:rPr>
                        <w:t>()</w:t>
                      </w:r>
                      <w:r w:rsidRPr="00D520BE">
                        <w:rPr>
                          <w:rFonts w:ascii="Agency FB" w:hAnsi="Agency FB"/>
                          <w:b/>
                          <w:bCs/>
                          <w:color w:val="7030A0"/>
                          <w:u w:val="single"/>
                        </w:rPr>
                        <w:t xml:space="preserve">, compares it to a threshold value of 1000, and sets the angle of the servo motor to open or close the door accordingly using </w:t>
                      </w:r>
                      <w:proofErr w:type="spellStart"/>
                      <w:r w:rsidRPr="00D520BE">
                        <w:rPr>
                          <w:rFonts w:ascii="Agency FB" w:hAnsi="Agency FB"/>
                          <w:b/>
                          <w:bCs/>
                          <w:color w:val="C00000"/>
                          <w:u w:val="single"/>
                        </w:rPr>
                        <w:t>doorServo.write</w:t>
                      </w:r>
                      <w:proofErr w:type="spellEnd"/>
                      <w:r w:rsidRPr="00D520BE">
                        <w:rPr>
                          <w:rFonts w:ascii="Agency FB" w:hAnsi="Agency FB"/>
                          <w:b/>
                          <w:bCs/>
                          <w:color w:val="C00000"/>
                          <w:u w:val="single"/>
                        </w:rPr>
                        <w:t>().</w:t>
                      </w:r>
                    </w:p>
                    <w:p w14:paraId="32968B51" w14:textId="77777777" w:rsidR="009D3247" w:rsidRPr="00D520BE" w:rsidRDefault="009D3247" w:rsidP="007C54A1">
                      <w:pPr>
                        <w:shd w:val="clear" w:color="auto" w:fill="FFFFFF" w:themeFill="background1"/>
                        <w:rPr>
                          <w:rFonts w:ascii="Agency FB" w:hAnsi="Agency FB"/>
                          <w:b/>
                          <w:bCs/>
                          <w:color w:val="7030A0"/>
                          <w:u w:val="single"/>
                        </w:rPr>
                      </w:pPr>
                    </w:p>
                    <w:p w14:paraId="6BD8B26E" w14:textId="77777777" w:rsidR="009D3247" w:rsidRDefault="009D3247" w:rsidP="007C54A1">
                      <w:pPr>
                        <w:shd w:val="clear" w:color="auto" w:fill="FFFFFF" w:themeFill="background1"/>
                        <w:rPr>
                          <w:rFonts w:ascii="Agency FB" w:hAnsi="Agency FB"/>
                          <w:b/>
                          <w:bCs/>
                          <w:color w:val="C00000"/>
                          <w:u w:val="single"/>
                        </w:rPr>
                      </w:pPr>
                    </w:p>
                    <w:p w14:paraId="091455F7" w14:textId="77777777" w:rsidR="00D520BE" w:rsidRDefault="00D520BE" w:rsidP="007C54A1">
                      <w:pPr>
                        <w:shd w:val="clear" w:color="auto" w:fill="FFFFFF" w:themeFill="background1"/>
                        <w:rPr>
                          <w:rFonts w:ascii="Agency FB" w:hAnsi="Agency FB"/>
                          <w:b/>
                          <w:bCs/>
                          <w:color w:val="C00000"/>
                          <w:u w:val="single"/>
                        </w:rPr>
                      </w:pPr>
                    </w:p>
                    <w:p w14:paraId="4A68DA52" w14:textId="77777777" w:rsidR="009D3247" w:rsidRDefault="009D3247" w:rsidP="007C54A1">
                      <w:pPr>
                        <w:shd w:val="clear" w:color="auto" w:fill="FFFFFF" w:themeFill="background1"/>
                        <w:rPr>
                          <w:rFonts w:ascii="Agency FB" w:hAnsi="Agency FB"/>
                          <w:b/>
                          <w:bCs/>
                          <w:color w:val="C00000"/>
                          <w:u w:val="single"/>
                        </w:rPr>
                      </w:pPr>
                    </w:p>
                    <w:p w14:paraId="4E60F7E2" w14:textId="338C4CF0" w:rsidR="0039004A"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Provided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5F4E7436" w14:textId="77777777" w:rsidR="00AA734A" w:rsidRPr="00B52648" w:rsidRDefault="00AA734A" w:rsidP="007C54A1">
                      <w:pPr>
                        <w:shd w:val="clear" w:color="auto" w:fill="FFFFFF" w:themeFill="background1"/>
                        <w:rPr>
                          <w:rFonts w:ascii="Agency FB" w:hAnsi="Agency FB"/>
                          <w:b/>
                          <w:bCs/>
                          <w:color w:val="C00000"/>
                          <w:u w:val="single"/>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746304" behindDoc="0" locked="0" layoutInCell="1" allowOverlap="1" wp14:anchorId="177EF2C6" wp14:editId="7D90ADB4">
                <wp:simplePos x="0" y="0"/>
                <wp:positionH relativeFrom="column">
                  <wp:posOffset>5974443</wp:posOffset>
                </wp:positionH>
                <wp:positionV relativeFrom="paragraph">
                  <wp:posOffset>144780</wp:posOffset>
                </wp:positionV>
                <wp:extent cx="1200150" cy="596900"/>
                <wp:effectExtent l="0" t="0" r="19050" b="12700"/>
                <wp:wrapNone/>
                <wp:docPr id="639" name="Rounded Rectangle 639"/>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EF2C6" id="Rounded Rectangle 639" o:spid="_x0000_s1034" style="position:absolute;margin-left:470.45pt;margin-top:11.4pt;width:94.5pt;height:47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" fillcolor="#7030a0" strokecolor="#7030a0" strokeweight="1pt">
                <v:stroke joinstyle="miter"/>
                <v:textbo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DC414E2" w14:textId="71BB6F4F" w:rsidR="0039004A" w:rsidRPr="00BD3B05" w:rsidRDefault="0039004A" w:rsidP="0039004A"/>
    <w:p w14:paraId="5661E8E8" w14:textId="4CED953A" w:rsidR="0039004A" w:rsidRPr="00BD3B05" w:rsidRDefault="0039004A" w:rsidP="0039004A">
      <w:r>
        <w:tab/>
      </w:r>
    </w:p>
    <w:p w14:paraId="0530FF13" w14:textId="77777777" w:rsidR="0039004A" w:rsidRPr="00BD3B05" w:rsidRDefault="0039004A" w:rsidP="0039004A"/>
    <w:p w14:paraId="43B639DE" w14:textId="06DB28AE" w:rsidR="0039004A" w:rsidRPr="00BD3B05" w:rsidRDefault="0039004A" w:rsidP="0039004A"/>
    <w:p w14:paraId="40D6DBCE" w14:textId="77777777" w:rsidR="0039004A" w:rsidRPr="00BD3B05" w:rsidRDefault="0039004A" w:rsidP="0039004A"/>
    <w:p w14:paraId="0DBB45BB" w14:textId="1569A0C4" w:rsidR="0039004A" w:rsidRPr="00BD3B05" w:rsidRDefault="0039004A" w:rsidP="0039004A"/>
    <w:p w14:paraId="646ECCE1" w14:textId="6D77665B" w:rsidR="0039004A" w:rsidRPr="00BD3B05" w:rsidRDefault="0039004A" w:rsidP="0039004A"/>
    <w:p w14:paraId="09B6CB8D" w14:textId="19108F38" w:rsidR="0039004A" w:rsidRPr="00BD3B05" w:rsidRDefault="0039004A" w:rsidP="0039004A"/>
    <w:p w14:paraId="44ABA4B5" w14:textId="05A40030" w:rsidR="0039004A" w:rsidRPr="00BD3B05" w:rsidRDefault="0039004A" w:rsidP="0039004A"/>
    <w:p w14:paraId="07DA8E59" w14:textId="52715DE2" w:rsidR="0039004A" w:rsidRDefault="0039004A" w:rsidP="0039004A">
      <w:pPr>
        <w:jc w:val="center"/>
      </w:pPr>
    </w:p>
    <w:p w14:paraId="66939098" w14:textId="545956F4" w:rsidR="0039004A" w:rsidRDefault="0039004A" w:rsidP="0039004A"/>
    <w:p w14:paraId="461F1420" w14:textId="2C552AD8" w:rsidR="0039004A" w:rsidRPr="00BD3B05" w:rsidRDefault="0039004A" w:rsidP="0039004A">
      <w:pPr>
        <w:rPr>
          <w:rtl/>
          <w:lang w:bidi="ar-EG"/>
        </w:rPr>
      </w:pPr>
    </w:p>
    <w:p w14:paraId="3153E199" w14:textId="6C7F5F40" w:rsidR="0039004A" w:rsidRPr="00BD3B05" w:rsidRDefault="0039004A" w:rsidP="0039004A"/>
    <w:p w14:paraId="7A02797A" w14:textId="44AC82D5" w:rsidR="0039004A" w:rsidRDefault="0039004A" w:rsidP="0039004A">
      <w:pPr>
        <w:rPr>
          <w:rFonts w:ascii="Agency FB" w:hAnsi="Agency FB"/>
          <w:sz w:val="36"/>
          <w:szCs w:val="36"/>
          <w:rtl/>
          <w:lang w:bidi="ar-EG"/>
        </w:rPr>
      </w:pPr>
    </w:p>
    <w:p w14:paraId="4BFB47CA" w14:textId="4FF5015A" w:rsidR="0039004A" w:rsidRPr="004F3D8A" w:rsidRDefault="0039004A" w:rsidP="0039004A">
      <w:pPr>
        <w:rPr>
          <w:rFonts w:ascii="Agency FB" w:hAnsi="Agency FB"/>
          <w:sz w:val="36"/>
          <w:szCs w:val="36"/>
          <w:rtl/>
          <w:lang w:bidi="ar-EG"/>
        </w:rPr>
      </w:pPr>
    </w:p>
    <w:p w14:paraId="01FDDDA3" w14:textId="1B2646DD" w:rsidR="0039004A" w:rsidRPr="004F3D8A" w:rsidRDefault="0039004A" w:rsidP="0039004A">
      <w:pPr>
        <w:rPr>
          <w:rFonts w:ascii="Agency FB" w:hAnsi="Agency FB"/>
          <w:sz w:val="36"/>
          <w:szCs w:val="36"/>
          <w:rtl/>
          <w:lang w:bidi="ar-EG"/>
        </w:rPr>
      </w:pPr>
    </w:p>
    <w:p w14:paraId="032C741C" w14:textId="4F2E5CE9" w:rsidR="0039004A" w:rsidRPr="004F3D8A" w:rsidRDefault="0039004A" w:rsidP="0039004A">
      <w:pPr>
        <w:rPr>
          <w:rFonts w:ascii="Agency FB" w:hAnsi="Agency FB"/>
          <w:sz w:val="36"/>
          <w:szCs w:val="36"/>
          <w:rtl/>
          <w:lang w:bidi="ar-EG"/>
        </w:rPr>
      </w:pPr>
    </w:p>
    <w:p w14:paraId="5B6F0AFF" w14:textId="1947DC7B" w:rsidR="0039004A" w:rsidRPr="004F3D8A" w:rsidRDefault="0039004A" w:rsidP="0039004A">
      <w:pPr>
        <w:rPr>
          <w:rFonts w:ascii="Agency FB" w:hAnsi="Agency FB"/>
          <w:sz w:val="36"/>
          <w:szCs w:val="36"/>
          <w:rtl/>
          <w:lang w:bidi="ar-EG"/>
        </w:rPr>
      </w:pPr>
    </w:p>
    <w:p w14:paraId="4E05CBA5" w14:textId="59BE017C" w:rsidR="0039004A" w:rsidRPr="004F3D8A" w:rsidRDefault="0039004A" w:rsidP="0039004A">
      <w:pPr>
        <w:rPr>
          <w:rFonts w:ascii="Agency FB" w:hAnsi="Agency FB"/>
          <w:sz w:val="36"/>
          <w:szCs w:val="36"/>
          <w:rtl/>
          <w:lang w:bidi="ar-EG"/>
        </w:rPr>
      </w:pPr>
    </w:p>
    <w:p w14:paraId="4F626A88" w14:textId="2F886886" w:rsidR="0039004A" w:rsidRPr="004F3D8A" w:rsidRDefault="00566825" w:rsidP="0039004A">
      <w:pPr>
        <w:rPr>
          <w:rFonts w:ascii="Agency FB" w:hAnsi="Agency FB"/>
          <w:sz w:val="36"/>
          <w:szCs w:val="36"/>
          <w:rtl/>
          <w:lang w:bidi="ar-EG"/>
        </w:rPr>
      </w:pPr>
      <w:r>
        <w:rPr>
          <w:noProof/>
          <w:lang w:eastAsia="en-US"/>
        </w:rPr>
        <w:drawing>
          <wp:anchor distT="0" distB="0" distL="114300" distR="114300" simplePos="0" relativeHeight="251801600" behindDoc="1" locked="0" layoutInCell="1" allowOverlap="1" wp14:anchorId="3D58230D" wp14:editId="13A39FCB">
            <wp:simplePos x="0" y="0"/>
            <wp:positionH relativeFrom="column">
              <wp:posOffset>100214</wp:posOffset>
            </wp:positionH>
            <wp:positionV relativeFrom="paragraph">
              <wp:posOffset>6985</wp:posOffset>
            </wp:positionV>
            <wp:extent cx="3386857" cy="3103418"/>
            <wp:effectExtent l="0" t="0" r="4445" b="1905"/>
            <wp:wrapNone/>
            <wp:docPr id="3073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6857" cy="310341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2624" behindDoc="1" locked="0" layoutInCell="1" allowOverlap="1" wp14:anchorId="73269C55" wp14:editId="57E88C27">
            <wp:simplePos x="0" y="0"/>
            <wp:positionH relativeFrom="margin">
              <wp:align>right</wp:align>
            </wp:positionH>
            <wp:positionV relativeFrom="paragraph">
              <wp:posOffset>7505</wp:posOffset>
            </wp:positionV>
            <wp:extent cx="3565525" cy="3131127"/>
            <wp:effectExtent l="0" t="0" r="0" b="0"/>
            <wp:wrapNone/>
            <wp:docPr id="125847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72179" cy="3136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DCB56" w14:textId="22A3F38E" w:rsidR="0039004A" w:rsidRPr="004F3D8A" w:rsidRDefault="0039004A" w:rsidP="0039004A">
      <w:pPr>
        <w:rPr>
          <w:rFonts w:ascii="Agency FB" w:hAnsi="Agency FB"/>
          <w:sz w:val="36"/>
          <w:szCs w:val="36"/>
          <w:rtl/>
          <w:lang w:bidi="ar-EG"/>
        </w:rPr>
      </w:pPr>
    </w:p>
    <w:p w14:paraId="798E533E" w14:textId="7BA6565A" w:rsidR="0039004A" w:rsidRPr="004F3D8A" w:rsidRDefault="0039004A" w:rsidP="0039004A">
      <w:pPr>
        <w:rPr>
          <w:rFonts w:ascii="Agency FB" w:hAnsi="Agency FB"/>
          <w:sz w:val="36"/>
          <w:szCs w:val="36"/>
          <w:rtl/>
          <w:lang w:bidi="ar-EG"/>
        </w:rPr>
      </w:pPr>
    </w:p>
    <w:p w14:paraId="641C69C8" w14:textId="4E6D6FB4" w:rsidR="0039004A" w:rsidRPr="004F3D8A" w:rsidRDefault="0039004A" w:rsidP="0039004A">
      <w:pPr>
        <w:rPr>
          <w:rFonts w:ascii="Agency FB" w:hAnsi="Agency FB"/>
          <w:sz w:val="36"/>
          <w:szCs w:val="36"/>
          <w:rtl/>
          <w:lang w:bidi="ar-EG"/>
        </w:rPr>
      </w:pPr>
    </w:p>
    <w:p w14:paraId="31130C07" w14:textId="37BA195F" w:rsidR="0039004A" w:rsidRPr="004F3D8A" w:rsidRDefault="0039004A" w:rsidP="0039004A">
      <w:pPr>
        <w:rPr>
          <w:rFonts w:ascii="Agency FB" w:hAnsi="Agency FB"/>
          <w:sz w:val="36"/>
          <w:szCs w:val="36"/>
          <w:rtl/>
          <w:lang w:bidi="ar-EG"/>
        </w:rPr>
      </w:pPr>
    </w:p>
    <w:p w14:paraId="42C13160" w14:textId="3169A71C" w:rsidR="0039004A" w:rsidRPr="004F3D8A" w:rsidRDefault="0039004A" w:rsidP="0039004A">
      <w:pPr>
        <w:rPr>
          <w:rFonts w:ascii="Agency FB" w:hAnsi="Agency FB"/>
          <w:sz w:val="36"/>
          <w:szCs w:val="36"/>
          <w:rtl/>
          <w:lang w:bidi="ar-EG"/>
        </w:rPr>
      </w:pPr>
    </w:p>
    <w:p w14:paraId="088FF8A2" w14:textId="77777777" w:rsidR="0039004A" w:rsidRPr="004F3D8A" w:rsidRDefault="0039004A" w:rsidP="0039004A">
      <w:pPr>
        <w:rPr>
          <w:rFonts w:ascii="Agency FB" w:hAnsi="Agency FB"/>
          <w:sz w:val="36"/>
          <w:szCs w:val="36"/>
          <w:rtl/>
          <w:lang w:bidi="ar-EG"/>
        </w:rPr>
      </w:pPr>
    </w:p>
    <w:p w14:paraId="164220A4" w14:textId="77777777" w:rsidR="0039004A" w:rsidRPr="004F3D8A" w:rsidRDefault="0039004A" w:rsidP="0039004A">
      <w:pPr>
        <w:rPr>
          <w:rFonts w:ascii="Agency FB" w:hAnsi="Agency FB"/>
          <w:sz w:val="36"/>
          <w:szCs w:val="36"/>
          <w:rtl/>
          <w:lang w:bidi="ar-EG"/>
        </w:rPr>
      </w:pPr>
    </w:p>
    <w:p w14:paraId="01EAF97E" w14:textId="77777777" w:rsidR="0039004A" w:rsidRDefault="0039004A" w:rsidP="0039004A">
      <w:pPr>
        <w:rPr>
          <w:rFonts w:ascii="Agency FB" w:hAnsi="Agency FB"/>
          <w:sz w:val="36"/>
          <w:szCs w:val="36"/>
          <w:lang w:bidi="ar-EG"/>
        </w:rPr>
      </w:pPr>
    </w:p>
    <w:p w14:paraId="2E71F5F2" w14:textId="77777777" w:rsidR="0039004A" w:rsidRPr="004F3D8A" w:rsidRDefault="0039004A" w:rsidP="0039004A">
      <w:pPr>
        <w:rPr>
          <w:rFonts w:ascii="Agency FB" w:hAnsi="Agency FB"/>
          <w:sz w:val="36"/>
          <w:szCs w:val="36"/>
          <w:rtl/>
          <w:lang w:bidi="ar-EG"/>
        </w:rPr>
      </w:pPr>
    </w:p>
    <w:p w14:paraId="6698D9C6" w14:textId="77777777" w:rsidR="0039004A" w:rsidRDefault="0039004A" w:rsidP="004F3D8A">
      <w:pPr>
        <w:rPr>
          <w:lang w:bidi="ar-EG"/>
        </w:rPr>
      </w:pPr>
    </w:p>
    <w:p w14:paraId="3D9FF5C2" w14:textId="77777777" w:rsidR="00BF25D3" w:rsidRDefault="00BF25D3" w:rsidP="004F3D8A">
      <w:pPr>
        <w:rPr>
          <w:lang w:bidi="ar-EG"/>
        </w:rPr>
      </w:pPr>
    </w:p>
    <w:p w14:paraId="30DE1192" w14:textId="77777777" w:rsidR="00BF25D3" w:rsidRDefault="00BF25D3" w:rsidP="00BF25D3">
      <w:pPr>
        <w:rPr>
          <w:rFonts w:ascii="Agency FB" w:hAnsi="Agency FB"/>
          <w:sz w:val="36"/>
          <w:szCs w:val="36"/>
          <w:rtl/>
          <w:lang w:bidi="ar-EG"/>
        </w:rPr>
      </w:pPr>
    </w:p>
    <w:p w14:paraId="5254CD81" w14:textId="5DD6ABBC" w:rsidR="00BF25D3" w:rsidRDefault="00314FD3" w:rsidP="00BF25D3">
      <w:pPr>
        <w:tabs>
          <w:tab w:val="left" w:pos="11110"/>
        </w:tabs>
        <w:rPr>
          <w:rFonts w:ascii="Agency FB" w:hAnsi="Agency FB"/>
          <w:sz w:val="36"/>
          <w:szCs w:val="36"/>
          <w:lang w:bidi="ar-EG"/>
        </w:rPr>
      </w:pPr>
      <w:r w:rsidRPr="006E6F85">
        <w:rPr>
          <w:noProof/>
          <w:lang w:eastAsia="en-US"/>
        </w:rPr>
        <w:lastRenderedPageBreak/>
        <w:drawing>
          <wp:anchor distT="0" distB="0" distL="114300" distR="114300" simplePos="0" relativeHeight="251749376" behindDoc="1" locked="0" layoutInCell="1" allowOverlap="1" wp14:anchorId="3485449C" wp14:editId="7D616D27">
            <wp:simplePos x="0" y="0"/>
            <wp:positionH relativeFrom="margin">
              <wp:posOffset>6927</wp:posOffset>
            </wp:positionH>
            <wp:positionV relativeFrom="paragraph">
              <wp:posOffset>-878205</wp:posOffset>
            </wp:positionV>
            <wp:extent cx="8229600" cy="23063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5D3" w:rsidRPr="006E6F85">
        <w:rPr>
          <w:noProof/>
          <w:lang w:eastAsia="en-US"/>
        </w:rPr>
        <mc:AlternateContent>
          <mc:Choice Requires="wps">
            <w:drawing>
              <wp:anchor distT="45720" distB="45720" distL="114300" distR="114300" simplePos="0" relativeHeight="251750400" behindDoc="0" locked="0" layoutInCell="1" allowOverlap="1" wp14:anchorId="7C012944" wp14:editId="318FD4CA">
                <wp:simplePos x="0" y="0"/>
                <wp:positionH relativeFrom="column">
                  <wp:posOffset>4466590</wp:posOffset>
                </wp:positionH>
                <wp:positionV relativeFrom="paragraph">
                  <wp:posOffset>-343535</wp:posOffset>
                </wp:positionV>
                <wp:extent cx="2360930" cy="14046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723C7DE0" w14:textId="4EB54890" w:rsidR="00BF25D3" w:rsidRPr="00FB6E58" w:rsidRDefault="00D520BE" w:rsidP="00BF25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12944" id="_x0000_s1035" type="#_x0000_t202" style="position:absolute;margin-left:351.7pt;margin-top:-27.05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" filled="f" stroked="f">
                <v:textbox style="mso-fit-shape-to-text:t">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723C7DE0" w14:textId="4EB54890" w:rsidR="00BF25D3" w:rsidRPr="00FB6E58" w:rsidRDefault="00D520BE" w:rsidP="00BF25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v:textbox>
              </v:shape>
            </w:pict>
          </mc:Fallback>
        </mc:AlternateContent>
      </w:r>
      <w:r w:rsidR="00BF25D3">
        <w:rPr>
          <w:rFonts w:ascii="Agency FB" w:hAnsi="Agency FB"/>
          <w:sz w:val="36"/>
          <w:szCs w:val="36"/>
          <w:lang w:bidi="ar-EG"/>
        </w:rPr>
        <w:tab/>
      </w:r>
    </w:p>
    <w:p w14:paraId="1A5CA1EF" w14:textId="77777777" w:rsidR="00BF25D3" w:rsidRPr="006E6F85" w:rsidRDefault="00BF25D3" w:rsidP="00BF25D3">
      <w:pPr>
        <w:tabs>
          <w:tab w:val="left" w:pos="10320"/>
        </w:tabs>
      </w:pPr>
      <w:r w:rsidRPr="006E6F85">
        <w:tab/>
      </w:r>
    </w:p>
    <w:p w14:paraId="6EBD2005" w14:textId="35F34158" w:rsidR="00BF25D3" w:rsidRPr="00BD3B05" w:rsidRDefault="00BF25D3" w:rsidP="00BF25D3">
      <w:r>
        <w:rPr>
          <w:noProof/>
          <w:lang w:eastAsia="en-US"/>
        </w:rPr>
        <w:t xml:space="preserve"> </w:t>
      </w:r>
    </w:p>
    <w:p w14:paraId="6882439E" w14:textId="7F36ACDC" w:rsidR="00BF25D3" w:rsidRPr="00BD3B05" w:rsidRDefault="00BF25D3" w:rsidP="00BF25D3"/>
    <w:p w14:paraId="68690280" w14:textId="4C2A3B9E" w:rsidR="00BF25D3" w:rsidRPr="00BD3B05" w:rsidRDefault="00BF25D3" w:rsidP="00BF25D3"/>
    <w:p w14:paraId="1F91DD3E" w14:textId="5879244A" w:rsidR="00BF25D3" w:rsidRPr="00BD3B05" w:rsidRDefault="00BF25D3" w:rsidP="00BF25D3">
      <w:pPr>
        <w:jc w:val="center"/>
      </w:pPr>
    </w:p>
    <w:p w14:paraId="39E146DA" w14:textId="2351C3A1" w:rsidR="00BF25D3" w:rsidRPr="00BD3B05" w:rsidRDefault="00BF25D3" w:rsidP="00BF25D3"/>
    <w:p w14:paraId="1267DCEF" w14:textId="41D45E2E" w:rsidR="00BF25D3" w:rsidRDefault="00BF25D3" w:rsidP="00BF25D3"/>
    <w:p w14:paraId="35937818" w14:textId="7C66F2F7" w:rsidR="00BF25D3" w:rsidRDefault="00BF25D3" w:rsidP="00BF25D3">
      <w:r>
        <w:rPr>
          <w:noProof/>
          <w:lang w:eastAsia="en-US"/>
        </w:rPr>
        <mc:AlternateContent>
          <mc:Choice Requires="wps">
            <w:drawing>
              <wp:anchor distT="0" distB="0" distL="114300" distR="114300" simplePos="0" relativeHeight="251751424" behindDoc="0" locked="0" layoutInCell="1" allowOverlap="1" wp14:anchorId="33AD89E9" wp14:editId="238284A0">
                <wp:simplePos x="0" y="0"/>
                <wp:positionH relativeFrom="column">
                  <wp:posOffset>101600</wp:posOffset>
                </wp:positionH>
                <wp:positionV relativeFrom="paragraph">
                  <wp:posOffset>85090</wp:posOffset>
                </wp:positionV>
                <wp:extent cx="7308850" cy="3886200"/>
                <wp:effectExtent l="38100" t="38100" r="44450" b="38100"/>
                <wp:wrapNone/>
                <wp:docPr id="195"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EDC53D" id="Rounded Rectangle 195" o:spid="_x0000_s1026" style="position:absolute;margin-left:8pt;margin-top:6.7pt;width:575.5pt;height:30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7572FE31" w14:textId="47F73BF4" w:rsidR="00BF25D3" w:rsidRPr="00945167" w:rsidRDefault="009338BB" w:rsidP="00BF25D3">
      <w:r w:rsidRPr="00945167">
        <w:rPr>
          <w:noProof/>
          <w:lang w:eastAsia="en-US"/>
        </w:rPr>
        <mc:AlternateContent>
          <mc:Choice Requires="wps">
            <w:drawing>
              <wp:anchor distT="45720" distB="45720" distL="114300" distR="114300" simplePos="0" relativeHeight="251753472" behindDoc="0" locked="0" layoutInCell="1" allowOverlap="1" wp14:anchorId="7678FA06" wp14:editId="5EF6AFCB">
                <wp:simplePos x="0" y="0"/>
                <wp:positionH relativeFrom="column">
                  <wp:posOffset>401320</wp:posOffset>
                </wp:positionH>
                <wp:positionV relativeFrom="paragraph">
                  <wp:posOffset>102870</wp:posOffset>
                </wp:positionV>
                <wp:extent cx="5391150" cy="33985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70294806" w14:textId="3AC19925" w:rsidR="00D520BE" w:rsidRPr="009D3001" w:rsidRDefault="009D3001" w:rsidP="009D3001">
                            <w:pPr>
                              <w:shd w:val="clear" w:color="auto" w:fill="FFFFFF" w:themeFill="background1"/>
                              <w:rPr>
                                <w:rFonts w:ascii="Agency FB" w:eastAsia="Times New Roman" w:hAnsi="Agency FB" w:cs="Segoe UI"/>
                                <w:b/>
                                <w:bCs/>
                                <w:color w:val="7030A0"/>
                                <w:lang w:eastAsia="en-US"/>
                              </w:rPr>
                            </w:pPr>
                            <w:r w:rsidRPr="009D3001">
                              <w:rPr>
                                <w:rFonts w:ascii="Agency FB" w:eastAsia="Times New Roman" w:hAnsi="Agency FB" w:cs="Segoe UI"/>
                                <w:b/>
                                <w:bCs/>
                                <w:color w:val="7030A0"/>
                                <w:lang w:eastAsia="en-US"/>
                              </w:rPr>
                              <w:t>The code uses an ESP32 microcontroller, a keypad, and a servo motor to control the rotation angle of the servo motor based on input from the keypad.</w:t>
                            </w:r>
                          </w:p>
                          <w:p w14:paraId="6286B02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5840BB5B"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B67769"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17D17D" w14:textId="06C0766E" w:rsidR="009D3001" w:rsidRDefault="009D3001" w:rsidP="009D3001">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i</w:t>
                            </w:r>
                            <w:r w:rsidRPr="009D3001">
                              <w:rPr>
                                <w:rFonts w:ascii="Agency FB" w:eastAsia="Times New Roman" w:hAnsi="Agency FB" w:cs="Segoe UI"/>
                                <w:b/>
                                <w:bCs/>
                                <w:color w:val="C00000"/>
                                <w:lang w:eastAsia="en-US"/>
                              </w:rPr>
                              <w:t xml:space="preserve">n the void </w:t>
                            </w:r>
                            <w:proofErr w:type="gramStart"/>
                            <w:r w:rsidRPr="009D3001">
                              <w:rPr>
                                <w:rFonts w:ascii="Agency FB" w:eastAsia="Times New Roman" w:hAnsi="Agency FB" w:cs="Segoe UI"/>
                                <w:b/>
                                <w:bCs/>
                                <w:color w:val="C00000"/>
                                <w:lang w:eastAsia="en-US"/>
                              </w:rPr>
                              <w:t>setup(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9D3001">
                              <w:rPr>
                                <w:rFonts w:ascii="Agency FB" w:eastAsia="Times New Roman" w:hAnsi="Agency FB" w:cs="Segoe UI"/>
                                <w:b/>
                                <w:bCs/>
                                <w:color w:val="7030A0"/>
                                <w:lang w:eastAsia="en-US"/>
                              </w:rPr>
                              <w:t xml:space="preserve">attaches the servo motor to the corresponding pin using </w:t>
                            </w:r>
                            <w:proofErr w:type="spellStart"/>
                            <w:r w:rsidRPr="009D3001">
                              <w:rPr>
                                <w:rFonts w:ascii="Agency FB" w:eastAsia="Times New Roman" w:hAnsi="Agency FB" w:cs="Segoe UI"/>
                                <w:b/>
                                <w:bCs/>
                                <w:color w:val="C00000"/>
                                <w:lang w:eastAsia="en-US"/>
                              </w:rPr>
                              <w:t>myServo.attach</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 xml:space="preserve">and sets the initial position of the servo motor to 0 degrees using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p>
                          <w:p w14:paraId="6F14EA8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22C22F84" w14:textId="1375FB36" w:rsidR="009D3001" w:rsidRDefault="009D3001" w:rsidP="009D3001">
                            <w:pPr>
                              <w:shd w:val="clear" w:color="auto" w:fill="FFFFFF" w:themeFill="background1"/>
                              <w:rPr>
                                <w:rFonts w:ascii="Agency FB" w:eastAsia="Times New Roman" w:hAnsi="Agency FB" w:cs="Segoe UI"/>
                                <w:b/>
                                <w:bCs/>
                                <w:color w:val="C00000"/>
                                <w:lang w:eastAsia="en-US"/>
                              </w:rPr>
                            </w:pPr>
                            <w:r w:rsidRPr="009D3001">
                              <w:rPr>
                                <w:rFonts w:ascii="Agency FB" w:eastAsia="Times New Roman" w:hAnsi="Agency FB" w:cs="Segoe UI"/>
                                <w:b/>
                                <w:bCs/>
                                <w:color w:val="C00000"/>
                                <w:lang w:eastAsia="en-US"/>
                              </w:rPr>
                              <w:t xml:space="preserve">In the void </w:t>
                            </w:r>
                            <w:proofErr w:type="gramStart"/>
                            <w:r w:rsidRPr="009D3001">
                              <w:rPr>
                                <w:rFonts w:ascii="Agency FB" w:eastAsia="Times New Roman" w:hAnsi="Agency FB" w:cs="Segoe UI"/>
                                <w:b/>
                                <w:bCs/>
                                <w:color w:val="C00000"/>
                                <w:lang w:eastAsia="en-US"/>
                              </w:rPr>
                              <w:t>loop(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7030A0"/>
                                <w:lang w:eastAsia="en-US"/>
                              </w:rPr>
                              <w:t xml:space="preserve">: </w:t>
                            </w:r>
                            <w:r w:rsidRPr="009D3001">
                              <w:rPr>
                                <w:rFonts w:ascii="Agency FB" w:eastAsia="Times New Roman" w:hAnsi="Agency FB" w:cs="Segoe UI"/>
                                <w:b/>
                                <w:bCs/>
                                <w:color w:val="7030A0"/>
                                <w:lang w:eastAsia="en-US"/>
                              </w:rPr>
                              <w:t xml:space="preserve"> the program reads input from the keypad using </w:t>
                            </w:r>
                            <w:proofErr w:type="spellStart"/>
                            <w:r w:rsidRPr="009D3001">
                              <w:rPr>
                                <w:rFonts w:ascii="Agency FB" w:eastAsia="Times New Roman" w:hAnsi="Agency FB" w:cs="Segoe UI"/>
                                <w:b/>
                                <w:bCs/>
                                <w:color w:val="C00000"/>
                                <w:lang w:eastAsia="en-US"/>
                              </w:rPr>
                              <w:t>keypad.getKey</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and sets the angle of the servo motor based on the key pressed by the user using</w:t>
                            </w:r>
                            <w:r>
                              <w:rPr>
                                <w:rFonts w:ascii="Agency FB" w:eastAsia="Times New Roman" w:hAnsi="Agency FB" w:cs="Segoe UI"/>
                                <w:b/>
                                <w:bCs/>
                                <w:color w:val="7030A0"/>
                                <w:lang w:eastAsia="en-US"/>
                              </w:rPr>
                              <w:t xml:space="preserve">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r w:rsidR="00314FD3">
                              <w:rPr>
                                <w:rFonts w:ascii="Agency FB" w:eastAsia="Times New Roman" w:hAnsi="Agency FB" w:cs="Segoe UI"/>
                                <w:b/>
                                <w:bCs/>
                                <w:color w:val="C00000"/>
                                <w:lang w:eastAsia="en-US"/>
                              </w:rPr>
                              <w:t>,</w:t>
                            </w:r>
                          </w:p>
                          <w:p w14:paraId="32407365" w14:textId="4C55BBA6"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'1',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(30) to rotate the servo motor to 30 degrees.</w:t>
                            </w:r>
                          </w:p>
                          <w:p w14:paraId="48093658" w14:textId="7934E94D"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'4',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(90) to rotate the servo motor to 90 degrees.</w:t>
                            </w:r>
                          </w:p>
                          <w:p w14:paraId="5C3C4461" w14:textId="5ABED233" w:rsidR="00314FD3" w:rsidRPr="009D3001"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'6',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(180) to rotate the servo motor to 180 degrees.</w:t>
                            </w:r>
                          </w:p>
                          <w:p w14:paraId="3F59B45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6D642FD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2E069A14"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0855807"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1358FF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1A8125E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0CB2AD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B7AB7E0"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3C74379"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4E96796C"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72075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A94A60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1DC18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5A4EF33"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3F649A5"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9C66780" w14:textId="53796A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8FA06" id="_x0000_s1036" type="#_x0000_t202" style="position:absolute;margin-left:31.6pt;margin-top:8.1pt;width:424.5pt;height:267.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" filled="f" stroked="f">
                <v:textbox>
                  <w:txbxContent>
                    <w:p w14:paraId="70294806" w14:textId="3AC19925" w:rsidR="00D520BE" w:rsidRPr="009D3001" w:rsidRDefault="009D3001" w:rsidP="009D3001">
                      <w:pPr>
                        <w:shd w:val="clear" w:color="auto" w:fill="FFFFFF" w:themeFill="background1"/>
                        <w:rPr>
                          <w:rFonts w:ascii="Agency FB" w:eastAsia="Times New Roman" w:hAnsi="Agency FB" w:cs="Segoe UI"/>
                          <w:b/>
                          <w:bCs/>
                          <w:color w:val="7030A0"/>
                          <w:lang w:eastAsia="en-US"/>
                        </w:rPr>
                      </w:pPr>
                      <w:r w:rsidRPr="009D3001">
                        <w:rPr>
                          <w:rFonts w:ascii="Agency FB" w:eastAsia="Times New Roman" w:hAnsi="Agency FB" w:cs="Segoe UI"/>
                          <w:b/>
                          <w:bCs/>
                          <w:color w:val="7030A0"/>
                          <w:lang w:eastAsia="en-US"/>
                        </w:rPr>
                        <w:t>The code uses an ESP32 microcontroller, a keypad, and a servo motor to control the rotation angle of the servo motor based on input from the keypad.</w:t>
                      </w:r>
                    </w:p>
                    <w:p w14:paraId="6286B02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5840BB5B"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B67769"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17D17D" w14:textId="06C0766E" w:rsidR="009D3001" w:rsidRDefault="009D3001" w:rsidP="009D3001">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i</w:t>
                      </w:r>
                      <w:r w:rsidRPr="009D3001">
                        <w:rPr>
                          <w:rFonts w:ascii="Agency FB" w:eastAsia="Times New Roman" w:hAnsi="Agency FB" w:cs="Segoe UI"/>
                          <w:b/>
                          <w:bCs/>
                          <w:color w:val="C00000"/>
                          <w:lang w:eastAsia="en-US"/>
                        </w:rPr>
                        <w:t xml:space="preserve">n the void </w:t>
                      </w:r>
                      <w:proofErr w:type="gramStart"/>
                      <w:r w:rsidRPr="009D3001">
                        <w:rPr>
                          <w:rFonts w:ascii="Agency FB" w:eastAsia="Times New Roman" w:hAnsi="Agency FB" w:cs="Segoe UI"/>
                          <w:b/>
                          <w:bCs/>
                          <w:color w:val="C00000"/>
                          <w:lang w:eastAsia="en-US"/>
                        </w:rPr>
                        <w:t>setup(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9D3001">
                        <w:rPr>
                          <w:rFonts w:ascii="Agency FB" w:eastAsia="Times New Roman" w:hAnsi="Agency FB" w:cs="Segoe UI"/>
                          <w:b/>
                          <w:bCs/>
                          <w:color w:val="7030A0"/>
                          <w:lang w:eastAsia="en-US"/>
                        </w:rPr>
                        <w:t xml:space="preserve">attaches the servo motor to the corresponding pin using </w:t>
                      </w:r>
                      <w:proofErr w:type="spellStart"/>
                      <w:r w:rsidRPr="009D3001">
                        <w:rPr>
                          <w:rFonts w:ascii="Agency FB" w:eastAsia="Times New Roman" w:hAnsi="Agency FB" w:cs="Segoe UI"/>
                          <w:b/>
                          <w:bCs/>
                          <w:color w:val="C00000"/>
                          <w:lang w:eastAsia="en-US"/>
                        </w:rPr>
                        <w:t>myServo.attach</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 xml:space="preserve">and sets the initial position of the servo motor to 0 degrees using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p>
                    <w:p w14:paraId="6F14EA8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22C22F84" w14:textId="1375FB36" w:rsidR="009D3001" w:rsidRDefault="009D3001" w:rsidP="009D3001">
                      <w:pPr>
                        <w:shd w:val="clear" w:color="auto" w:fill="FFFFFF" w:themeFill="background1"/>
                        <w:rPr>
                          <w:rFonts w:ascii="Agency FB" w:eastAsia="Times New Roman" w:hAnsi="Agency FB" w:cs="Segoe UI"/>
                          <w:b/>
                          <w:bCs/>
                          <w:color w:val="C00000"/>
                          <w:lang w:eastAsia="en-US"/>
                        </w:rPr>
                      </w:pPr>
                      <w:r w:rsidRPr="009D3001">
                        <w:rPr>
                          <w:rFonts w:ascii="Agency FB" w:eastAsia="Times New Roman" w:hAnsi="Agency FB" w:cs="Segoe UI"/>
                          <w:b/>
                          <w:bCs/>
                          <w:color w:val="C00000"/>
                          <w:lang w:eastAsia="en-US"/>
                        </w:rPr>
                        <w:t xml:space="preserve">In the void </w:t>
                      </w:r>
                      <w:proofErr w:type="gramStart"/>
                      <w:r w:rsidRPr="009D3001">
                        <w:rPr>
                          <w:rFonts w:ascii="Agency FB" w:eastAsia="Times New Roman" w:hAnsi="Agency FB" w:cs="Segoe UI"/>
                          <w:b/>
                          <w:bCs/>
                          <w:color w:val="C00000"/>
                          <w:lang w:eastAsia="en-US"/>
                        </w:rPr>
                        <w:t>loop(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7030A0"/>
                          <w:lang w:eastAsia="en-US"/>
                        </w:rPr>
                        <w:t xml:space="preserve">: </w:t>
                      </w:r>
                      <w:r w:rsidRPr="009D3001">
                        <w:rPr>
                          <w:rFonts w:ascii="Agency FB" w:eastAsia="Times New Roman" w:hAnsi="Agency FB" w:cs="Segoe UI"/>
                          <w:b/>
                          <w:bCs/>
                          <w:color w:val="7030A0"/>
                          <w:lang w:eastAsia="en-US"/>
                        </w:rPr>
                        <w:t xml:space="preserve"> the program reads input from the keypad using </w:t>
                      </w:r>
                      <w:proofErr w:type="spellStart"/>
                      <w:r w:rsidRPr="009D3001">
                        <w:rPr>
                          <w:rFonts w:ascii="Agency FB" w:eastAsia="Times New Roman" w:hAnsi="Agency FB" w:cs="Segoe UI"/>
                          <w:b/>
                          <w:bCs/>
                          <w:color w:val="C00000"/>
                          <w:lang w:eastAsia="en-US"/>
                        </w:rPr>
                        <w:t>keypad.getKey</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and sets the angle of the servo motor based on the key pressed by the user using</w:t>
                      </w:r>
                      <w:r>
                        <w:rPr>
                          <w:rFonts w:ascii="Agency FB" w:eastAsia="Times New Roman" w:hAnsi="Agency FB" w:cs="Segoe UI"/>
                          <w:b/>
                          <w:bCs/>
                          <w:color w:val="7030A0"/>
                          <w:lang w:eastAsia="en-US"/>
                        </w:rPr>
                        <w:t xml:space="preserve">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r w:rsidR="00314FD3">
                        <w:rPr>
                          <w:rFonts w:ascii="Agency FB" w:eastAsia="Times New Roman" w:hAnsi="Agency FB" w:cs="Segoe UI"/>
                          <w:b/>
                          <w:bCs/>
                          <w:color w:val="C00000"/>
                          <w:lang w:eastAsia="en-US"/>
                        </w:rPr>
                        <w:t>,</w:t>
                      </w:r>
                    </w:p>
                    <w:p w14:paraId="32407365" w14:textId="4C55BBA6"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'1',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(30) to rotate the servo motor to 30 degrees.</w:t>
                      </w:r>
                    </w:p>
                    <w:p w14:paraId="48093658" w14:textId="7934E94D"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'4',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(90) to rotate the servo motor to 90 degrees.</w:t>
                      </w:r>
                    </w:p>
                    <w:p w14:paraId="5C3C4461" w14:textId="5ABED233" w:rsidR="00314FD3" w:rsidRPr="009D3001"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'6',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(180) to rotate the servo motor to 180 degrees.</w:t>
                      </w:r>
                    </w:p>
                    <w:p w14:paraId="3F59B45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6D642FD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2E069A14"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0855807"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1358FF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1A8125E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0CB2AD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B7AB7E0"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3C74379"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4E96796C"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72075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A94A60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1DC18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5A4EF33"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3F649A5"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9C66780" w14:textId="53796A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00BF25D3" w:rsidRPr="00945167">
        <w:rPr>
          <w:noProof/>
          <w:lang w:eastAsia="en-US"/>
        </w:rPr>
        <mc:AlternateContent>
          <mc:Choice Requires="wps">
            <w:drawing>
              <wp:anchor distT="0" distB="0" distL="114300" distR="114300" simplePos="0" relativeHeight="251752448" behindDoc="0" locked="0" layoutInCell="1" allowOverlap="1" wp14:anchorId="783F8B03" wp14:editId="38C4F1B2">
                <wp:simplePos x="0" y="0"/>
                <wp:positionH relativeFrom="column">
                  <wp:posOffset>5974443</wp:posOffset>
                </wp:positionH>
                <wp:positionV relativeFrom="paragraph">
                  <wp:posOffset>144780</wp:posOffset>
                </wp:positionV>
                <wp:extent cx="1200150" cy="596900"/>
                <wp:effectExtent l="0" t="0" r="19050" b="12700"/>
                <wp:wrapNone/>
                <wp:docPr id="196"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3F8B03" id="Rounded Rectangle 196" o:spid="_x0000_s1037" style="position:absolute;margin-left:470.45pt;margin-top:11.4pt;width:94.5pt;height:47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" fillcolor="#4472c4 [3204]" strokecolor="#4472c4 [3204]" strokeweight="1pt">
                <v:stroke joinstyle="miter"/>
                <v:textbo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578E96F5" w14:textId="0FEC2CAF" w:rsidR="00BF25D3" w:rsidRPr="00BD3B05" w:rsidRDefault="00BF25D3" w:rsidP="00BF25D3"/>
    <w:p w14:paraId="14422A45" w14:textId="17CDA48B" w:rsidR="00BF25D3" w:rsidRPr="00BD3B05" w:rsidRDefault="00BF25D3" w:rsidP="00BF25D3">
      <w:r>
        <w:tab/>
      </w:r>
    </w:p>
    <w:p w14:paraId="495C56CF" w14:textId="6CFD8676" w:rsidR="00BF25D3" w:rsidRPr="00BD3B05" w:rsidRDefault="00BF25D3" w:rsidP="00BF25D3"/>
    <w:p w14:paraId="767B1073" w14:textId="3815CFCF" w:rsidR="00BF25D3" w:rsidRPr="00BD3B05" w:rsidRDefault="00BF25D3" w:rsidP="00BF25D3"/>
    <w:p w14:paraId="6A32F007" w14:textId="56678253" w:rsidR="00BF25D3" w:rsidRPr="00BD3B05" w:rsidRDefault="00BF25D3" w:rsidP="00BF25D3"/>
    <w:p w14:paraId="3F2F3E3F" w14:textId="68D8CCBC" w:rsidR="00BF25D3" w:rsidRPr="00BD3B05" w:rsidRDefault="00BF25D3" w:rsidP="00BF25D3"/>
    <w:p w14:paraId="1273BA7A" w14:textId="7A2083BA" w:rsidR="00BF25D3" w:rsidRPr="00BD3B05" w:rsidRDefault="00BF25D3" w:rsidP="00BF25D3"/>
    <w:p w14:paraId="7CC587A6" w14:textId="0BC7DE2F" w:rsidR="00BF25D3" w:rsidRPr="00BD3B05" w:rsidRDefault="00BF25D3" w:rsidP="00BF25D3"/>
    <w:p w14:paraId="40F1E763" w14:textId="51EC39A5" w:rsidR="00BF25D3" w:rsidRPr="00BD3B05" w:rsidRDefault="00BF25D3" w:rsidP="00BF25D3"/>
    <w:p w14:paraId="1B469304" w14:textId="32676888" w:rsidR="00BF25D3" w:rsidRDefault="00BF25D3" w:rsidP="00BF25D3">
      <w:pPr>
        <w:jc w:val="center"/>
      </w:pPr>
    </w:p>
    <w:p w14:paraId="7D82AFF4" w14:textId="01AEDD49" w:rsidR="00BF25D3" w:rsidRDefault="00BF25D3" w:rsidP="00BF25D3"/>
    <w:p w14:paraId="19A529FD" w14:textId="64A2F545" w:rsidR="00BF25D3" w:rsidRPr="00BD3B05" w:rsidRDefault="00BF25D3" w:rsidP="00BF25D3">
      <w:pPr>
        <w:rPr>
          <w:rtl/>
          <w:lang w:bidi="ar-EG"/>
        </w:rPr>
      </w:pPr>
    </w:p>
    <w:p w14:paraId="70489C9C" w14:textId="769BE828" w:rsidR="00BF25D3" w:rsidRPr="00BD3B05" w:rsidRDefault="00BF25D3" w:rsidP="00BF25D3"/>
    <w:p w14:paraId="2CACF460" w14:textId="1FAC224E" w:rsidR="00BF25D3" w:rsidRDefault="00BF25D3" w:rsidP="00BF25D3">
      <w:pPr>
        <w:rPr>
          <w:rFonts w:ascii="Agency FB" w:hAnsi="Agency FB"/>
          <w:sz w:val="36"/>
          <w:szCs w:val="36"/>
          <w:rtl/>
          <w:lang w:bidi="ar-EG"/>
        </w:rPr>
      </w:pPr>
    </w:p>
    <w:p w14:paraId="0227C957" w14:textId="42ED3C84" w:rsidR="00BF25D3" w:rsidRPr="004F3D8A" w:rsidRDefault="00BF25D3" w:rsidP="00BF25D3">
      <w:pPr>
        <w:rPr>
          <w:rFonts w:ascii="Agency FB" w:hAnsi="Agency FB"/>
          <w:sz w:val="36"/>
          <w:szCs w:val="36"/>
          <w:rtl/>
          <w:lang w:bidi="ar-EG"/>
        </w:rPr>
      </w:pPr>
    </w:p>
    <w:p w14:paraId="4B63C680" w14:textId="499C5913" w:rsidR="00BF25D3" w:rsidRPr="004F3D8A" w:rsidRDefault="00BF25D3" w:rsidP="00BF25D3">
      <w:pPr>
        <w:rPr>
          <w:rFonts w:ascii="Agency FB" w:hAnsi="Agency FB"/>
          <w:sz w:val="36"/>
          <w:szCs w:val="36"/>
          <w:rtl/>
          <w:lang w:bidi="ar-EG"/>
        </w:rPr>
      </w:pPr>
    </w:p>
    <w:p w14:paraId="4DC309AC" w14:textId="7136F91F" w:rsidR="00BF25D3" w:rsidRPr="004F3D8A" w:rsidRDefault="00BF25D3" w:rsidP="00BF25D3">
      <w:pPr>
        <w:rPr>
          <w:rFonts w:ascii="Agency FB" w:hAnsi="Agency FB"/>
          <w:sz w:val="36"/>
          <w:szCs w:val="36"/>
          <w:rtl/>
          <w:lang w:bidi="ar-EG"/>
        </w:rPr>
      </w:pPr>
    </w:p>
    <w:p w14:paraId="4E56EEEA" w14:textId="71057381" w:rsidR="00BF25D3" w:rsidRPr="004F3D8A" w:rsidRDefault="00BF25D3" w:rsidP="00BF25D3">
      <w:pPr>
        <w:rPr>
          <w:rFonts w:ascii="Agency FB" w:hAnsi="Agency FB"/>
          <w:sz w:val="36"/>
          <w:szCs w:val="36"/>
          <w:rtl/>
          <w:lang w:bidi="ar-EG"/>
        </w:rPr>
      </w:pPr>
    </w:p>
    <w:p w14:paraId="78186244" w14:textId="397C4043" w:rsidR="00BF25D3" w:rsidRPr="004F3D8A" w:rsidRDefault="00BF25D3" w:rsidP="00BF25D3">
      <w:pPr>
        <w:rPr>
          <w:rFonts w:ascii="Agency FB" w:hAnsi="Agency FB"/>
          <w:sz w:val="36"/>
          <w:szCs w:val="36"/>
          <w:rtl/>
          <w:lang w:bidi="ar-EG"/>
        </w:rPr>
      </w:pPr>
    </w:p>
    <w:p w14:paraId="5A7ED40C" w14:textId="0FCCD21A" w:rsidR="00BF25D3" w:rsidRPr="004F3D8A" w:rsidRDefault="009D7951" w:rsidP="00BF25D3">
      <w:pPr>
        <w:rPr>
          <w:rFonts w:ascii="Agency FB" w:hAnsi="Agency FB"/>
          <w:sz w:val="36"/>
          <w:szCs w:val="36"/>
          <w:rtl/>
          <w:lang w:bidi="ar-EG"/>
        </w:rPr>
      </w:pPr>
      <w:r>
        <w:rPr>
          <w:noProof/>
          <w:lang w:eastAsia="en-US"/>
        </w:rPr>
        <w:drawing>
          <wp:anchor distT="0" distB="0" distL="114300" distR="114300" simplePos="0" relativeHeight="251804672" behindDoc="1" locked="0" layoutInCell="1" allowOverlap="1" wp14:anchorId="16817A51" wp14:editId="36D8646B">
            <wp:simplePos x="0" y="0"/>
            <wp:positionH relativeFrom="margin">
              <wp:posOffset>3941618</wp:posOffset>
            </wp:positionH>
            <wp:positionV relativeFrom="paragraph">
              <wp:posOffset>8601</wp:posOffset>
            </wp:positionV>
            <wp:extent cx="3544384" cy="1536989"/>
            <wp:effectExtent l="0" t="0" r="0" b="6350"/>
            <wp:wrapNone/>
            <wp:docPr id="1395700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8903" cy="1543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03648" behindDoc="1" locked="0" layoutInCell="1" allowOverlap="1" wp14:anchorId="69437CF7" wp14:editId="15C11040">
            <wp:simplePos x="0" y="0"/>
            <wp:positionH relativeFrom="margin">
              <wp:align>left</wp:align>
            </wp:positionH>
            <wp:positionV relativeFrom="paragraph">
              <wp:posOffset>6928</wp:posOffset>
            </wp:positionV>
            <wp:extent cx="3857393" cy="1537855"/>
            <wp:effectExtent l="0" t="0" r="0" b="5715"/>
            <wp:wrapNone/>
            <wp:docPr id="740465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870" cy="1547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9A840" w14:textId="350FB1E1" w:rsidR="00BF25D3" w:rsidRPr="004F3D8A" w:rsidRDefault="00BF25D3" w:rsidP="00BF25D3">
      <w:pPr>
        <w:rPr>
          <w:rFonts w:ascii="Agency FB" w:hAnsi="Agency FB"/>
          <w:sz w:val="36"/>
          <w:szCs w:val="36"/>
          <w:rtl/>
          <w:lang w:bidi="ar-EG"/>
        </w:rPr>
      </w:pPr>
    </w:p>
    <w:p w14:paraId="77D87B8F" w14:textId="1221AA71" w:rsidR="00BF25D3" w:rsidRPr="004F3D8A" w:rsidRDefault="00BF25D3" w:rsidP="00BF25D3">
      <w:pPr>
        <w:rPr>
          <w:rFonts w:ascii="Agency FB" w:hAnsi="Agency FB"/>
          <w:sz w:val="36"/>
          <w:szCs w:val="36"/>
          <w:rtl/>
          <w:lang w:bidi="ar-EG"/>
        </w:rPr>
      </w:pPr>
    </w:p>
    <w:p w14:paraId="470914C2" w14:textId="41F58A34" w:rsidR="00BF25D3" w:rsidRPr="004F3D8A" w:rsidRDefault="00BF25D3" w:rsidP="00BF25D3">
      <w:pPr>
        <w:rPr>
          <w:rFonts w:ascii="Agency FB" w:hAnsi="Agency FB"/>
          <w:sz w:val="36"/>
          <w:szCs w:val="36"/>
          <w:rtl/>
          <w:lang w:bidi="ar-EG"/>
        </w:rPr>
      </w:pPr>
    </w:p>
    <w:p w14:paraId="426E4166" w14:textId="3DD6A477" w:rsidR="00BF25D3" w:rsidRPr="004F3D8A" w:rsidRDefault="00BF25D3" w:rsidP="00BF25D3">
      <w:pPr>
        <w:rPr>
          <w:rFonts w:ascii="Agency FB" w:hAnsi="Agency FB"/>
          <w:sz w:val="36"/>
          <w:szCs w:val="36"/>
          <w:rtl/>
          <w:lang w:bidi="ar-EG"/>
        </w:rPr>
      </w:pPr>
    </w:p>
    <w:p w14:paraId="1ACFC79D" w14:textId="6821BE95" w:rsidR="00BF25D3" w:rsidRPr="004F3D8A" w:rsidRDefault="00BF25D3" w:rsidP="00BF25D3">
      <w:pPr>
        <w:rPr>
          <w:rFonts w:ascii="Agency FB" w:hAnsi="Agency FB"/>
          <w:sz w:val="36"/>
          <w:szCs w:val="36"/>
          <w:rtl/>
          <w:lang w:bidi="ar-EG"/>
        </w:rPr>
      </w:pPr>
    </w:p>
    <w:p w14:paraId="3029988B" w14:textId="4D6CD804" w:rsidR="00BF25D3" w:rsidRPr="004F3D8A" w:rsidRDefault="009D7951" w:rsidP="00BF25D3">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05696" behindDoc="1" locked="0" layoutInCell="1" allowOverlap="1" wp14:anchorId="6AAF0707" wp14:editId="251EDD48">
            <wp:simplePos x="0" y="0"/>
            <wp:positionH relativeFrom="margin">
              <wp:posOffset>1357745</wp:posOffset>
            </wp:positionH>
            <wp:positionV relativeFrom="paragraph">
              <wp:posOffset>66098</wp:posOffset>
            </wp:positionV>
            <wp:extent cx="4786630" cy="1457286"/>
            <wp:effectExtent l="0" t="0" r="0" b="0"/>
            <wp:wrapNone/>
            <wp:docPr id="32654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1613" cy="1464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DE36A" w14:textId="4A558219" w:rsidR="00BF25D3" w:rsidRPr="004F3D8A" w:rsidRDefault="00BF25D3" w:rsidP="00BF25D3">
      <w:pPr>
        <w:rPr>
          <w:rFonts w:ascii="Agency FB" w:hAnsi="Agency FB"/>
          <w:sz w:val="36"/>
          <w:szCs w:val="36"/>
          <w:rtl/>
          <w:lang w:bidi="ar-EG"/>
        </w:rPr>
      </w:pPr>
    </w:p>
    <w:p w14:paraId="639A27F5" w14:textId="77777777" w:rsidR="00BF25D3" w:rsidRDefault="00BF25D3" w:rsidP="00BF25D3">
      <w:pPr>
        <w:rPr>
          <w:rFonts w:ascii="Agency FB" w:hAnsi="Agency FB"/>
          <w:sz w:val="36"/>
          <w:szCs w:val="36"/>
          <w:lang w:bidi="ar-EG"/>
        </w:rPr>
      </w:pPr>
    </w:p>
    <w:p w14:paraId="2BFBC2AA" w14:textId="77777777" w:rsidR="00BF25D3" w:rsidRPr="004F3D8A" w:rsidRDefault="00BF25D3" w:rsidP="00BF25D3">
      <w:pPr>
        <w:rPr>
          <w:rFonts w:ascii="Agency FB" w:hAnsi="Agency FB"/>
          <w:sz w:val="36"/>
          <w:szCs w:val="36"/>
          <w:rtl/>
          <w:lang w:bidi="ar-EG"/>
        </w:rPr>
      </w:pPr>
    </w:p>
    <w:p w14:paraId="7467B35E" w14:textId="77777777" w:rsidR="00BF25D3" w:rsidRDefault="00BF25D3" w:rsidP="00BF25D3"/>
    <w:p w14:paraId="49592585" w14:textId="0F1AEB2A" w:rsidR="00BF25D3" w:rsidRDefault="00314FD3" w:rsidP="00314FD3">
      <w:pPr>
        <w:tabs>
          <w:tab w:val="left" w:pos="10353"/>
        </w:tabs>
      </w:pPr>
      <w:r>
        <w:tab/>
      </w:r>
    </w:p>
    <w:p w14:paraId="3E3C5B42" w14:textId="77777777" w:rsidR="00314FD3" w:rsidRDefault="00314FD3" w:rsidP="00314FD3">
      <w:pPr>
        <w:tabs>
          <w:tab w:val="left" w:pos="10353"/>
        </w:tabs>
      </w:pPr>
    </w:p>
    <w:p w14:paraId="35BEFDA3" w14:textId="57585F26" w:rsidR="00314FD3" w:rsidRDefault="00713077" w:rsidP="00314FD3">
      <w:pPr>
        <w:rPr>
          <w:rFonts w:ascii="Agency FB" w:hAnsi="Agency FB"/>
          <w:sz w:val="36"/>
          <w:szCs w:val="36"/>
          <w:rtl/>
          <w:lang w:bidi="ar-EG"/>
        </w:rPr>
      </w:pPr>
      <w:r w:rsidRPr="006E6F85">
        <w:rPr>
          <w:noProof/>
          <w:lang w:eastAsia="en-US"/>
        </w:rPr>
        <w:lastRenderedPageBreak/>
        <w:drawing>
          <wp:anchor distT="0" distB="0" distL="114300" distR="114300" simplePos="0" relativeHeight="251807744" behindDoc="1" locked="0" layoutInCell="1" allowOverlap="1" wp14:anchorId="28991041" wp14:editId="00A7ADEB">
            <wp:simplePos x="0" y="0"/>
            <wp:positionH relativeFrom="margin">
              <wp:align>left</wp:align>
            </wp:positionH>
            <wp:positionV relativeFrom="paragraph">
              <wp:posOffset>-878205</wp:posOffset>
            </wp:positionV>
            <wp:extent cx="8229600" cy="2306320"/>
            <wp:effectExtent l="0" t="0" r="0" b="0"/>
            <wp:wrapNone/>
            <wp:docPr id="1644243776" name="Picture 164424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51959" w14:textId="4DF8A82B" w:rsidR="00314FD3" w:rsidRDefault="00314FD3" w:rsidP="00314FD3">
      <w:pPr>
        <w:tabs>
          <w:tab w:val="left" w:pos="11110"/>
        </w:tabs>
        <w:rPr>
          <w:rFonts w:ascii="Agency FB" w:hAnsi="Agency FB"/>
          <w:sz w:val="36"/>
          <w:szCs w:val="36"/>
          <w:lang w:bidi="ar-EG"/>
        </w:rPr>
      </w:pPr>
      <w:r w:rsidRPr="006E6F85">
        <w:rPr>
          <w:noProof/>
          <w:lang w:eastAsia="en-US"/>
        </w:rPr>
        <mc:AlternateContent>
          <mc:Choice Requires="wps">
            <w:drawing>
              <wp:anchor distT="45720" distB="45720" distL="114300" distR="114300" simplePos="0" relativeHeight="251808768" behindDoc="0" locked="0" layoutInCell="1" allowOverlap="1" wp14:anchorId="18961A0C" wp14:editId="5171F907">
                <wp:simplePos x="0" y="0"/>
                <wp:positionH relativeFrom="column">
                  <wp:posOffset>4466590</wp:posOffset>
                </wp:positionH>
                <wp:positionV relativeFrom="paragraph">
                  <wp:posOffset>-343535</wp:posOffset>
                </wp:positionV>
                <wp:extent cx="2360930" cy="1404620"/>
                <wp:effectExtent l="0" t="0" r="0" b="0"/>
                <wp:wrapNone/>
                <wp:docPr id="1832060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C85D369" w14:textId="77777777" w:rsidR="00314FD3" w:rsidRDefault="00314FD3" w:rsidP="00314F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250C3438" w14:textId="77777777" w:rsidR="00314FD3" w:rsidRPr="00FB6E58" w:rsidRDefault="00314FD3" w:rsidP="00314F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961A0C" id="_x0000_s1038" type="#_x0000_t202" style="position:absolute;margin-left:351.7pt;margin-top:-27.05pt;width:185.9pt;height:110.6pt;z-index:251808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" filled="f" stroked="f">
                <v:textbox style="mso-fit-shape-to-text:t">
                  <w:txbxContent>
                    <w:p w14:paraId="2C85D369" w14:textId="77777777" w:rsidR="00314FD3" w:rsidRDefault="00314FD3" w:rsidP="00314F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250C3438" w14:textId="77777777" w:rsidR="00314FD3" w:rsidRPr="00FB6E58" w:rsidRDefault="00314FD3" w:rsidP="00314F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v:textbox>
              </v:shape>
            </w:pict>
          </mc:Fallback>
        </mc:AlternateContent>
      </w:r>
      <w:r>
        <w:rPr>
          <w:rFonts w:ascii="Agency FB" w:hAnsi="Agency FB"/>
          <w:sz w:val="36"/>
          <w:szCs w:val="36"/>
          <w:lang w:bidi="ar-EG"/>
        </w:rPr>
        <w:tab/>
      </w:r>
    </w:p>
    <w:p w14:paraId="737A61F1" w14:textId="479E0C5B" w:rsidR="00314FD3" w:rsidRPr="006E6F85" w:rsidRDefault="00314FD3" w:rsidP="00314FD3">
      <w:pPr>
        <w:tabs>
          <w:tab w:val="left" w:pos="10320"/>
        </w:tabs>
      </w:pPr>
      <w:r w:rsidRPr="006E6F85">
        <w:tab/>
      </w:r>
    </w:p>
    <w:p w14:paraId="390C4912" w14:textId="7D920FDE" w:rsidR="00314FD3" w:rsidRPr="00BD3B05" w:rsidRDefault="00314FD3" w:rsidP="00314FD3">
      <w:r>
        <w:rPr>
          <w:noProof/>
          <w:lang w:eastAsia="en-US"/>
        </w:rPr>
        <w:t xml:space="preserve"> </w:t>
      </w:r>
    </w:p>
    <w:p w14:paraId="275C0E62" w14:textId="13EB92B0" w:rsidR="00314FD3" w:rsidRPr="00BD3B05" w:rsidRDefault="00314FD3" w:rsidP="00314FD3"/>
    <w:p w14:paraId="11A08D16" w14:textId="77777777" w:rsidR="00314FD3" w:rsidRPr="00BD3B05" w:rsidRDefault="00314FD3" w:rsidP="00314FD3"/>
    <w:p w14:paraId="57514368" w14:textId="0720540F" w:rsidR="00314FD3" w:rsidRPr="00BD3B05" w:rsidRDefault="00314FD3" w:rsidP="00314FD3">
      <w:pPr>
        <w:jc w:val="center"/>
      </w:pPr>
    </w:p>
    <w:p w14:paraId="38FADF21" w14:textId="70828031" w:rsidR="00314FD3" w:rsidRDefault="00314FD3" w:rsidP="00314FD3"/>
    <w:p w14:paraId="0B4ED38D" w14:textId="1D00C7C2" w:rsidR="00314FD3" w:rsidRDefault="00314FD3" w:rsidP="00314FD3">
      <w:r>
        <w:rPr>
          <w:noProof/>
          <w:lang w:eastAsia="en-US"/>
        </w:rPr>
        <mc:AlternateContent>
          <mc:Choice Requires="wps">
            <w:drawing>
              <wp:anchor distT="0" distB="0" distL="114300" distR="114300" simplePos="0" relativeHeight="251809792" behindDoc="0" locked="0" layoutInCell="1" allowOverlap="1" wp14:anchorId="1C6B6400" wp14:editId="7DB8D718">
                <wp:simplePos x="0" y="0"/>
                <wp:positionH relativeFrom="column">
                  <wp:posOffset>101600</wp:posOffset>
                </wp:positionH>
                <wp:positionV relativeFrom="paragraph">
                  <wp:posOffset>85090</wp:posOffset>
                </wp:positionV>
                <wp:extent cx="7308850" cy="3886200"/>
                <wp:effectExtent l="38100" t="38100" r="44450" b="38100"/>
                <wp:wrapNone/>
                <wp:docPr id="1315693282"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1D0D1D" id="Rounded Rectangle 195" o:spid="_x0000_s1026" style="position:absolute;margin-left:8pt;margin-top:6.7pt;width:575.5pt;height:306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6A16848A" w14:textId="6000EA2C" w:rsidR="00314FD3" w:rsidRPr="00945167" w:rsidRDefault="00314FD3" w:rsidP="00314FD3">
      <w:r w:rsidRPr="00945167">
        <w:rPr>
          <w:noProof/>
          <w:lang w:eastAsia="en-US"/>
        </w:rPr>
        <mc:AlternateContent>
          <mc:Choice Requires="wps">
            <w:drawing>
              <wp:anchor distT="45720" distB="45720" distL="114300" distR="114300" simplePos="0" relativeHeight="251811840" behindDoc="0" locked="0" layoutInCell="1" allowOverlap="1" wp14:anchorId="0A563840" wp14:editId="7C2521A7">
                <wp:simplePos x="0" y="0"/>
                <wp:positionH relativeFrom="column">
                  <wp:posOffset>401320</wp:posOffset>
                </wp:positionH>
                <wp:positionV relativeFrom="paragraph">
                  <wp:posOffset>102870</wp:posOffset>
                </wp:positionV>
                <wp:extent cx="5391150" cy="3398520"/>
                <wp:effectExtent l="0" t="0" r="0" b="0"/>
                <wp:wrapSquare wrapText="bothSides"/>
                <wp:docPr id="1349162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191BFBC1" w14:textId="1D6FE6A4" w:rsidR="00C009C3" w:rsidRPr="00C009C3" w:rsidRDefault="00C009C3" w:rsidP="00C009C3">
                            <w:pPr>
                              <w:shd w:val="clear" w:color="auto" w:fill="FFFFFF" w:themeFill="background1"/>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 xml:space="preserve">This code uses an IR sensor and an LCD screen to measure the distance of an object from </w:t>
                            </w:r>
                            <w:proofErr w:type="spellStart"/>
                            <w:r w:rsidRPr="00C009C3">
                              <w:rPr>
                                <w:rFonts w:ascii="Agency FB" w:eastAsia="Times New Roman" w:hAnsi="Agency FB" w:cs="Segoe UI"/>
                                <w:b/>
                                <w:bCs/>
                                <w:color w:val="7030A0"/>
                                <w:lang w:eastAsia="en-US"/>
                              </w:rPr>
                              <w:t>thesensor</w:t>
                            </w:r>
                            <w:proofErr w:type="spellEnd"/>
                            <w:r w:rsidRPr="00C009C3">
                              <w:rPr>
                                <w:rFonts w:ascii="Agency FB" w:eastAsia="Times New Roman" w:hAnsi="Agency FB" w:cs="Segoe UI"/>
                                <w:b/>
                                <w:bCs/>
                                <w:color w:val="7030A0"/>
                                <w:lang w:eastAsia="en-US"/>
                              </w:rPr>
                              <w:t xml:space="preserve"> and display the value on the screen. Here's a brief explanation of the code:</w:t>
                            </w:r>
                          </w:p>
                          <w:p w14:paraId="6195D2B5" w14:textId="132F5A92" w:rsidR="00C009C3" w:rsidRPr="00C009C3" w:rsidRDefault="00C009C3" w:rsidP="00C009C3">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The code defines a constant variable IR_SENSOR which is connected to the analog input pin of the IR sensor.</w:t>
                            </w:r>
                          </w:p>
                          <w:p w14:paraId="304259B6" w14:textId="5078CFEE" w:rsidR="00314FD3" w:rsidRPr="00C009C3" w:rsidRDefault="00C009C3" w:rsidP="00C009C3">
                            <w:pPr>
                              <w:shd w:val="clear" w:color="auto" w:fill="FFFFFF" w:themeFill="background1"/>
                              <w:tabs>
                                <w:tab w:val="left" w:pos="270"/>
                                <w:tab w:val="left" w:pos="360"/>
                                <w:tab w:val="left" w:pos="450"/>
                                <w:tab w:val="left" w:pos="540"/>
                              </w:tabs>
                              <w:ind w:left="-90"/>
                              <w:rPr>
                                <w:rFonts w:ascii="Agency FB" w:eastAsia="Times New Roman" w:hAnsi="Agency FB" w:cs="Segoe UI"/>
                                <w:b/>
                                <w:bCs/>
                                <w:color w:val="7030A0"/>
                                <w:lang w:eastAsia="en-US"/>
                              </w:rPr>
                            </w:pPr>
                            <w:r>
                              <w:rPr>
                                <w:rFonts w:ascii="Agency FB" w:eastAsia="Times New Roman" w:hAnsi="Agency FB" w:cs="Segoe UI"/>
                                <w:b/>
                                <w:bCs/>
                                <w:color w:val="7030A0"/>
                                <w:lang w:eastAsia="en-US"/>
                              </w:rPr>
                              <w:t xml:space="preserve"> *     </w:t>
                            </w:r>
                            <w:r w:rsidRPr="00C009C3">
                              <w:rPr>
                                <w:rFonts w:ascii="Agency FB" w:eastAsia="Times New Roman" w:hAnsi="Agency FB" w:cs="Segoe UI"/>
                                <w:b/>
                                <w:bCs/>
                                <w:color w:val="7030A0"/>
                                <w:lang w:eastAsia="en-US"/>
                              </w:rPr>
                              <w:t xml:space="preserve">The code also initializes the </w:t>
                            </w:r>
                            <w:proofErr w:type="spellStart"/>
                            <w:r w:rsidRPr="00C009C3">
                              <w:rPr>
                                <w:rFonts w:ascii="Agency FB" w:eastAsia="Times New Roman" w:hAnsi="Agency FB" w:cs="Segoe UI"/>
                                <w:b/>
                                <w:bCs/>
                                <w:color w:val="7030A0"/>
                                <w:lang w:eastAsia="en-US"/>
                              </w:rPr>
                              <w:t>LiquidCrystal</w:t>
                            </w:r>
                            <w:proofErr w:type="spellEnd"/>
                            <w:r w:rsidRPr="00C009C3">
                              <w:rPr>
                                <w:rFonts w:ascii="Agency FB" w:eastAsia="Times New Roman" w:hAnsi="Agency FB" w:cs="Segoe UI"/>
                                <w:b/>
                                <w:bCs/>
                                <w:color w:val="7030A0"/>
                                <w:lang w:eastAsia="en-US"/>
                              </w:rPr>
                              <w:t xml:space="preserve"> library to interface with a 16x2 LCD screen using the pins </w:t>
                            </w:r>
                            <w:proofErr w:type="spellStart"/>
                            <w:r w:rsidRPr="00C009C3">
                              <w:rPr>
                                <w:rFonts w:ascii="Agency FB" w:eastAsia="Times New Roman" w:hAnsi="Agency FB" w:cs="Segoe UI"/>
                                <w:b/>
                                <w:bCs/>
                                <w:color w:val="7030A0"/>
                                <w:lang w:eastAsia="en-US"/>
                              </w:rPr>
                              <w:t>rs</w:t>
                            </w:r>
                            <w:proofErr w:type="spellEnd"/>
                            <w:r w:rsidRPr="00C009C3">
                              <w:rPr>
                                <w:rFonts w:ascii="Agency FB" w:eastAsia="Times New Roman" w:hAnsi="Agency FB" w:cs="Segoe UI"/>
                                <w:b/>
                                <w:bCs/>
                                <w:color w:val="7030A0"/>
                                <w:lang w:eastAsia="en-US"/>
                              </w:rPr>
                              <w:t>, e, d4, d5, d6, and d7 connected to the LCD screen.</w:t>
                            </w:r>
                          </w:p>
                          <w:p w14:paraId="61B2E269" w14:textId="77777777" w:rsidR="00C009C3" w:rsidRDefault="00C009C3" w:rsidP="00C009C3">
                            <w:pPr>
                              <w:shd w:val="clear" w:color="auto" w:fill="FFFFFF" w:themeFill="background1"/>
                              <w:rPr>
                                <w:rFonts w:ascii="Agency FB" w:eastAsia="Times New Roman" w:hAnsi="Agency FB" w:cs="Segoe UI"/>
                                <w:b/>
                                <w:bCs/>
                                <w:color w:val="C00000"/>
                                <w:lang w:eastAsia="en-US"/>
                              </w:rPr>
                            </w:pPr>
                          </w:p>
                          <w:p w14:paraId="0809DB03" w14:textId="25E39AFD"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setup(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LCD screen is initialized with a size of 16x2.</w:t>
                            </w:r>
                          </w:p>
                          <w:p w14:paraId="71C4E2B7" w14:textId="77EBCE0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loop(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analog value from the IR sensor is read using the </w:t>
                            </w:r>
                            <w:proofErr w:type="spellStart"/>
                            <w:r w:rsidRPr="00C009C3">
                              <w:rPr>
                                <w:rFonts w:ascii="Agency FB" w:eastAsia="Times New Roman" w:hAnsi="Agency FB" w:cs="Segoe UI"/>
                                <w:b/>
                                <w:bCs/>
                                <w:color w:val="C00000"/>
                                <w:lang w:eastAsia="en-US"/>
                              </w:rPr>
                              <w:t>analogRead</w:t>
                            </w:r>
                            <w:proofErr w:type="spellEnd"/>
                            <w:r w:rsidRPr="00C009C3">
                              <w:rPr>
                                <w:rFonts w:ascii="Agency FB" w:eastAsia="Times New Roman" w:hAnsi="Agency FB" w:cs="Segoe UI"/>
                                <w:b/>
                                <w:bCs/>
                                <w:color w:val="C00000"/>
                                <w:lang w:eastAsia="en-US"/>
                              </w:rPr>
                              <w:t xml:space="preserve">() function and stored in the variable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w:t>
                            </w:r>
                          </w:p>
                          <w:p w14:paraId="3D5ADD58"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less than 10, it implies that the IR sensor is not connected or has a poor connection. In this case, an error message is displayed on the LCD screen indicating that the sensor is not connected.</w:t>
                            </w:r>
                          </w:p>
                          <w:p w14:paraId="61EA3CED"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greater than or equal to 10, it means that the sensor is connected and working. In this case, the analog value is mapped to a distance value between 1-25 mm using the </w:t>
                            </w:r>
                            <w:proofErr w:type="gramStart"/>
                            <w:r w:rsidRPr="00C009C3">
                              <w:rPr>
                                <w:rFonts w:ascii="Agency FB" w:eastAsia="Times New Roman" w:hAnsi="Agency FB" w:cs="Segoe UI"/>
                                <w:b/>
                                <w:bCs/>
                                <w:color w:val="C00000"/>
                                <w:lang w:eastAsia="en-US"/>
                              </w:rPr>
                              <w:t>map(</w:t>
                            </w:r>
                            <w:proofErr w:type="gramEnd"/>
                            <w:r w:rsidRPr="00C009C3">
                              <w:rPr>
                                <w:rFonts w:ascii="Agency FB" w:eastAsia="Times New Roman" w:hAnsi="Agency FB" w:cs="Segoe UI"/>
                                <w:b/>
                                <w:bCs/>
                                <w:color w:val="C00000"/>
                                <w:lang w:eastAsia="en-US"/>
                              </w:rPr>
                              <w:t>) function and stored in the variable distance.</w:t>
                            </w:r>
                          </w:p>
                          <w:p w14:paraId="5599C379" w14:textId="723046A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The distance value is then displayed on the LCD screen using the </w:t>
                            </w:r>
                            <w:proofErr w:type="spellStart"/>
                            <w:r w:rsidRPr="00C009C3">
                              <w:rPr>
                                <w:rFonts w:ascii="Agency FB" w:eastAsia="Times New Roman" w:hAnsi="Agency FB" w:cs="Segoe UI"/>
                                <w:b/>
                                <w:bCs/>
                                <w:color w:val="C00000"/>
                                <w:lang w:eastAsia="en-US"/>
                              </w:rPr>
                              <w:t>lcd.</w:t>
                            </w:r>
                            <w:proofErr w:type="gramStart"/>
                            <w:r w:rsidRPr="00C009C3">
                              <w:rPr>
                                <w:rFonts w:ascii="Agency FB" w:eastAsia="Times New Roman" w:hAnsi="Agency FB" w:cs="Segoe UI"/>
                                <w:b/>
                                <w:bCs/>
                                <w:color w:val="C00000"/>
                                <w:lang w:eastAsia="en-US"/>
                              </w:rPr>
                              <w:t>print</w:t>
                            </w:r>
                            <w:proofErr w:type="spellEnd"/>
                            <w:r w:rsidRPr="00C009C3">
                              <w:rPr>
                                <w:rFonts w:ascii="Agency FB" w:eastAsia="Times New Roman" w:hAnsi="Agency FB" w:cs="Segoe UI"/>
                                <w:b/>
                                <w:bCs/>
                                <w:color w:val="C00000"/>
                                <w:lang w:eastAsia="en-US"/>
                              </w:rPr>
                              <w:t>(</w:t>
                            </w:r>
                            <w:proofErr w:type="gramEnd"/>
                            <w:r w:rsidRPr="00C009C3">
                              <w:rPr>
                                <w:rFonts w:ascii="Agency FB" w:eastAsia="Times New Roman" w:hAnsi="Agency FB" w:cs="Segoe UI"/>
                                <w:b/>
                                <w:bCs/>
                                <w:color w:val="C00000"/>
                                <w:lang w:eastAsia="en-US"/>
                              </w:rPr>
                              <w:t>) function.</w:t>
                            </w:r>
                          </w:p>
                          <w:p w14:paraId="7C78610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12F0F1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5623B5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48A9673"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3BA95B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0E627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2AE3AEDE"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BB8535C"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962F305"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411F7BD"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059B6E0"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CC95F1A"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4525D5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6D36D8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1CCFB9" w14:textId="77777777" w:rsidR="00314FD3" w:rsidRPr="009338BB" w:rsidRDefault="00314FD3" w:rsidP="00314FD3">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59A839" w14:textId="77777777" w:rsidR="00314FD3" w:rsidRPr="009338BB" w:rsidRDefault="00314FD3" w:rsidP="00314F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63840" id="_x0000_s1039" type="#_x0000_t202" style="position:absolute;margin-left:31.6pt;margin-top:8.1pt;width:424.5pt;height:267.6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" filled="f" stroked="f">
                <v:textbox>
                  <w:txbxContent>
                    <w:p w14:paraId="191BFBC1" w14:textId="1D6FE6A4" w:rsidR="00C009C3" w:rsidRPr="00C009C3" w:rsidRDefault="00C009C3" w:rsidP="00C009C3">
                      <w:pPr>
                        <w:shd w:val="clear" w:color="auto" w:fill="FFFFFF" w:themeFill="background1"/>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 xml:space="preserve">This code uses an IR sensor and an LCD screen to measure the distance of an object from </w:t>
                      </w:r>
                      <w:proofErr w:type="spellStart"/>
                      <w:r w:rsidRPr="00C009C3">
                        <w:rPr>
                          <w:rFonts w:ascii="Agency FB" w:eastAsia="Times New Roman" w:hAnsi="Agency FB" w:cs="Segoe UI"/>
                          <w:b/>
                          <w:bCs/>
                          <w:color w:val="7030A0"/>
                          <w:lang w:eastAsia="en-US"/>
                        </w:rPr>
                        <w:t>thesensor</w:t>
                      </w:r>
                      <w:proofErr w:type="spellEnd"/>
                      <w:r w:rsidRPr="00C009C3">
                        <w:rPr>
                          <w:rFonts w:ascii="Agency FB" w:eastAsia="Times New Roman" w:hAnsi="Agency FB" w:cs="Segoe UI"/>
                          <w:b/>
                          <w:bCs/>
                          <w:color w:val="7030A0"/>
                          <w:lang w:eastAsia="en-US"/>
                        </w:rPr>
                        <w:t xml:space="preserve"> and display the value on the screen. Here's a brief explanation of the code:</w:t>
                      </w:r>
                    </w:p>
                    <w:p w14:paraId="6195D2B5" w14:textId="132F5A92" w:rsidR="00C009C3" w:rsidRPr="00C009C3" w:rsidRDefault="00C009C3" w:rsidP="00C009C3">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The code defines a constant variable IR_SENSOR which is connected to the analog input pin of the IR sensor.</w:t>
                      </w:r>
                    </w:p>
                    <w:p w14:paraId="304259B6" w14:textId="5078CFEE" w:rsidR="00314FD3" w:rsidRPr="00C009C3" w:rsidRDefault="00C009C3" w:rsidP="00C009C3">
                      <w:pPr>
                        <w:shd w:val="clear" w:color="auto" w:fill="FFFFFF" w:themeFill="background1"/>
                        <w:tabs>
                          <w:tab w:val="left" w:pos="270"/>
                          <w:tab w:val="left" w:pos="360"/>
                          <w:tab w:val="left" w:pos="450"/>
                          <w:tab w:val="left" w:pos="540"/>
                        </w:tabs>
                        <w:ind w:left="-90"/>
                        <w:rPr>
                          <w:rFonts w:ascii="Agency FB" w:eastAsia="Times New Roman" w:hAnsi="Agency FB" w:cs="Segoe UI"/>
                          <w:b/>
                          <w:bCs/>
                          <w:color w:val="7030A0"/>
                          <w:lang w:eastAsia="en-US"/>
                        </w:rPr>
                      </w:pPr>
                      <w:r>
                        <w:rPr>
                          <w:rFonts w:ascii="Agency FB" w:eastAsia="Times New Roman" w:hAnsi="Agency FB" w:cs="Segoe UI"/>
                          <w:b/>
                          <w:bCs/>
                          <w:color w:val="7030A0"/>
                          <w:lang w:eastAsia="en-US"/>
                        </w:rPr>
                        <w:t xml:space="preserve"> *     </w:t>
                      </w:r>
                      <w:r w:rsidRPr="00C009C3">
                        <w:rPr>
                          <w:rFonts w:ascii="Agency FB" w:eastAsia="Times New Roman" w:hAnsi="Agency FB" w:cs="Segoe UI"/>
                          <w:b/>
                          <w:bCs/>
                          <w:color w:val="7030A0"/>
                          <w:lang w:eastAsia="en-US"/>
                        </w:rPr>
                        <w:t xml:space="preserve">The code also initializes the </w:t>
                      </w:r>
                      <w:proofErr w:type="spellStart"/>
                      <w:r w:rsidRPr="00C009C3">
                        <w:rPr>
                          <w:rFonts w:ascii="Agency FB" w:eastAsia="Times New Roman" w:hAnsi="Agency FB" w:cs="Segoe UI"/>
                          <w:b/>
                          <w:bCs/>
                          <w:color w:val="7030A0"/>
                          <w:lang w:eastAsia="en-US"/>
                        </w:rPr>
                        <w:t>LiquidCrystal</w:t>
                      </w:r>
                      <w:proofErr w:type="spellEnd"/>
                      <w:r w:rsidRPr="00C009C3">
                        <w:rPr>
                          <w:rFonts w:ascii="Agency FB" w:eastAsia="Times New Roman" w:hAnsi="Agency FB" w:cs="Segoe UI"/>
                          <w:b/>
                          <w:bCs/>
                          <w:color w:val="7030A0"/>
                          <w:lang w:eastAsia="en-US"/>
                        </w:rPr>
                        <w:t xml:space="preserve"> library to interface with a 16x2 LCD screen using the pins </w:t>
                      </w:r>
                      <w:proofErr w:type="spellStart"/>
                      <w:r w:rsidRPr="00C009C3">
                        <w:rPr>
                          <w:rFonts w:ascii="Agency FB" w:eastAsia="Times New Roman" w:hAnsi="Agency FB" w:cs="Segoe UI"/>
                          <w:b/>
                          <w:bCs/>
                          <w:color w:val="7030A0"/>
                          <w:lang w:eastAsia="en-US"/>
                        </w:rPr>
                        <w:t>rs</w:t>
                      </w:r>
                      <w:proofErr w:type="spellEnd"/>
                      <w:r w:rsidRPr="00C009C3">
                        <w:rPr>
                          <w:rFonts w:ascii="Agency FB" w:eastAsia="Times New Roman" w:hAnsi="Agency FB" w:cs="Segoe UI"/>
                          <w:b/>
                          <w:bCs/>
                          <w:color w:val="7030A0"/>
                          <w:lang w:eastAsia="en-US"/>
                        </w:rPr>
                        <w:t>, e, d4, d5, d6, and d7 connected to the LCD screen.</w:t>
                      </w:r>
                    </w:p>
                    <w:p w14:paraId="61B2E269" w14:textId="77777777" w:rsidR="00C009C3" w:rsidRDefault="00C009C3" w:rsidP="00C009C3">
                      <w:pPr>
                        <w:shd w:val="clear" w:color="auto" w:fill="FFFFFF" w:themeFill="background1"/>
                        <w:rPr>
                          <w:rFonts w:ascii="Agency FB" w:eastAsia="Times New Roman" w:hAnsi="Agency FB" w:cs="Segoe UI"/>
                          <w:b/>
                          <w:bCs/>
                          <w:color w:val="C00000"/>
                          <w:lang w:eastAsia="en-US"/>
                        </w:rPr>
                      </w:pPr>
                    </w:p>
                    <w:p w14:paraId="0809DB03" w14:textId="25E39AFD"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setup(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LCD screen is initialized with a size of 16x2.</w:t>
                      </w:r>
                    </w:p>
                    <w:p w14:paraId="71C4E2B7" w14:textId="77EBCE0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loop(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analog value from the IR sensor is read using the </w:t>
                      </w:r>
                      <w:proofErr w:type="spellStart"/>
                      <w:r w:rsidRPr="00C009C3">
                        <w:rPr>
                          <w:rFonts w:ascii="Agency FB" w:eastAsia="Times New Roman" w:hAnsi="Agency FB" w:cs="Segoe UI"/>
                          <w:b/>
                          <w:bCs/>
                          <w:color w:val="C00000"/>
                          <w:lang w:eastAsia="en-US"/>
                        </w:rPr>
                        <w:t>analogRead</w:t>
                      </w:r>
                      <w:proofErr w:type="spellEnd"/>
                      <w:r w:rsidRPr="00C009C3">
                        <w:rPr>
                          <w:rFonts w:ascii="Agency FB" w:eastAsia="Times New Roman" w:hAnsi="Agency FB" w:cs="Segoe UI"/>
                          <w:b/>
                          <w:bCs/>
                          <w:color w:val="C00000"/>
                          <w:lang w:eastAsia="en-US"/>
                        </w:rPr>
                        <w:t xml:space="preserve">() function and stored in the variable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w:t>
                      </w:r>
                    </w:p>
                    <w:p w14:paraId="3D5ADD58"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less than 10, it implies that the IR sensor is not connected or has a poor connection. In this case, an error message is displayed on the LCD screen indicating that the sensor is not connected.</w:t>
                      </w:r>
                    </w:p>
                    <w:p w14:paraId="61EA3CED"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greater than or equal to 10, it means that the sensor is connected and working. In this case, the analog value is mapped to a distance value between 1-25 mm using the </w:t>
                      </w:r>
                      <w:proofErr w:type="gramStart"/>
                      <w:r w:rsidRPr="00C009C3">
                        <w:rPr>
                          <w:rFonts w:ascii="Agency FB" w:eastAsia="Times New Roman" w:hAnsi="Agency FB" w:cs="Segoe UI"/>
                          <w:b/>
                          <w:bCs/>
                          <w:color w:val="C00000"/>
                          <w:lang w:eastAsia="en-US"/>
                        </w:rPr>
                        <w:t>map(</w:t>
                      </w:r>
                      <w:proofErr w:type="gramEnd"/>
                      <w:r w:rsidRPr="00C009C3">
                        <w:rPr>
                          <w:rFonts w:ascii="Agency FB" w:eastAsia="Times New Roman" w:hAnsi="Agency FB" w:cs="Segoe UI"/>
                          <w:b/>
                          <w:bCs/>
                          <w:color w:val="C00000"/>
                          <w:lang w:eastAsia="en-US"/>
                        </w:rPr>
                        <w:t>) function and stored in the variable distance.</w:t>
                      </w:r>
                    </w:p>
                    <w:p w14:paraId="5599C379" w14:textId="723046A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The distance value is then displayed on the LCD screen using the </w:t>
                      </w:r>
                      <w:proofErr w:type="spellStart"/>
                      <w:r w:rsidRPr="00C009C3">
                        <w:rPr>
                          <w:rFonts w:ascii="Agency FB" w:eastAsia="Times New Roman" w:hAnsi="Agency FB" w:cs="Segoe UI"/>
                          <w:b/>
                          <w:bCs/>
                          <w:color w:val="C00000"/>
                          <w:lang w:eastAsia="en-US"/>
                        </w:rPr>
                        <w:t>lcd.</w:t>
                      </w:r>
                      <w:proofErr w:type="gramStart"/>
                      <w:r w:rsidRPr="00C009C3">
                        <w:rPr>
                          <w:rFonts w:ascii="Agency FB" w:eastAsia="Times New Roman" w:hAnsi="Agency FB" w:cs="Segoe UI"/>
                          <w:b/>
                          <w:bCs/>
                          <w:color w:val="C00000"/>
                          <w:lang w:eastAsia="en-US"/>
                        </w:rPr>
                        <w:t>print</w:t>
                      </w:r>
                      <w:proofErr w:type="spellEnd"/>
                      <w:r w:rsidRPr="00C009C3">
                        <w:rPr>
                          <w:rFonts w:ascii="Agency FB" w:eastAsia="Times New Roman" w:hAnsi="Agency FB" w:cs="Segoe UI"/>
                          <w:b/>
                          <w:bCs/>
                          <w:color w:val="C00000"/>
                          <w:lang w:eastAsia="en-US"/>
                        </w:rPr>
                        <w:t>(</w:t>
                      </w:r>
                      <w:proofErr w:type="gramEnd"/>
                      <w:r w:rsidRPr="00C009C3">
                        <w:rPr>
                          <w:rFonts w:ascii="Agency FB" w:eastAsia="Times New Roman" w:hAnsi="Agency FB" w:cs="Segoe UI"/>
                          <w:b/>
                          <w:bCs/>
                          <w:color w:val="C00000"/>
                          <w:lang w:eastAsia="en-US"/>
                        </w:rPr>
                        <w:t>) function.</w:t>
                      </w:r>
                    </w:p>
                    <w:p w14:paraId="7C78610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12F0F1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5623B5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48A9673"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3BA95B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0E627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2AE3AEDE"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BB8535C"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962F305"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411F7BD"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059B6E0"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CC95F1A"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4525D5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6D36D8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1CCFB9" w14:textId="77777777" w:rsidR="00314FD3" w:rsidRPr="009338BB" w:rsidRDefault="00314FD3" w:rsidP="00314FD3">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59A839" w14:textId="77777777" w:rsidR="00314FD3" w:rsidRPr="009338BB" w:rsidRDefault="00314FD3" w:rsidP="00314F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10816" behindDoc="0" locked="0" layoutInCell="1" allowOverlap="1" wp14:anchorId="4D3F1724" wp14:editId="086794FA">
                <wp:simplePos x="0" y="0"/>
                <wp:positionH relativeFrom="column">
                  <wp:posOffset>5974443</wp:posOffset>
                </wp:positionH>
                <wp:positionV relativeFrom="paragraph">
                  <wp:posOffset>144780</wp:posOffset>
                </wp:positionV>
                <wp:extent cx="1200150" cy="596900"/>
                <wp:effectExtent l="0" t="0" r="19050" b="12700"/>
                <wp:wrapNone/>
                <wp:docPr id="363391461"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347CF" w14:textId="77777777" w:rsidR="00314FD3" w:rsidRPr="00E2738E" w:rsidRDefault="00314FD3" w:rsidP="00314F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3F1724" id="_x0000_s1040" style="position:absolute;margin-left:470.45pt;margin-top:11.4pt;width:94.5pt;height:47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" fillcolor="#4472c4 [3204]" strokecolor="#4472c4 [3204]" strokeweight="1pt">
                <v:stroke joinstyle="miter"/>
                <v:textbox>
                  <w:txbxContent>
                    <w:p w14:paraId="650347CF" w14:textId="77777777" w:rsidR="00314FD3" w:rsidRPr="00E2738E" w:rsidRDefault="00314FD3" w:rsidP="00314F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7CE7846F" w14:textId="7F51A425" w:rsidR="00314FD3" w:rsidRPr="00BD3B05" w:rsidRDefault="00314FD3" w:rsidP="00314FD3"/>
    <w:p w14:paraId="58D0A284" w14:textId="01301963" w:rsidR="00314FD3" w:rsidRPr="00BD3B05" w:rsidRDefault="00314FD3" w:rsidP="00314FD3">
      <w:r>
        <w:tab/>
      </w:r>
    </w:p>
    <w:p w14:paraId="56F77619" w14:textId="51F4DE9C" w:rsidR="00314FD3" w:rsidRPr="00BD3B05" w:rsidRDefault="00314FD3" w:rsidP="00314FD3"/>
    <w:p w14:paraId="6E7A763F" w14:textId="7C02DD91" w:rsidR="00314FD3" w:rsidRPr="00BD3B05" w:rsidRDefault="00314FD3" w:rsidP="00314FD3"/>
    <w:p w14:paraId="6B172E91" w14:textId="07222C95" w:rsidR="00314FD3" w:rsidRPr="00BD3B05" w:rsidRDefault="00314FD3" w:rsidP="00314FD3"/>
    <w:p w14:paraId="73626F3A" w14:textId="5BF66DCC" w:rsidR="00314FD3" w:rsidRPr="00BD3B05" w:rsidRDefault="00314FD3" w:rsidP="00314FD3"/>
    <w:p w14:paraId="2251FC55" w14:textId="4E240DF9" w:rsidR="00314FD3" w:rsidRPr="00BD3B05" w:rsidRDefault="00314FD3" w:rsidP="00314FD3"/>
    <w:p w14:paraId="3E4A10E3" w14:textId="1F737CBC" w:rsidR="00314FD3" w:rsidRPr="00BD3B05" w:rsidRDefault="00314FD3" w:rsidP="00314FD3"/>
    <w:p w14:paraId="3A769D4C" w14:textId="77777777" w:rsidR="00314FD3" w:rsidRPr="00BD3B05" w:rsidRDefault="00314FD3" w:rsidP="00314FD3"/>
    <w:p w14:paraId="737D355D" w14:textId="0109785B" w:rsidR="00314FD3" w:rsidRDefault="00314FD3" w:rsidP="00314FD3">
      <w:pPr>
        <w:jc w:val="center"/>
      </w:pPr>
    </w:p>
    <w:p w14:paraId="257518F0" w14:textId="3DF5C54B" w:rsidR="00314FD3" w:rsidRDefault="00314FD3" w:rsidP="00314FD3"/>
    <w:p w14:paraId="184A7540" w14:textId="7E6D2C0D" w:rsidR="00314FD3" w:rsidRPr="00BD3B05" w:rsidRDefault="00314FD3" w:rsidP="00314FD3">
      <w:pPr>
        <w:rPr>
          <w:rtl/>
          <w:lang w:bidi="ar-EG"/>
        </w:rPr>
      </w:pPr>
    </w:p>
    <w:p w14:paraId="7B80C55B" w14:textId="7D084A25" w:rsidR="00314FD3" w:rsidRPr="00BD3B05" w:rsidRDefault="00314FD3" w:rsidP="00314FD3"/>
    <w:p w14:paraId="16201B3D" w14:textId="0C17F842" w:rsidR="00314FD3" w:rsidRDefault="00314FD3" w:rsidP="00314FD3">
      <w:pPr>
        <w:rPr>
          <w:rFonts w:ascii="Agency FB" w:hAnsi="Agency FB"/>
          <w:sz w:val="36"/>
          <w:szCs w:val="36"/>
          <w:rtl/>
          <w:lang w:bidi="ar-EG"/>
        </w:rPr>
      </w:pPr>
    </w:p>
    <w:p w14:paraId="68C1AB47" w14:textId="2F7BC326" w:rsidR="00314FD3" w:rsidRPr="004F3D8A" w:rsidRDefault="00314FD3" w:rsidP="00314FD3">
      <w:pPr>
        <w:rPr>
          <w:rFonts w:ascii="Agency FB" w:hAnsi="Agency FB"/>
          <w:sz w:val="36"/>
          <w:szCs w:val="36"/>
          <w:rtl/>
          <w:lang w:bidi="ar-EG"/>
        </w:rPr>
      </w:pPr>
    </w:p>
    <w:p w14:paraId="68D4C4DE" w14:textId="2E5B685D" w:rsidR="00314FD3" w:rsidRPr="004F3D8A" w:rsidRDefault="00314FD3" w:rsidP="00314FD3">
      <w:pPr>
        <w:rPr>
          <w:rFonts w:ascii="Agency FB" w:hAnsi="Agency FB"/>
          <w:sz w:val="36"/>
          <w:szCs w:val="36"/>
          <w:rtl/>
          <w:lang w:bidi="ar-EG"/>
        </w:rPr>
      </w:pPr>
    </w:p>
    <w:p w14:paraId="45915F13" w14:textId="6BA49DA7" w:rsidR="00314FD3" w:rsidRPr="004F3D8A" w:rsidRDefault="00314FD3" w:rsidP="00314FD3">
      <w:pPr>
        <w:rPr>
          <w:rFonts w:ascii="Agency FB" w:hAnsi="Agency FB"/>
          <w:sz w:val="36"/>
          <w:szCs w:val="36"/>
          <w:rtl/>
          <w:lang w:bidi="ar-EG"/>
        </w:rPr>
      </w:pPr>
    </w:p>
    <w:p w14:paraId="74F9415A" w14:textId="3BC260E2" w:rsidR="00314FD3" w:rsidRPr="004F3D8A" w:rsidRDefault="00314FD3" w:rsidP="00314FD3">
      <w:pPr>
        <w:rPr>
          <w:rFonts w:ascii="Agency FB" w:hAnsi="Agency FB"/>
          <w:sz w:val="36"/>
          <w:szCs w:val="36"/>
          <w:rtl/>
          <w:lang w:bidi="ar-EG"/>
        </w:rPr>
      </w:pPr>
    </w:p>
    <w:p w14:paraId="194D17A7" w14:textId="558228B7" w:rsidR="00314FD3" w:rsidRPr="004F3D8A" w:rsidRDefault="00314FD3" w:rsidP="00314FD3">
      <w:pPr>
        <w:rPr>
          <w:rFonts w:ascii="Agency FB" w:hAnsi="Agency FB"/>
          <w:sz w:val="36"/>
          <w:szCs w:val="36"/>
          <w:rtl/>
          <w:lang w:bidi="ar-EG"/>
        </w:rPr>
      </w:pPr>
    </w:p>
    <w:p w14:paraId="3D91222F" w14:textId="47E1C031" w:rsidR="00314FD3" w:rsidRPr="004F3D8A" w:rsidRDefault="00314FD3" w:rsidP="00314FD3">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12864" behindDoc="1" locked="0" layoutInCell="1" allowOverlap="1" wp14:anchorId="3D9C2FCD" wp14:editId="2EAE5E9C">
            <wp:simplePos x="0" y="0"/>
            <wp:positionH relativeFrom="column">
              <wp:posOffset>55361</wp:posOffset>
            </wp:positionH>
            <wp:positionV relativeFrom="paragraph">
              <wp:posOffset>50281</wp:posOffset>
            </wp:positionV>
            <wp:extent cx="3449782" cy="1350645"/>
            <wp:effectExtent l="0" t="0" r="0" b="1905"/>
            <wp:wrapNone/>
            <wp:docPr id="1441601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9782"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noProof/>
          <w:sz w:val="36"/>
          <w:szCs w:val="36"/>
          <w:lang w:bidi="ar-EG"/>
        </w:rPr>
        <w:drawing>
          <wp:anchor distT="0" distB="0" distL="114300" distR="114300" simplePos="0" relativeHeight="251813888" behindDoc="1" locked="0" layoutInCell="1" allowOverlap="1" wp14:anchorId="2C1B07F6" wp14:editId="3C99DE2E">
            <wp:simplePos x="0" y="0"/>
            <wp:positionH relativeFrom="column">
              <wp:posOffset>3726353</wp:posOffset>
            </wp:positionH>
            <wp:positionV relativeFrom="paragraph">
              <wp:posOffset>29499</wp:posOffset>
            </wp:positionV>
            <wp:extent cx="3598070" cy="1350645"/>
            <wp:effectExtent l="0" t="0" r="2540" b="1905"/>
            <wp:wrapNone/>
            <wp:docPr id="1567063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807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9279D" w14:textId="7FAA9761" w:rsidR="00314FD3" w:rsidRPr="004F3D8A" w:rsidRDefault="00314FD3" w:rsidP="00314FD3">
      <w:pPr>
        <w:rPr>
          <w:rFonts w:ascii="Agency FB" w:hAnsi="Agency FB"/>
          <w:sz w:val="36"/>
          <w:szCs w:val="36"/>
          <w:rtl/>
          <w:lang w:bidi="ar-EG"/>
        </w:rPr>
      </w:pPr>
    </w:p>
    <w:p w14:paraId="3CD170E7" w14:textId="6F2FEBBC" w:rsidR="00314FD3" w:rsidRPr="004F3D8A" w:rsidRDefault="00314FD3" w:rsidP="00314FD3">
      <w:pPr>
        <w:rPr>
          <w:rFonts w:ascii="Agency FB" w:hAnsi="Agency FB"/>
          <w:sz w:val="36"/>
          <w:szCs w:val="36"/>
          <w:rtl/>
          <w:lang w:bidi="ar-EG"/>
        </w:rPr>
      </w:pPr>
    </w:p>
    <w:p w14:paraId="49E5109B" w14:textId="4817B2D5" w:rsidR="00314FD3" w:rsidRPr="004F3D8A" w:rsidRDefault="00314FD3" w:rsidP="00314FD3">
      <w:pPr>
        <w:rPr>
          <w:rFonts w:ascii="Agency FB" w:hAnsi="Agency FB"/>
          <w:sz w:val="36"/>
          <w:szCs w:val="36"/>
          <w:rtl/>
          <w:lang w:bidi="ar-EG"/>
        </w:rPr>
      </w:pPr>
    </w:p>
    <w:p w14:paraId="73BAD71B" w14:textId="4A0DBC8F" w:rsidR="00314FD3" w:rsidRPr="004F3D8A" w:rsidRDefault="00314FD3" w:rsidP="00314FD3">
      <w:pPr>
        <w:rPr>
          <w:rFonts w:ascii="Agency FB" w:hAnsi="Agency FB"/>
          <w:sz w:val="36"/>
          <w:szCs w:val="36"/>
          <w:rtl/>
          <w:lang w:bidi="ar-EG"/>
        </w:rPr>
      </w:pPr>
    </w:p>
    <w:p w14:paraId="61DB2DFA" w14:textId="2E3E4634" w:rsidR="00314FD3" w:rsidRPr="004F3D8A" w:rsidRDefault="00314FD3" w:rsidP="00314FD3">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14912" behindDoc="1" locked="0" layoutInCell="1" allowOverlap="1" wp14:anchorId="30C44156" wp14:editId="101CAE5A">
            <wp:simplePos x="0" y="0"/>
            <wp:positionH relativeFrom="column">
              <wp:posOffset>1066569</wp:posOffset>
            </wp:positionH>
            <wp:positionV relativeFrom="paragraph">
              <wp:posOffset>197427</wp:posOffset>
            </wp:positionV>
            <wp:extent cx="5333480" cy="1304142"/>
            <wp:effectExtent l="0" t="0" r="635" b="0"/>
            <wp:wrapNone/>
            <wp:docPr id="1902514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3480" cy="13041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FC3BC" w14:textId="56379AE6" w:rsidR="00314FD3" w:rsidRPr="004F3D8A" w:rsidRDefault="00314FD3" w:rsidP="00314FD3">
      <w:pPr>
        <w:rPr>
          <w:rFonts w:ascii="Agency FB" w:hAnsi="Agency FB"/>
          <w:sz w:val="36"/>
          <w:szCs w:val="36"/>
          <w:rtl/>
          <w:lang w:bidi="ar-EG"/>
        </w:rPr>
      </w:pPr>
    </w:p>
    <w:p w14:paraId="3084DD10" w14:textId="77777777" w:rsidR="00314FD3" w:rsidRPr="004F3D8A" w:rsidRDefault="00314FD3" w:rsidP="00314FD3">
      <w:pPr>
        <w:rPr>
          <w:rFonts w:ascii="Agency FB" w:hAnsi="Agency FB"/>
          <w:sz w:val="36"/>
          <w:szCs w:val="36"/>
          <w:rtl/>
          <w:lang w:bidi="ar-EG"/>
        </w:rPr>
      </w:pPr>
    </w:p>
    <w:p w14:paraId="74217983" w14:textId="77777777" w:rsidR="00314FD3" w:rsidRDefault="00314FD3" w:rsidP="00314FD3">
      <w:pPr>
        <w:rPr>
          <w:rFonts w:ascii="Agency FB" w:hAnsi="Agency FB"/>
          <w:sz w:val="36"/>
          <w:szCs w:val="36"/>
          <w:lang w:bidi="ar-EG"/>
        </w:rPr>
      </w:pPr>
    </w:p>
    <w:p w14:paraId="433F9A77" w14:textId="2F206FBF" w:rsidR="00314FD3" w:rsidRPr="004F3D8A" w:rsidRDefault="00314FD3" w:rsidP="00314FD3">
      <w:pPr>
        <w:rPr>
          <w:rFonts w:ascii="Agency FB" w:hAnsi="Agency FB"/>
          <w:sz w:val="36"/>
          <w:szCs w:val="36"/>
          <w:rtl/>
          <w:lang w:bidi="ar-EG"/>
        </w:rPr>
      </w:pPr>
    </w:p>
    <w:p w14:paraId="7A159514" w14:textId="77777777" w:rsidR="00314FD3" w:rsidRDefault="00314FD3" w:rsidP="00314FD3"/>
    <w:p w14:paraId="290515E8" w14:textId="77777777" w:rsidR="00314FD3" w:rsidRDefault="00314FD3" w:rsidP="00314FD3"/>
    <w:p w14:paraId="62EF8BBB" w14:textId="77777777" w:rsidR="00713077" w:rsidRDefault="00713077" w:rsidP="00713077">
      <w:pPr>
        <w:tabs>
          <w:tab w:val="left" w:pos="10353"/>
        </w:tabs>
      </w:pPr>
    </w:p>
    <w:p w14:paraId="1AD07A93" w14:textId="38FD3987" w:rsidR="00713077" w:rsidRDefault="00713077" w:rsidP="00713077">
      <w:pPr>
        <w:rPr>
          <w:rFonts w:ascii="Agency FB" w:hAnsi="Agency FB"/>
          <w:sz w:val="36"/>
          <w:szCs w:val="36"/>
          <w:rtl/>
          <w:lang w:bidi="ar-EG"/>
        </w:rPr>
      </w:pPr>
      <w:r w:rsidRPr="006E6F85">
        <w:rPr>
          <w:noProof/>
          <w:lang w:eastAsia="en-US"/>
        </w:rPr>
        <w:lastRenderedPageBreak/>
        <w:drawing>
          <wp:anchor distT="0" distB="0" distL="114300" distR="114300" simplePos="0" relativeHeight="251816960" behindDoc="1" locked="0" layoutInCell="1" allowOverlap="1" wp14:anchorId="76FDA416" wp14:editId="195C45E7">
            <wp:simplePos x="0" y="0"/>
            <wp:positionH relativeFrom="margin">
              <wp:align>left</wp:align>
            </wp:positionH>
            <wp:positionV relativeFrom="paragraph">
              <wp:posOffset>-878205</wp:posOffset>
            </wp:positionV>
            <wp:extent cx="8229600" cy="2306320"/>
            <wp:effectExtent l="0" t="0" r="0" b="0"/>
            <wp:wrapNone/>
            <wp:docPr id="1926424021" name="Picture 19264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B139F" w14:textId="2D1B3F7B" w:rsidR="00713077" w:rsidRDefault="00713077" w:rsidP="00713077">
      <w:pPr>
        <w:tabs>
          <w:tab w:val="left" w:pos="11110"/>
        </w:tabs>
        <w:rPr>
          <w:rFonts w:ascii="Agency FB" w:hAnsi="Agency FB"/>
          <w:sz w:val="36"/>
          <w:szCs w:val="36"/>
          <w:lang w:bidi="ar-EG"/>
        </w:rPr>
      </w:pPr>
      <w:r w:rsidRPr="006E6F85">
        <w:rPr>
          <w:noProof/>
          <w:lang w:eastAsia="en-US"/>
        </w:rPr>
        <mc:AlternateContent>
          <mc:Choice Requires="wps">
            <w:drawing>
              <wp:anchor distT="45720" distB="45720" distL="114300" distR="114300" simplePos="0" relativeHeight="251817984" behindDoc="0" locked="0" layoutInCell="1" allowOverlap="1" wp14:anchorId="668A4F99" wp14:editId="2171D83C">
                <wp:simplePos x="0" y="0"/>
                <wp:positionH relativeFrom="column">
                  <wp:posOffset>4466590</wp:posOffset>
                </wp:positionH>
                <wp:positionV relativeFrom="paragraph">
                  <wp:posOffset>-343535</wp:posOffset>
                </wp:positionV>
                <wp:extent cx="2360930" cy="1404620"/>
                <wp:effectExtent l="0" t="0" r="0" b="0"/>
                <wp:wrapNone/>
                <wp:docPr id="1664838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AB39557" w14:textId="21CD775C" w:rsidR="00713077" w:rsidRDefault="00713077" w:rsidP="00713077">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06751EF9" w14:textId="01DC6911" w:rsidR="00713077" w:rsidRPr="00FB6E58" w:rsidRDefault="00713077" w:rsidP="00713077">
                            <w:pPr>
                              <w:rPr>
                                <w:b/>
                                <w:bCs/>
                                <w:color w:val="00FEF4"/>
                              </w:rPr>
                            </w:pPr>
                            <w:r w:rsidRPr="00713077">
                              <w:rPr>
                                <w:rFonts w:ascii="Agency FB" w:hAnsi="Agency FB"/>
                                <w:b/>
                                <w:bCs/>
                                <w:color w:val="00FEF4"/>
                                <w:sz w:val="56"/>
                                <w:szCs w:val="56"/>
                              </w:rPr>
                              <w:t>MQ4_</w:t>
                            </w:r>
                            <w:proofErr w:type="gramStart"/>
                            <w:r w:rsidRPr="00713077">
                              <w:rPr>
                                <w:rFonts w:ascii="Agency FB" w:hAnsi="Agency FB"/>
                                <w:b/>
                                <w:bCs/>
                                <w:color w:val="00FEF4"/>
                                <w:sz w:val="56"/>
                                <w:szCs w:val="56"/>
                              </w:rPr>
                              <w:t>gas</w:t>
                            </w:r>
                            <w:r>
                              <w:rPr>
                                <w:rFonts w:ascii="Agency FB" w:hAnsi="Agency FB"/>
                                <w:b/>
                                <w:bCs/>
                                <w:color w:val="00FEF4"/>
                                <w:sz w:val="56"/>
                                <w:szCs w:val="56"/>
                              </w:rPr>
                              <w:t xml:space="preserve">“ </w:t>
                            </w:r>
                            <w:proofErr w:type="spellStart"/>
                            <w:r w:rsidRPr="00713077">
                              <w:rPr>
                                <w:rFonts w:ascii="Agency FB" w:hAnsi="Agency FB"/>
                                <w:b/>
                                <w:bCs/>
                                <w:color w:val="00FEF4"/>
                                <w:sz w:val="56"/>
                                <w:szCs w:val="56"/>
                              </w:rPr>
                              <w:t>Quickbonus</w:t>
                            </w:r>
                            <w:proofErr w:type="spellEnd"/>
                            <w:proofErr w:type="gramEnd"/>
                            <w:r>
                              <w:rPr>
                                <w:rFonts w:ascii="Agency FB" w:hAnsi="Agency FB"/>
                                <w:b/>
                                <w:bCs/>
                                <w:color w:val="00FEF4"/>
                                <w:sz w:val="56"/>
                                <w:szCs w:val="56"/>
                              </w:rPr>
                              <w:t>”</w:t>
                            </w:r>
                            <w:r>
                              <w:rPr>
                                <w:rFonts w:ascii="Agency FB" w:hAnsi="Agency FB"/>
                                <w:b/>
                                <w:bCs/>
                                <w:color w:val="00FEF4"/>
                                <w:sz w:val="56"/>
                                <w:szCs w:val="56"/>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8A4F99" id="_x0000_s1041" type="#_x0000_t202" style="position:absolute;margin-left:351.7pt;margin-top:-27.05pt;width:185.9pt;height:110.6pt;z-index:251817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jx/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" filled="f" stroked="f">
                <v:textbox style="mso-fit-shape-to-text:t">
                  <w:txbxContent>
                    <w:p w14:paraId="6AB39557" w14:textId="21CD775C" w:rsidR="00713077" w:rsidRDefault="00713077" w:rsidP="00713077">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06751EF9" w14:textId="01DC6911" w:rsidR="00713077" w:rsidRPr="00FB6E58" w:rsidRDefault="00713077" w:rsidP="00713077">
                      <w:pPr>
                        <w:rPr>
                          <w:b/>
                          <w:bCs/>
                          <w:color w:val="00FEF4"/>
                        </w:rPr>
                      </w:pPr>
                      <w:r w:rsidRPr="00713077">
                        <w:rPr>
                          <w:rFonts w:ascii="Agency FB" w:hAnsi="Agency FB"/>
                          <w:b/>
                          <w:bCs/>
                          <w:color w:val="00FEF4"/>
                          <w:sz w:val="56"/>
                          <w:szCs w:val="56"/>
                        </w:rPr>
                        <w:t>MQ4_</w:t>
                      </w:r>
                      <w:proofErr w:type="gramStart"/>
                      <w:r w:rsidRPr="00713077">
                        <w:rPr>
                          <w:rFonts w:ascii="Agency FB" w:hAnsi="Agency FB"/>
                          <w:b/>
                          <w:bCs/>
                          <w:color w:val="00FEF4"/>
                          <w:sz w:val="56"/>
                          <w:szCs w:val="56"/>
                        </w:rPr>
                        <w:t>gas</w:t>
                      </w:r>
                      <w:r>
                        <w:rPr>
                          <w:rFonts w:ascii="Agency FB" w:hAnsi="Agency FB"/>
                          <w:b/>
                          <w:bCs/>
                          <w:color w:val="00FEF4"/>
                          <w:sz w:val="56"/>
                          <w:szCs w:val="56"/>
                        </w:rPr>
                        <w:t xml:space="preserve">“ </w:t>
                      </w:r>
                      <w:proofErr w:type="spellStart"/>
                      <w:r w:rsidRPr="00713077">
                        <w:rPr>
                          <w:rFonts w:ascii="Agency FB" w:hAnsi="Agency FB"/>
                          <w:b/>
                          <w:bCs/>
                          <w:color w:val="00FEF4"/>
                          <w:sz w:val="56"/>
                          <w:szCs w:val="56"/>
                        </w:rPr>
                        <w:t>Quickbonus</w:t>
                      </w:r>
                      <w:proofErr w:type="spellEnd"/>
                      <w:proofErr w:type="gramEnd"/>
                      <w:r>
                        <w:rPr>
                          <w:rFonts w:ascii="Agency FB" w:hAnsi="Agency FB"/>
                          <w:b/>
                          <w:bCs/>
                          <w:color w:val="00FEF4"/>
                          <w:sz w:val="56"/>
                          <w:szCs w:val="56"/>
                        </w:rPr>
                        <w:t>”</w:t>
                      </w:r>
                      <w:r>
                        <w:rPr>
                          <w:rFonts w:ascii="Agency FB" w:hAnsi="Agency FB"/>
                          <w:b/>
                          <w:bCs/>
                          <w:color w:val="00FEF4"/>
                          <w:sz w:val="56"/>
                          <w:szCs w:val="56"/>
                        </w:rPr>
                        <w:t xml:space="preserve"> </w:t>
                      </w:r>
                    </w:p>
                  </w:txbxContent>
                </v:textbox>
              </v:shape>
            </w:pict>
          </mc:Fallback>
        </mc:AlternateContent>
      </w:r>
      <w:r>
        <w:rPr>
          <w:rFonts w:ascii="Agency FB" w:hAnsi="Agency FB"/>
          <w:sz w:val="36"/>
          <w:szCs w:val="36"/>
          <w:lang w:bidi="ar-EG"/>
        </w:rPr>
        <w:tab/>
      </w:r>
    </w:p>
    <w:p w14:paraId="1D2C99C6" w14:textId="1908E19C" w:rsidR="00713077" w:rsidRPr="006E6F85" w:rsidRDefault="00713077" w:rsidP="00713077">
      <w:pPr>
        <w:tabs>
          <w:tab w:val="left" w:pos="10320"/>
        </w:tabs>
      </w:pPr>
      <w:r w:rsidRPr="006E6F85">
        <w:tab/>
      </w:r>
    </w:p>
    <w:p w14:paraId="531400B1" w14:textId="0478EC2F" w:rsidR="00713077" w:rsidRPr="00BD3B05" w:rsidRDefault="00713077" w:rsidP="00713077">
      <w:r>
        <w:rPr>
          <w:noProof/>
          <w:lang w:eastAsia="en-US"/>
        </w:rPr>
        <w:t xml:space="preserve"> </w:t>
      </w:r>
    </w:p>
    <w:p w14:paraId="416B763E" w14:textId="5B7B57FA" w:rsidR="00713077" w:rsidRPr="00BD3B05" w:rsidRDefault="00713077" w:rsidP="00713077"/>
    <w:p w14:paraId="52A41099" w14:textId="60AFA14E" w:rsidR="00713077" w:rsidRPr="00BD3B05" w:rsidRDefault="00713077" w:rsidP="00713077"/>
    <w:p w14:paraId="7B1DA2E2" w14:textId="7CDB8B8E" w:rsidR="00713077" w:rsidRPr="00BD3B05" w:rsidRDefault="00713077" w:rsidP="00713077">
      <w:pPr>
        <w:jc w:val="center"/>
      </w:pPr>
    </w:p>
    <w:p w14:paraId="3AFEA81F" w14:textId="2B60E8CF" w:rsidR="00713077" w:rsidRDefault="00713077" w:rsidP="00713077"/>
    <w:p w14:paraId="56847604" w14:textId="0BDCA002" w:rsidR="00713077" w:rsidRDefault="00713077" w:rsidP="00713077">
      <w:r>
        <w:rPr>
          <w:noProof/>
          <w:lang w:eastAsia="en-US"/>
        </w:rPr>
        <mc:AlternateContent>
          <mc:Choice Requires="wps">
            <w:drawing>
              <wp:anchor distT="0" distB="0" distL="114300" distR="114300" simplePos="0" relativeHeight="251819008" behindDoc="0" locked="0" layoutInCell="1" allowOverlap="1" wp14:anchorId="56BF50D6" wp14:editId="6EA022A3">
                <wp:simplePos x="0" y="0"/>
                <wp:positionH relativeFrom="column">
                  <wp:posOffset>101600</wp:posOffset>
                </wp:positionH>
                <wp:positionV relativeFrom="paragraph">
                  <wp:posOffset>85090</wp:posOffset>
                </wp:positionV>
                <wp:extent cx="7308850" cy="3886200"/>
                <wp:effectExtent l="38100" t="38100" r="44450" b="38100"/>
                <wp:wrapNone/>
                <wp:docPr id="1534517018"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2A07DF" id="Rounded Rectangle 195" o:spid="_x0000_s1026" style="position:absolute;margin-left:8pt;margin-top:6.7pt;width:575.5pt;height:306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32B05F9B" w14:textId="7DCF44BC" w:rsidR="00713077" w:rsidRPr="00945167" w:rsidRDefault="00713077" w:rsidP="00713077">
      <w:r w:rsidRPr="00945167">
        <w:rPr>
          <w:noProof/>
          <w:lang w:eastAsia="en-US"/>
        </w:rPr>
        <mc:AlternateContent>
          <mc:Choice Requires="wps">
            <w:drawing>
              <wp:anchor distT="45720" distB="45720" distL="114300" distR="114300" simplePos="0" relativeHeight="251821056" behindDoc="0" locked="0" layoutInCell="1" allowOverlap="1" wp14:anchorId="312902F4" wp14:editId="1EEC3BE8">
                <wp:simplePos x="0" y="0"/>
                <wp:positionH relativeFrom="column">
                  <wp:posOffset>401320</wp:posOffset>
                </wp:positionH>
                <wp:positionV relativeFrom="paragraph">
                  <wp:posOffset>102870</wp:posOffset>
                </wp:positionV>
                <wp:extent cx="5391150" cy="3398520"/>
                <wp:effectExtent l="0" t="0" r="0" b="0"/>
                <wp:wrapSquare wrapText="bothSides"/>
                <wp:docPr id="87100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5BD94F7F" w14:textId="4A844274" w:rsidR="00713077" w:rsidRDefault="00713077" w:rsidP="00713077">
                            <w:pPr>
                              <w:shd w:val="clear" w:color="auto" w:fill="FFFFFF" w:themeFill="background1"/>
                              <w:rPr>
                                <w:rFonts w:ascii="Agency FB" w:eastAsia="Times New Roman" w:hAnsi="Agency FB" w:cs="Segoe UI"/>
                                <w:b/>
                                <w:bCs/>
                                <w:color w:val="7030A0"/>
                                <w:lang w:eastAsia="en-US"/>
                              </w:rPr>
                            </w:pPr>
                            <w:r w:rsidRPr="00713077">
                              <w:rPr>
                                <w:rFonts w:ascii="Agency FB" w:eastAsia="Times New Roman" w:hAnsi="Agency FB" w:cs="Segoe UI"/>
                                <w:b/>
                                <w:bCs/>
                                <w:color w:val="7030A0"/>
                                <w:lang w:eastAsia="en-US"/>
                              </w:rPr>
                              <w:t>uses an ESP32 microcontroller, gas sensor, LED, buzzer, and LCD screen to detect gas concentration and alert the user when the concentration exceeds a certain threshold. The gas sensor pin is defined as A2 on the ESP32. The LED is connected to pin 13, and the buzzer is connected to pin 12. The LCD screen is connected to various pins on the ESP32, including pins 22, 23, 5,</w:t>
                            </w:r>
                            <w:r w:rsidRPr="00713077">
                              <w:t xml:space="preserve"> </w:t>
                            </w:r>
                            <w:r w:rsidRPr="00713077">
                              <w:rPr>
                                <w:rFonts w:ascii="Agency FB" w:eastAsia="Times New Roman" w:hAnsi="Agency FB" w:cs="Segoe UI"/>
                                <w:b/>
                                <w:bCs/>
                                <w:color w:val="7030A0"/>
                                <w:lang w:eastAsia="en-US"/>
                              </w:rPr>
                              <w:t>18, 19, and 21. The gas concentration threshold value is set to 50.</w:t>
                            </w:r>
                          </w:p>
                          <w:p w14:paraId="129332FC" w14:textId="77777777" w:rsidR="00713077" w:rsidRDefault="00713077" w:rsidP="00713077">
                            <w:pPr>
                              <w:shd w:val="clear" w:color="auto" w:fill="FFFFFF" w:themeFill="background1"/>
                              <w:rPr>
                                <w:rFonts w:ascii="Agency FB" w:eastAsia="Times New Roman" w:hAnsi="Agency FB" w:cs="Segoe UI"/>
                                <w:b/>
                                <w:bCs/>
                                <w:color w:val="C00000"/>
                                <w:lang w:eastAsia="en-US"/>
                              </w:rPr>
                            </w:pPr>
                          </w:p>
                          <w:p w14:paraId="34F1AAAD" w14:textId="07A2ECF2" w:rsidR="00713077" w:rsidRDefault="00713077" w:rsidP="00713077">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w:t>
                            </w:r>
                            <w:r w:rsidRPr="00713077">
                              <w:rPr>
                                <w:rFonts w:ascii="Agency FB" w:eastAsia="Times New Roman" w:hAnsi="Agency FB" w:cs="Segoe UI"/>
                                <w:b/>
                                <w:bCs/>
                                <w:color w:val="C00000"/>
                                <w:lang w:eastAsia="en-US"/>
                              </w:rPr>
                              <w:t xml:space="preserve">The </w:t>
                            </w:r>
                            <w:proofErr w:type="gramStart"/>
                            <w:r w:rsidRPr="00713077">
                              <w:rPr>
                                <w:rFonts w:ascii="Agency FB" w:eastAsia="Times New Roman" w:hAnsi="Agency FB" w:cs="Segoe UI"/>
                                <w:b/>
                                <w:bCs/>
                                <w:color w:val="C00000"/>
                                <w:lang w:eastAsia="en-US"/>
                              </w:rPr>
                              <w:t>setup(</w:t>
                            </w:r>
                            <w:proofErr w:type="gramEnd"/>
                            <w:r w:rsidRPr="00713077">
                              <w:rPr>
                                <w:rFonts w:ascii="Agency FB" w:eastAsia="Times New Roman" w:hAnsi="Agency FB" w:cs="Segoe UI"/>
                                <w:b/>
                                <w:bCs/>
                                <w:color w:val="C00000"/>
                                <w:lang w:eastAsia="en-US"/>
                              </w:rPr>
                              <w:t xml:space="preserve">) function </w:t>
                            </w:r>
                            <w:r>
                              <w:rPr>
                                <w:rFonts w:ascii="Agency FB" w:eastAsia="Times New Roman" w:hAnsi="Agency FB" w:cs="Segoe UI"/>
                                <w:b/>
                                <w:bCs/>
                                <w:color w:val="C00000"/>
                                <w:lang w:eastAsia="en-US"/>
                              </w:rPr>
                              <w:t xml:space="preserve">: </w:t>
                            </w:r>
                            <w:r w:rsidRPr="00713077">
                              <w:rPr>
                                <w:rFonts w:ascii="Agency FB" w:eastAsia="Times New Roman" w:hAnsi="Agency FB" w:cs="Segoe UI"/>
                                <w:b/>
                                <w:bCs/>
                                <w:color w:val="C00000"/>
                                <w:lang w:eastAsia="en-US"/>
                              </w:rPr>
                              <w:t xml:space="preserve">initializes the serial communication, LCD screen, LED, and buzzer. It starts by calling </w:t>
                            </w:r>
                            <w:proofErr w:type="spellStart"/>
                            <w:r w:rsidRPr="00713077">
                              <w:rPr>
                                <w:rFonts w:ascii="Agency FB" w:eastAsia="Times New Roman" w:hAnsi="Agency FB" w:cs="Segoe UI"/>
                                <w:b/>
                                <w:bCs/>
                                <w:color w:val="C00000"/>
                                <w:lang w:eastAsia="en-US"/>
                              </w:rPr>
                              <w:t>Serial.begin</w:t>
                            </w:r>
                            <w:proofErr w:type="spellEnd"/>
                            <w:r w:rsidRPr="00713077">
                              <w:rPr>
                                <w:rFonts w:ascii="Agency FB" w:eastAsia="Times New Roman" w:hAnsi="Agency FB" w:cs="Segoe UI"/>
                                <w:b/>
                                <w:bCs/>
                                <w:color w:val="C00000"/>
                                <w:lang w:eastAsia="en-US"/>
                              </w:rPr>
                              <w:t xml:space="preserve">() to initiate the serial communication with a baud rate of 115200. It then calls </w:t>
                            </w:r>
                            <w:proofErr w:type="spellStart"/>
                            <w:proofErr w:type="gramStart"/>
                            <w:r w:rsidRPr="00713077">
                              <w:rPr>
                                <w:rFonts w:ascii="Agency FB" w:eastAsia="Times New Roman" w:hAnsi="Agency FB" w:cs="Segoe UI"/>
                                <w:b/>
                                <w:bCs/>
                                <w:color w:val="C00000"/>
                                <w:lang w:eastAsia="en-US"/>
                              </w:rPr>
                              <w:t>lcd.begin</w:t>
                            </w:r>
                            <w:proofErr w:type="spellEnd"/>
                            <w:proofErr w:type="gramEnd"/>
                            <w:r w:rsidRPr="00713077">
                              <w:rPr>
                                <w:rFonts w:ascii="Agency FB" w:eastAsia="Times New Roman" w:hAnsi="Agency FB" w:cs="Segoe UI"/>
                                <w:b/>
                                <w:bCs/>
                                <w:color w:val="C00000"/>
                                <w:lang w:eastAsia="en-US"/>
                              </w:rPr>
                              <w:t xml:space="preserve">() to initialize the LCD screen with 16 columns and 2 rows. It sets the mode of the LED and buzzer pins as output using </w:t>
                            </w:r>
                            <w:proofErr w:type="spellStart"/>
                            <w:proofErr w:type="gramStart"/>
                            <w:r w:rsidRPr="00713077">
                              <w:rPr>
                                <w:rFonts w:ascii="Agency FB" w:eastAsia="Times New Roman" w:hAnsi="Agency FB" w:cs="Segoe UI"/>
                                <w:b/>
                                <w:bCs/>
                                <w:color w:val="C00000"/>
                                <w:lang w:eastAsia="en-US"/>
                              </w:rPr>
                              <w:t>pinMode</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It then clears the LCD screen using </w:t>
                            </w:r>
                            <w:proofErr w:type="spellStart"/>
                            <w:proofErr w:type="gramStart"/>
                            <w:r w:rsidRPr="00713077">
                              <w:rPr>
                                <w:rFonts w:ascii="Agency FB" w:eastAsia="Times New Roman" w:hAnsi="Agency FB" w:cs="Segoe UI"/>
                                <w:b/>
                                <w:bCs/>
                                <w:color w:val="C00000"/>
                                <w:lang w:eastAsia="en-US"/>
                              </w:rPr>
                              <w:t>lcd.clear</w:t>
                            </w:r>
                            <w:proofErr w:type="spellEnd"/>
                            <w:proofErr w:type="gramEnd"/>
                            <w:r w:rsidRPr="00713077">
                              <w:rPr>
                                <w:rFonts w:ascii="Agency FB" w:eastAsia="Times New Roman" w:hAnsi="Agency FB" w:cs="Segoe UI"/>
                                <w:b/>
                                <w:bCs/>
                                <w:color w:val="C00000"/>
                                <w:lang w:eastAsia="en-US"/>
                              </w:rPr>
                              <w:t xml:space="preserve">(). Next, it sets up the LEDC library to control the buzzer, with a frequency of 2000 Hz and an 8-bit resolution, using </w:t>
                            </w:r>
                            <w:proofErr w:type="spellStart"/>
                            <w:proofErr w:type="gramStart"/>
                            <w:r w:rsidRPr="00713077">
                              <w:rPr>
                                <w:rFonts w:ascii="Agency FB" w:eastAsia="Times New Roman" w:hAnsi="Agency FB" w:cs="Segoe UI"/>
                                <w:b/>
                                <w:bCs/>
                                <w:color w:val="C00000"/>
                                <w:lang w:eastAsia="en-US"/>
                              </w:rPr>
                              <w:t>ledcSetup</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Finally, it attaches LEDC channel 0 to the buzzer pin using </w:t>
                            </w:r>
                            <w:proofErr w:type="spellStart"/>
                            <w:proofErr w:type="gramStart"/>
                            <w:r w:rsidRPr="00713077">
                              <w:rPr>
                                <w:rFonts w:ascii="Agency FB" w:eastAsia="Times New Roman" w:hAnsi="Agency FB" w:cs="Segoe UI"/>
                                <w:b/>
                                <w:bCs/>
                                <w:color w:val="C00000"/>
                                <w:lang w:eastAsia="en-US"/>
                              </w:rPr>
                              <w:t>ledcAttachPin</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w:t>
                            </w:r>
                          </w:p>
                          <w:p w14:paraId="082A84A2" w14:textId="1892D0BF" w:rsidR="00713077" w:rsidRDefault="00713077" w:rsidP="00713077">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 </w:t>
                            </w:r>
                          </w:p>
                          <w:p w14:paraId="794094D1" w14:textId="4010F27D" w:rsidR="00713077" w:rsidRDefault="00713077" w:rsidP="00713077">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In the </w:t>
                            </w:r>
                            <w:proofErr w:type="gramStart"/>
                            <w:r>
                              <w:rPr>
                                <w:rFonts w:ascii="Agency FB" w:eastAsia="Times New Roman" w:hAnsi="Agency FB" w:cs="Segoe UI"/>
                                <w:b/>
                                <w:bCs/>
                                <w:color w:val="C00000"/>
                                <w:lang w:eastAsia="en-US"/>
                              </w:rPr>
                              <w:t>loop(</w:t>
                            </w:r>
                            <w:proofErr w:type="gramEnd"/>
                            <w:r>
                              <w:rPr>
                                <w:rFonts w:ascii="Agency FB" w:eastAsia="Times New Roman" w:hAnsi="Agency FB" w:cs="Segoe UI"/>
                                <w:b/>
                                <w:bCs/>
                                <w:color w:val="C00000"/>
                                <w:lang w:eastAsia="en-US"/>
                              </w:rPr>
                              <w:t xml:space="preserve">) function : </w:t>
                            </w:r>
                            <w:r w:rsidRPr="00713077">
                              <w:rPr>
                                <w:rFonts w:ascii="Agency FB" w:eastAsia="Times New Roman" w:hAnsi="Agency FB" w:cs="Segoe UI"/>
                                <w:b/>
                                <w:bCs/>
                                <w:color w:val="C00000"/>
                                <w:lang w:eastAsia="en-US"/>
                              </w:rPr>
                              <w:t>function reads the gas sensor, maps the value to a range of 0-200, and checks if it exceeds a threshold value. If it does, it displays a warning message on the LCD screen and turns on the LED and buzzer for 1 second.</w:t>
                            </w:r>
                          </w:p>
                          <w:p w14:paraId="362D804C"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0A9FA819"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2A007B4F"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F875053"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35217D0F"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0C77A7E"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5FB33001"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78457658"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1BDA01F6"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1589F4BD"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87EBD3E"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12ED168"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5C247379"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7D6EC9FC"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1E47D15E" w14:textId="77777777" w:rsidR="00713077" w:rsidRPr="009338BB" w:rsidRDefault="00713077" w:rsidP="00713077">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4437D0B3" w14:textId="77777777" w:rsidR="00713077" w:rsidRPr="009338BB" w:rsidRDefault="00713077" w:rsidP="00713077">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902F4" id="_x0000_s1042" type="#_x0000_t202" style="position:absolute;margin-left:31.6pt;margin-top:8.1pt;width:424.5pt;height:267.6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" filled="f" stroked="f">
                <v:textbox>
                  <w:txbxContent>
                    <w:p w14:paraId="5BD94F7F" w14:textId="4A844274" w:rsidR="00713077" w:rsidRDefault="00713077" w:rsidP="00713077">
                      <w:pPr>
                        <w:shd w:val="clear" w:color="auto" w:fill="FFFFFF" w:themeFill="background1"/>
                        <w:rPr>
                          <w:rFonts w:ascii="Agency FB" w:eastAsia="Times New Roman" w:hAnsi="Agency FB" w:cs="Segoe UI"/>
                          <w:b/>
                          <w:bCs/>
                          <w:color w:val="7030A0"/>
                          <w:lang w:eastAsia="en-US"/>
                        </w:rPr>
                      </w:pPr>
                      <w:r w:rsidRPr="00713077">
                        <w:rPr>
                          <w:rFonts w:ascii="Agency FB" w:eastAsia="Times New Roman" w:hAnsi="Agency FB" w:cs="Segoe UI"/>
                          <w:b/>
                          <w:bCs/>
                          <w:color w:val="7030A0"/>
                          <w:lang w:eastAsia="en-US"/>
                        </w:rPr>
                        <w:t>uses an ESP32 microcontroller, gas sensor, LED, buzzer, and LCD screen to detect gas concentration and alert the user when the concentration exceeds a certain threshold. The gas sensor pin is defined as A2 on the ESP32. The LED is connected to pin 13, and the buzzer is connected to pin 12. The LCD screen is connected to various pins on the ESP32, including pins 22, 23, 5,</w:t>
                      </w:r>
                      <w:r w:rsidRPr="00713077">
                        <w:t xml:space="preserve"> </w:t>
                      </w:r>
                      <w:r w:rsidRPr="00713077">
                        <w:rPr>
                          <w:rFonts w:ascii="Agency FB" w:eastAsia="Times New Roman" w:hAnsi="Agency FB" w:cs="Segoe UI"/>
                          <w:b/>
                          <w:bCs/>
                          <w:color w:val="7030A0"/>
                          <w:lang w:eastAsia="en-US"/>
                        </w:rPr>
                        <w:t>18, 19, and 21. The gas concentration threshold value is set to 50.</w:t>
                      </w:r>
                    </w:p>
                    <w:p w14:paraId="129332FC" w14:textId="77777777" w:rsidR="00713077" w:rsidRDefault="00713077" w:rsidP="00713077">
                      <w:pPr>
                        <w:shd w:val="clear" w:color="auto" w:fill="FFFFFF" w:themeFill="background1"/>
                        <w:rPr>
                          <w:rFonts w:ascii="Agency FB" w:eastAsia="Times New Roman" w:hAnsi="Agency FB" w:cs="Segoe UI"/>
                          <w:b/>
                          <w:bCs/>
                          <w:color w:val="C00000"/>
                          <w:lang w:eastAsia="en-US"/>
                        </w:rPr>
                      </w:pPr>
                    </w:p>
                    <w:p w14:paraId="34F1AAAD" w14:textId="07A2ECF2" w:rsidR="00713077" w:rsidRDefault="00713077" w:rsidP="00713077">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w:t>
                      </w:r>
                      <w:r w:rsidRPr="00713077">
                        <w:rPr>
                          <w:rFonts w:ascii="Agency FB" w:eastAsia="Times New Roman" w:hAnsi="Agency FB" w:cs="Segoe UI"/>
                          <w:b/>
                          <w:bCs/>
                          <w:color w:val="C00000"/>
                          <w:lang w:eastAsia="en-US"/>
                        </w:rPr>
                        <w:t xml:space="preserve">The </w:t>
                      </w:r>
                      <w:proofErr w:type="gramStart"/>
                      <w:r w:rsidRPr="00713077">
                        <w:rPr>
                          <w:rFonts w:ascii="Agency FB" w:eastAsia="Times New Roman" w:hAnsi="Agency FB" w:cs="Segoe UI"/>
                          <w:b/>
                          <w:bCs/>
                          <w:color w:val="C00000"/>
                          <w:lang w:eastAsia="en-US"/>
                        </w:rPr>
                        <w:t>setup(</w:t>
                      </w:r>
                      <w:proofErr w:type="gramEnd"/>
                      <w:r w:rsidRPr="00713077">
                        <w:rPr>
                          <w:rFonts w:ascii="Agency FB" w:eastAsia="Times New Roman" w:hAnsi="Agency FB" w:cs="Segoe UI"/>
                          <w:b/>
                          <w:bCs/>
                          <w:color w:val="C00000"/>
                          <w:lang w:eastAsia="en-US"/>
                        </w:rPr>
                        <w:t xml:space="preserve">) function </w:t>
                      </w:r>
                      <w:r>
                        <w:rPr>
                          <w:rFonts w:ascii="Agency FB" w:eastAsia="Times New Roman" w:hAnsi="Agency FB" w:cs="Segoe UI"/>
                          <w:b/>
                          <w:bCs/>
                          <w:color w:val="C00000"/>
                          <w:lang w:eastAsia="en-US"/>
                        </w:rPr>
                        <w:t xml:space="preserve">: </w:t>
                      </w:r>
                      <w:r w:rsidRPr="00713077">
                        <w:rPr>
                          <w:rFonts w:ascii="Agency FB" w:eastAsia="Times New Roman" w:hAnsi="Agency FB" w:cs="Segoe UI"/>
                          <w:b/>
                          <w:bCs/>
                          <w:color w:val="C00000"/>
                          <w:lang w:eastAsia="en-US"/>
                        </w:rPr>
                        <w:t xml:space="preserve">initializes the serial communication, LCD screen, LED, and buzzer. It starts by calling </w:t>
                      </w:r>
                      <w:proofErr w:type="spellStart"/>
                      <w:r w:rsidRPr="00713077">
                        <w:rPr>
                          <w:rFonts w:ascii="Agency FB" w:eastAsia="Times New Roman" w:hAnsi="Agency FB" w:cs="Segoe UI"/>
                          <w:b/>
                          <w:bCs/>
                          <w:color w:val="C00000"/>
                          <w:lang w:eastAsia="en-US"/>
                        </w:rPr>
                        <w:t>Serial.begin</w:t>
                      </w:r>
                      <w:proofErr w:type="spellEnd"/>
                      <w:r w:rsidRPr="00713077">
                        <w:rPr>
                          <w:rFonts w:ascii="Agency FB" w:eastAsia="Times New Roman" w:hAnsi="Agency FB" w:cs="Segoe UI"/>
                          <w:b/>
                          <w:bCs/>
                          <w:color w:val="C00000"/>
                          <w:lang w:eastAsia="en-US"/>
                        </w:rPr>
                        <w:t xml:space="preserve">() to initiate the serial communication with a baud rate of 115200. It then calls </w:t>
                      </w:r>
                      <w:proofErr w:type="spellStart"/>
                      <w:proofErr w:type="gramStart"/>
                      <w:r w:rsidRPr="00713077">
                        <w:rPr>
                          <w:rFonts w:ascii="Agency FB" w:eastAsia="Times New Roman" w:hAnsi="Agency FB" w:cs="Segoe UI"/>
                          <w:b/>
                          <w:bCs/>
                          <w:color w:val="C00000"/>
                          <w:lang w:eastAsia="en-US"/>
                        </w:rPr>
                        <w:t>lcd.begin</w:t>
                      </w:r>
                      <w:proofErr w:type="spellEnd"/>
                      <w:proofErr w:type="gramEnd"/>
                      <w:r w:rsidRPr="00713077">
                        <w:rPr>
                          <w:rFonts w:ascii="Agency FB" w:eastAsia="Times New Roman" w:hAnsi="Agency FB" w:cs="Segoe UI"/>
                          <w:b/>
                          <w:bCs/>
                          <w:color w:val="C00000"/>
                          <w:lang w:eastAsia="en-US"/>
                        </w:rPr>
                        <w:t xml:space="preserve">() to initialize the LCD screen with 16 columns and 2 rows. It sets the mode of the LED and buzzer pins as output using </w:t>
                      </w:r>
                      <w:proofErr w:type="spellStart"/>
                      <w:proofErr w:type="gramStart"/>
                      <w:r w:rsidRPr="00713077">
                        <w:rPr>
                          <w:rFonts w:ascii="Agency FB" w:eastAsia="Times New Roman" w:hAnsi="Agency FB" w:cs="Segoe UI"/>
                          <w:b/>
                          <w:bCs/>
                          <w:color w:val="C00000"/>
                          <w:lang w:eastAsia="en-US"/>
                        </w:rPr>
                        <w:t>pinMode</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It then clears the LCD screen using </w:t>
                      </w:r>
                      <w:proofErr w:type="spellStart"/>
                      <w:proofErr w:type="gramStart"/>
                      <w:r w:rsidRPr="00713077">
                        <w:rPr>
                          <w:rFonts w:ascii="Agency FB" w:eastAsia="Times New Roman" w:hAnsi="Agency FB" w:cs="Segoe UI"/>
                          <w:b/>
                          <w:bCs/>
                          <w:color w:val="C00000"/>
                          <w:lang w:eastAsia="en-US"/>
                        </w:rPr>
                        <w:t>lcd.clear</w:t>
                      </w:r>
                      <w:proofErr w:type="spellEnd"/>
                      <w:proofErr w:type="gramEnd"/>
                      <w:r w:rsidRPr="00713077">
                        <w:rPr>
                          <w:rFonts w:ascii="Agency FB" w:eastAsia="Times New Roman" w:hAnsi="Agency FB" w:cs="Segoe UI"/>
                          <w:b/>
                          <w:bCs/>
                          <w:color w:val="C00000"/>
                          <w:lang w:eastAsia="en-US"/>
                        </w:rPr>
                        <w:t xml:space="preserve">(). Next, it sets up the LEDC library to control the buzzer, with a frequency of 2000 Hz and an 8-bit resolution, using </w:t>
                      </w:r>
                      <w:proofErr w:type="spellStart"/>
                      <w:proofErr w:type="gramStart"/>
                      <w:r w:rsidRPr="00713077">
                        <w:rPr>
                          <w:rFonts w:ascii="Agency FB" w:eastAsia="Times New Roman" w:hAnsi="Agency FB" w:cs="Segoe UI"/>
                          <w:b/>
                          <w:bCs/>
                          <w:color w:val="C00000"/>
                          <w:lang w:eastAsia="en-US"/>
                        </w:rPr>
                        <w:t>ledcSetup</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Finally, it attaches LEDC channel 0 to the buzzer pin using </w:t>
                      </w:r>
                      <w:proofErr w:type="spellStart"/>
                      <w:proofErr w:type="gramStart"/>
                      <w:r w:rsidRPr="00713077">
                        <w:rPr>
                          <w:rFonts w:ascii="Agency FB" w:eastAsia="Times New Roman" w:hAnsi="Agency FB" w:cs="Segoe UI"/>
                          <w:b/>
                          <w:bCs/>
                          <w:color w:val="C00000"/>
                          <w:lang w:eastAsia="en-US"/>
                        </w:rPr>
                        <w:t>ledcAttachPin</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w:t>
                      </w:r>
                    </w:p>
                    <w:p w14:paraId="082A84A2" w14:textId="1892D0BF" w:rsidR="00713077" w:rsidRDefault="00713077" w:rsidP="00713077">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 </w:t>
                      </w:r>
                    </w:p>
                    <w:p w14:paraId="794094D1" w14:textId="4010F27D" w:rsidR="00713077" w:rsidRDefault="00713077" w:rsidP="00713077">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In the </w:t>
                      </w:r>
                      <w:proofErr w:type="gramStart"/>
                      <w:r>
                        <w:rPr>
                          <w:rFonts w:ascii="Agency FB" w:eastAsia="Times New Roman" w:hAnsi="Agency FB" w:cs="Segoe UI"/>
                          <w:b/>
                          <w:bCs/>
                          <w:color w:val="C00000"/>
                          <w:lang w:eastAsia="en-US"/>
                        </w:rPr>
                        <w:t>loop(</w:t>
                      </w:r>
                      <w:proofErr w:type="gramEnd"/>
                      <w:r>
                        <w:rPr>
                          <w:rFonts w:ascii="Agency FB" w:eastAsia="Times New Roman" w:hAnsi="Agency FB" w:cs="Segoe UI"/>
                          <w:b/>
                          <w:bCs/>
                          <w:color w:val="C00000"/>
                          <w:lang w:eastAsia="en-US"/>
                        </w:rPr>
                        <w:t xml:space="preserve">) function : </w:t>
                      </w:r>
                      <w:r w:rsidRPr="00713077">
                        <w:rPr>
                          <w:rFonts w:ascii="Agency FB" w:eastAsia="Times New Roman" w:hAnsi="Agency FB" w:cs="Segoe UI"/>
                          <w:b/>
                          <w:bCs/>
                          <w:color w:val="C00000"/>
                          <w:lang w:eastAsia="en-US"/>
                        </w:rPr>
                        <w:t>function reads the gas sensor, maps the value to a range of 0-200, and checks if it exceeds a threshold value. If it does, it displays a warning message on the LCD screen and turns on the LED and buzzer for 1 second.</w:t>
                      </w:r>
                    </w:p>
                    <w:p w14:paraId="362D804C"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0A9FA819"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2A007B4F"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F875053"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35217D0F"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0C77A7E"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5FB33001"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78457658"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1BDA01F6"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1589F4BD"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87EBD3E"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612ED168"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5C247379"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7D6EC9FC" w14:textId="77777777" w:rsidR="00713077" w:rsidRDefault="00713077" w:rsidP="00713077">
                      <w:pPr>
                        <w:shd w:val="clear" w:color="auto" w:fill="FFFFFF" w:themeFill="background1"/>
                        <w:jc w:val="center"/>
                        <w:rPr>
                          <w:rFonts w:ascii="Agency FB" w:eastAsia="Times New Roman" w:hAnsi="Agency FB" w:cs="Segoe UI"/>
                          <w:b/>
                          <w:bCs/>
                          <w:color w:val="C00000"/>
                          <w:lang w:eastAsia="en-US"/>
                        </w:rPr>
                      </w:pPr>
                    </w:p>
                    <w:p w14:paraId="1E47D15E" w14:textId="77777777" w:rsidR="00713077" w:rsidRPr="009338BB" w:rsidRDefault="00713077" w:rsidP="00713077">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4437D0B3" w14:textId="77777777" w:rsidR="00713077" w:rsidRPr="009338BB" w:rsidRDefault="00713077" w:rsidP="00713077">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20032" behindDoc="0" locked="0" layoutInCell="1" allowOverlap="1" wp14:anchorId="306CC97E" wp14:editId="587ABF43">
                <wp:simplePos x="0" y="0"/>
                <wp:positionH relativeFrom="column">
                  <wp:posOffset>5974443</wp:posOffset>
                </wp:positionH>
                <wp:positionV relativeFrom="paragraph">
                  <wp:posOffset>144780</wp:posOffset>
                </wp:positionV>
                <wp:extent cx="1200150" cy="596900"/>
                <wp:effectExtent l="0" t="0" r="19050" b="12700"/>
                <wp:wrapNone/>
                <wp:docPr id="114014730"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F0273" w14:textId="77777777" w:rsidR="00713077" w:rsidRPr="00E2738E" w:rsidRDefault="00713077" w:rsidP="00713077">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CC97E" id="_x0000_s1043" style="position:absolute;margin-left:470.45pt;margin-top:11.4pt;width:94.5pt;height:47pt;z-index:251820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" fillcolor="#4472c4 [3204]" strokecolor="#4472c4 [3204]" strokeweight="1pt">
                <v:stroke joinstyle="miter"/>
                <v:textbox>
                  <w:txbxContent>
                    <w:p w14:paraId="507F0273" w14:textId="77777777" w:rsidR="00713077" w:rsidRPr="00E2738E" w:rsidRDefault="00713077" w:rsidP="00713077">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33508338" w14:textId="29CBBB13" w:rsidR="00713077" w:rsidRPr="00BD3B05" w:rsidRDefault="00713077" w:rsidP="00713077"/>
    <w:p w14:paraId="32C6C0E1" w14:textId="47A2C76B" w:rsidR="00713077" w:rsidRPr="00BD3B05" w:rsidRDefault="00713077" w:rsidP="00713077">
      <w:r>
        <w:tab/>
      </w:r>
    </w:p>
    <w:p w14:paraId="0DE240CC" w14:textId="4371346D" w:rsidR="00713077" w:rsidRPr="00BD3B05" w:rsidRDefault="00713077" w:rsidP="00713077"/>
    <w:p w14:paraId="3BDC8968" w14:textId="77777777" w:rsidR="00713077" w:rsidRPr="00BD3B05" w:rsidRDefault="00713077" w:rsidP="00713077"/>
    <w:p w14:paraId="16903692" w14:textId="3F91058F" w:rsidR="00713077" w:rsidRPr="00BD3B05" w:rsidRDefault="00713077" w:rsidP="00713077"/>
    <w:p w14:paraId="358A4612" w14:textId="77777777" w:rsidR="00713077" w:rsidRPr="00BD3B05" w:rsidRDefault="00713077" w:rsidP="00713077"/>
    <w:p w14:paraId="14AF01E0" w14:textId="77777777" w:rsidR="00713077" w:rsidRPr="00BD3B05" w:rsidRDefault="00713077" w:rsidP="00713077"/>
    <w:p w14:paraId="18E79FFB" w14:textId="28038035" w:rsidR="00713077" w:rsidRPr="00BD3B05" w:rsidRDefault="00713077" w:rsidP="00713077"/>
    <w:p w14:paraId="08F11D1B" w14:textId="77777777" w:rsidR="00713077" w:rsidRPr="00BD3B05" w:rsidRDefault="00713077" w:rsidP="00713077"/>
    <w:p w14:paraId="24F63BC6" w14:textId="317CC231" w:rsidR="00713077" w:rsidRDefault="00713077" w:rsidP="00713077">
      <w:pPr>
        <w:jc w:val="center"/>
      </w:pPr>
    </w:p>
    <w:p w14:paraId="155FDFCB" w14:textId="77777777" w:rsidR="00713077" w:rsidRDefault="00713077" w:rsidP="00713077"/>
    <w:p w14:paraId="1A191F74" w14:textId="4C52E999" w:rsidR="00713077" w:rsidRPr="00BD3B05" w:rsidRDefault="00713077" w:rsidP="00713077">
      <w:pPr>
        <w:rPr>
          <w:rtl/>
          <w:lang w:bidi="ar-EG"/>
        </w:rPr>
      </w:pPr>
    </w:p>
    <w:p w14:paraId="50D85B2A" w14:textId="77777777" w:rsidR="00713077" w:rsidRPr="00BD3B05" w:rsidRDefault="00713077" w:rsidP="00713077"/>
    <w:p w14:paraId="172E32AD" w14:textId="6D025F77" w:rsidR="00713077" w:rsidRDefault="00713077" w:rsidP="00713077">
      <w:pPr>
        <w:rPr>
          <w:rFonts w:ascii="Agency FB" w:hAnsi="Agency FB"/>
          <w:sz w:val="36"/>
          <w:szCs w:val="36"/>
          <w:rtl/>
          <w:lang w:bidi="ar-EG"/>
        </w:rPr>
      </w:pPr>
    </w:p>
    <w:p w14:paraId="625AD736" w14:textId="189D8C9C" w:rsidR="00713077" w:rsidRPr="004F3D8A" w:rsidRDefault="00713077" w:rsidP="00713077">
      <w:pPr>
        <w:rPr>
          <w:rFonts w:ascii="Agency FB" w:hAnsi="Agency FB"/>
          <w:sz w:val="36"/>
          <w:szCs w:val="36"/>
          <w:rtl/>
          <w:lang w:bidi="ar-EG"/>
        </w:rPr>
      </w:pPr>
    </w:p>
    <w:p w14:paraId="51FF0D94" w14:textId="4C9ED111" w:rsidR="00713077" w:rsidRPr="004F3D8A" w:rsidRDefault="00713077" w:rsidP="00713077">
      <w:pPr>
        <w:rPr>
          <w:rFonts w:ascii="Agency FB" w:hAnsi="Agency FB"/>
          <w:sz w:val="36"/>
          <w:szCs w:val="36"/>
          <w:rtl/>
          <w:lang w:bidi="ar-EG"/>
        </w:rPr>
      </w:pPr>
    </w:p>
    <w:p w14:paraId="40B8D43C" w14:textId="1E3D3A1B" w:rsidR="00713077" w:rsidRPr="004F3D8A" w:rsidRDefault="00713077" w:rsidP="00713077">
      <w:pPr>
        <w:rPr>
          <w:rFonts w:ascii="Agency FB" w:hAnsi="Agency FB"/>
          <w:sz w:val="36"/>
          <w:szCs w:val="36"/>
          <w:rtl/>
          <w:lang w:bidi="ar-EG"/>
        </w:rPr>
      </w:pPr>
    </w:p>
    <w:p w14:paraId="0DB2EA1A" w14:textId="54C4F6F6" w:rsidR="00713077" w:rsidRPr="004F3D8A" w:rsidRDefault="00713077" w:rsidP="00713077">
      <w:pPr>
        <w:rPr>
          <w:rFonts w:ascii="Agency FB" w:hAnsi="Agency FB"/>
          <w:sz w:val="36"/>
          <w:szCs w:val="36"/>
          <w:rtl/>
          <w:lang w:bidi="ar-EG"/>
        </w:rPr>
      </w:pPr>
    </w:p>
    <w:p w14:paraId="23CB94EE" w14:textId="122D99C2" w:rsidR="00713077" w:rsidRPr="004F3D8A" w:rsidRDefault="00713077" w:rsidP="00713077">
      <w:pPr>
        <w:rPr>
          <w:rFonts w:ascii="Agency FB" w:hAnsi="Agency FB"/>
          <w:sz w:val="36"/>
          <w:szCs w:val="36"/>
          <w:rtl/>
          <w:lang w:bidi="ar-EG"/>
        </w:rPr>
      </w:pPr>
    </w:p>
    <w:p w14:paraId="541D2BC0" w14:textId="51AFC3F8" w:rsidR="00713077" w:rsidRPr="004F3D8A" w:rsidRDefault="00713077" w:rsidP="00713077">
      <w:pPr>
        <w:rPr>
          <w:rFonts w:ascii="Agency FB" w:hAnsi="Agency FB"/>
          <w:sz w:val="36"/>
          <w:szCs w:val="36"/>
          <w:rtl/>
          <w:lang w:bidi="ar-EG"/>
        </w:rPr>
      </w:pPr>
    </w:p>
    <w:p w14:paraId="7E2454EA" w14:textId="5AEB57C8" w:rsidR="00713077" w:rsidRPr="004F3D8A" w:rsidRDefault="00713077" w:rsidP="00713077">
      <w:pPr>
        <w:rPr>
          <w:rFonts w:ascii="Agency FB" w:hAnsi="Agency FB"/>
          <w:sz w:val="36"/>
          <w:szCs w:val="36"/>
          <w:rtl/>
          <w:lang w:bidi="ar-EG"/>
        </w:rPr>
      </w:pPr>
    </w:p>
    <w:p w14:paraId="52DA91FD" w14:textId="11936F26" w:rsidR="00713077" w:rsidRPr="004F3D8A" w:rsidRDefault="00EE4505" w:rsidP="00713077">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22080" behindDoc="1" locked="0" layoutInCell="1" allowOverlap="1" wp14:anchorId="7607E581" wp14:editId="11DDA9AE">
            <wp:simplePos x="0" y="0"/>
            <wp:positionH relativeFrom="column">
              <wp:posOffset>339090</wp:posOffset>
            </wp:positionH>
            <wp:positionV relativeFrom="paragraph">
              <wp:posOffset>38100</wp:posOffset>
            </wp:positionV>
            <wp:extent cx="3255177" cy="2140528"/>
            <wp:effectExtent l="0" t="0" r="2540" b="0"/>
            <wp:wrapNone/>
            <wp:docPr id="113204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5177" cy="21405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noProof/>
          <w:sz w:val="36"/>
          <w:szCs w:val="36"/>
          <w:lang w:bidi="ar-EG"/>
        </w:rPr>
        <w:drawing>
          <wp:anchor distT="0" distB="0" distL="114300" distR="114300" simplePos="0" relativeHeight="251823104" behindDoc="1" locked="0" layoutInCell="1" allowOverlap="1" wp14:anchorId="16CFABB2" wp14:editId="4996ED10">
            <wp:simplePos x="0" y="0"/>
            <wp:positionH relativeFrom="column">
              <wp:posOffset>4149436</wp:posOffset>
            </wp:positionH>
            <wp:positionV relativeFrom="paragraph">
              <wp:posOffset>4792</wp:posOffset>
            </wp:positionV>
            <wp:extent cx="3137047" cy="2173952"/>
            <wp:effectExtent l="0" t="0" r="6350" b="0"/>
            <wp:wrapNone/>
            <wp:docPr id="1481625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2427" cy="2177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F6FDA" w14:textId="1FC35D2E" w:rsidR="00713077" w:rsidRPr="004F3D8A" w:rsidRDefault="00713077" w:rsidP="00713077">
      <w:pPr>
        <w:rPr>
          <w:rFonts w:ascii="Agency FB" w:hAnsi="Agency FB"/>
          <w:sz w:val="36"/>
          <w:szCs w:val="36"/>
          <w:rtl/>
          <w:lang w:bidi="ar-EG"/>
        </w:rPr>
      </w:pPr>
    </w:p>
    <w:p w14:paraId="1F12C8FA" w14:textId="7ABED48E" w:rsidR="00713077" w:rsidRPr="004F3D8A" w:rsidRDefault="00713077" w:rsidP="00713077">
      <w:pPr>
        <w:rPr>
          <w:rFonts w:ascii="Agency FB" w:hAnsi="Agency FB"/>
          <w:sz w:val="36"/>
          <w:szCs w:val="36"/>
          <w:rtl/>
          <w:lang w:bidi="ar-EG"/>
        </w:rPr>
      </w:pPr>
    </w:p>
    <w:p w14:paraId="2EB4DCF0" w14:textId="610A7678" w:rsidR="00713077" w:rsidRPr="004F3D8A" w:rsidRDefault="00713077" w:rsidP="00713077">
      <w:pPr>
        <w:rPr>
          <w:rFonts w:ascii="Agency FB" w:hAnsi="Agency FB"/>
          <w:sz w:val="36"/>
          <w:szCs w:val="36"/>
          <w:rtl/>
          <w:lang w:bidi="ar-EG"/>
        </w:rPr>
      </w:pPr>
    </w:p>
    <w:p w14:paraId="6B8CACEA" w14:textId="77777777" w:rsidR="00713077" w:rsidRPr="004F3D8A" w:rsidRDefault="00713077" w:rsidP="00713077">
      <w:pPr>
        <w:rPr>
          <w:rFonts w:ascii="Agency FB" w:hAnsi="Agency FB"/>
          <w:sz w:val="36"/>
          <w:szCs w:val="36"/>
          <w:rtl/>
          <w:lang w:bidi="ar-EG"/>
        </w:rPr>
      </w:pPr>
    </w:p>
    <w:p w14:paraId="0ED28306" w14:textId="77777777" w:rsidR="00713077" w:rsidRPr="004F3D8A" w:rsidRDefault="00713077" w:rsidP="00713077">
      <w:pPr>
        <w:rPr>
          <w:rFonts w:ascii="Agency FB" w:hAnsi="Agency FB"/>
          <w:sz w:val="36"/>
          <w:szCs w:val="36"/>
          <w:rtl/>
          <w:lang w:bidi="ar-EG"/>
        </w:rPr>
      </w:pPr>
    </w:p>
    <w:p w14:paraId="3CF933F4" w14:textId="77777777" w:rsidR="00713077" w:rsidRDefault="00713077" w:rsidP="00713077">
      <w:pPr>
        <w:rPr>
          <w:rFonts w:ascii="Agency FB" w:hAnsi="Agency FB"/>
          <w:sz w:val="36"/>
          <w:szCs w:val="36"/>
          <w:lang w:bidi="ar-EG"/>
        </w:rPr>
      </w:pPr>
    </w:p>
    <w:p w14:paraId="3F4AE903" w14:textId="77777777" w:rsidR="00713077" w:rsidRPr="004F3D8A" w:rsidRDefault="00713077" w:rsidP="00713077">
      <w:pPr>
        <w:rPr>
          <w:rFonts w:ascii="Agency FB" w:hAnsi="Agency FB"/>
          <w:sz w:val="36"/>
          <w:szCs w:val="36"/>
          <w:rtl/>
          <w:lang w:bidi="ar-EG"/>
        </w:rPr>
      </w:pPr>
    </w:p>
    <w:p w14:paraId="37D9FBF8" w14:textId="77777777" w:rsidR="00713077" w:rsidRDefault="00713077" w:rsidP="00713077"/>
    <w:p w14:paraId="40A437CE" w14:textId="77777777" w:rsidR="00713077" w:rsidRDefault="00713077" w:rsidP="00713077"/>
    <w:p w14:paraId="35AD2603" w14:textId="77777777" w:rsidR="00EE4505" w:rsidRDefault="00EE4505" w:rsidP="00EE4505">
      <w:pPr>
        <w:tabs>
          <w:tab w:val="left" w:pos="10353"/>
        </w:tabs>
      </w:pPr>
    </w:p>
    <w:p w14:paraId="4E981F20" w14:textId="77777777" w:rsidR="00EE4505" w:rsidRDefault="00EE4505" w:rsidP="00EE4505">
      <w:pPr>
        <w:rPr>
          <w:rFonts w:ascii="Agency FB" w:hAnsi="Agency FB"/>
          <w:sz w:val="36"/>
          <w:szCs w:val="36"/>
          <w:rtl/>
          <w:lang w:bidi="ar-EG"/>
        </w:rPr>
      </w:pPr>
      <w:r w:rsidRPr="006E6F85">
        <w:rPr>
          <w:noProof/>
          <w:lang w:eastAsia="en-US"/>
        </w:rPr>
        <w:lastRenderedPageBreak/>
        <w:drawing>
          <wp:anchor distT="0" distB="0" distL="114300" distR="114300" simplePos="0" relativeHeight="251825152" behindDoc="1" locked="0" layoutInCell="1" allowOverlap="1" wp14:anchorId="70331286" wp14:editId="725A918B">
            <wp:simplePos x="0" y="0"/>
            <wp:positionH relativeFrom="margin">
              <wp:align>left</wp:align>
            </wp:positionH>
            <wp:positionV relativeFrom="paragraph">
              <wp:posOffset>-878205</wp:posOffset>
            </wp:positionV>
            <wp:extent cx="8229600" cy="2306320"/>
            <wp:effectExtent l="0" t="0" r="0" b="0"/>
            <wp:wrapNone/>
            <wp:docPr id="597211375" name="Picture 59721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EE6E4" w14:textId="77777777" w:rsidR="00EE4505" w:rsidRDefault="00EE4505" w:rsidP="00EE4505">
      <w:pPr>
        <w:tabs>
          <w:tab w:val="left" w:pos="11110"/>
        </w:tabs>
        <w:rPr>
          <w:rFonts w:ascii="Agency FB" w:hAnsi="Agency FB"/>
          <w:sz w:val="36"/>
          <w:szCs w:val="36"/>
          <w:lang w:bidi="ar-EG"/>
        </w:rPr>
      </w:pPr>
      <w:r w:rsidRPr="006E6F85">
        <w:rPr>
          <w:noProof/>
          <w:lang w:eastAsia="en-US"/>
        </w:rPr>
        <mc:AlternateContent>
          <mc:Choice Requires="wps">
            <w:drawing>
              <wp:anchor distT="45720" distB="45720" distL="114300" distR="114300" simplePos="0" relativeHeight="251826176" behindDoc="0" locked="0" layoutInCell="1" allowOverlap="1" wp14:anchorId="178E6CDF" wp14:editId="4DF365BA">
                <wp:simplePos x="0" y="0"/>
                <wp:positionH relativeFrom="column">
                  <wp:posOffset>4466590</wp:posOffset>
                </wp:positionH>
                <wp:positionV relativeFrom="paragraph">
                  <wp:posOffset>-343535</wp:posOffset>
                </wp:positionV>
                <wp:extent cx="2360930" cy="1404620"/>
                <wp:effectExtent l="0" t="0" r="0" b="0"/>
                <wp:wrapNone/>
                <wp:docPr id="413472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1C99C4" w14:textId="77777777" w:rsidR="00EE4505" w:rsidRDefault="00EE4505" w:rsidP="00EE4505">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7443E74A" w14:textId="770C3221" w:rsidR="00EE4505" w:rsidRPr="00FB6E58" w:rsidRDefault="00EE4505" w:rsidP="00EE4505">
                            <w:pPr>
                              <w:rPr>
                                <w:b/>
                                <w:bCs/>
                                <w:color w:val="00FEF4"/>
                              </w:rPr>
                            </w:pPr>
                            <w:r w:rsidRPr="00EE4505">
                              <w:rPr>
                                <w:rFonts w:ascii="Agency FB" w:hAnsi="Agency FB"/>
                                <w:b/>
                                <w:bCs/>
                                <w:color w:val="00FEF4"/>
                                <w:sz w:val="56"/>
                                <w:szCs w:val="56"/>
                              </w:rPr>
                              <w:t>OLED IR</w:t>
                            </w:r>
                            <w:r w:rsidRPr="00EE4505">
                              <w:rPr>
                                <w:rFonts w:ascii="Agency FB" w:hAnsi="Agency FB"/>
                                <w:b/>
                                <w:bCs/>
                                <w:color w:val="00FEF4"/>
                                <w:sz w:val="56"/>
                                <w:szCs w:val="56"/>
                              </w:rPr>
                              <w:t xml:space="preserve"> </w:t>
                            </w:r>
                            <w:proofErr w:type="gramStart"/>
                            <w:r>
                              <w:rPr>
                                <w:rFonts w:ascii="Agency FB" w:hAnsi="Agency FB"/>
                                <w:b/>
                                <w:bCs/>
                                <w:color w:val="00FEF4"/>
                                <w:sz w:val="56"/>
                                <w:szCs w:val="56"/>
                              </w:rPr>
                              <w:t xml:space="preserve">“ </w:t>
                            </w:r>
                            <w:proofErr w:type="spellStart"/>
                            <w:r w:rsidRPr="00713077">
                              <w:rPr>
                                <w:rFonts w:ascii="Agency FB" w:hAnsi="Agency FB"/>
                                <w:b/>
                                <w:bCs/>
                                <w:color w:val="00FEF4"/>
                                <w:sz w:val="56"/>
                                <w:szCs w:val="56"/>
                              </w:rPr>
                              <w:t>Quickbonus</w:t>
                            </w:r>
                            <w:proofErr w:type="spellEnd"/>
                            <w:proofErr w:type="gramEnd"/>
                            <w:r>
                              <w:rPr>
                                <w:rFonts w:ascii="Agency FB" w:hAnsi="Agency FB"/>
                                <w:b/>
                                <w:bCs/>
                                <w:color w:val="00FEF4"/>
                                <w:sz w:val="56"/>
                                <w:szCs w:val="56"/>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8E6CDF" id="_x0000_s1044" type="#_x0000_t202" style="position:absolute;margin-left:351.7pt;margin-top:-27.05pt;width:185.9pt;height:110.6pt;z-index:251826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2/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" filled="f" stroked="f">
                <v:textbox style="mso-fit-shape-to-text:t">
                  <w:txbxContent>
                    <w:p w14:paraId="501C99C4" w14:textId="77777777" w:rsidR="00EE4505" w:rsidRDefault="00EE4505" w:rsidP="00EE4505">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7443E74A" w14:textId="770C3221" w:rsidR="00EE4505" w:rsidRPr="00FB6E58" w:rsidRDefault="00EE4505" w:rsidP="00EE4505">
                      <w:pPr>
                        <w:rPr>
                          <w:b/>
                          <w:bCs/>
                          <w:color w:val="00FEF4"/>
                        </w:rPr>
                      </w:pPr>
                      <w:r w:rsidRPr="00EE4505">
                        <w:rPr>
                          <w:rFonts w:ascii="Agency FB" w:hAnsi="Agency FB"/>
                          <w:b/>
                          <w:bCs/>
                          <w:color w:val="00FEF4"/>
                          <w:sz w:val="56"/>
                          <w:szCs w:val="56"/>
                        </w:rPr>
                        <w:t>OLED IR</w:t>
                      </w:r>
                      <w:r w:rsidRPr="00EE4505">
                        <w:rPr>
                          <w:rFonts w:ascii="Agency FB" w:hAnsi="Agency FB"/>
                          <w:b/>
                          <w:bCs/>
                          <w:color w:val="00FEF4"/>
                          <w:sz w:val="56"/>
                          <w:szCs w:val="56"/>
                        </w:rPr>
                        <w:t xml:space="preserve"> </w:t>
                      </w:r>
                      <w:proofErr w:type="gramStart"/>
                      <w:r>
                        <w:rPr>
                          <w:rFonts w:ascii="Agency FB" w:hAnsi="Agency FB"/>
                          <w:b/>
                          <w:bCs/>
                          <w:color w:val="00FEF4"/>
                          <w:sz w:val="56"/>
                          <w:szCs w:val="56"/>
                        </w:rPr>
                        <w:t xml:space="preserve">“ </w:t>
                      </w:r>
                      <w:proofErr w:type="spellStart"/>
                      <w:r w:rsidRPr="00713077">
                        <w:rPr>
                          <w:rFonts w:ascii="Agency FB" w:hAnsi="Agency FB"/>
                          <w:b/>
                          <w:bCs/>
                          <w:color w:val="00FEF4"/>
                          <w:sz w:val="56"/>
                          <w:szCs w:val="56"/>
                        </w:rPr>
                        <w:t>Quickbonus</w:t>
                      </w:r>
                      <w:proofErr w:type="spellEnd"/>
                      <w:proofErr w:type="gramEnd"/>
                      <w:r>
                        <w:rPr>
                          <w:rFonts w:ascii="Agency FB" w:hAnsi="Agency FB"/>
                          <w:b/>
                          <w:bCs/>
                          <w:color w:val="00FEF4"/>
                          <w:sz w:val="56"/>
                          <w:szCs w:val="56"/>
                        </w:rPr>
                        <w:t xml:space="preserve">” </w:t>
                      </w:r>
                    </w:p>
                  </w:txbxContent>
                </v:textbox>
              </v:shape>
            </w:pict>
          </mc:Fallback>
        </mc:AlternateContent>
      </w:r>
      <w:r>
        <w:rPr>
          <w:rFonts w:ascii="Agency FB" w:hAnsi="Agency FB"/>
          <w:sz w:val="36"/>
          <w:szCs w:val="36"/>
          <w:lang w:bidi="ar-EG"/>
        </w:rPr>
        <w:tab/>
      </w:r>
    </w:p>
    <w:p w14:paraId="341C919F" w14:textId="77777777" w:rsidR="00EE4505" w:rsidRPr="006E6F85" w:rsidRDefault="00EE4505" w:rsidP="00EE4505">
      <w:pPr>
        <w:tabs>
          <w:tab w:val="left" w:pos="10320"/>
        </w:tabs>
      </w:pPr>
      <w:r w:rsidRPr="006E6F85">
        <w:tab/>
      </w:r>
    </w:p>
    <w:p w14:paraId="470B3D9A" w14:textId="77777777" w:rsidR="00EE4505" w:rsidRPr="00BD3B05" w:rsidRDefault="00EE4505" w:rsidP="00EE4505">
      <w:r>
        <w:rPr>
          <w:noProof/>
          <w:lang w:eastAsia="en-US"/>
        </w:rPr>
        <w:t xml:space="preserve"> </w:t>
      </w:r>
    </w:p>
    <w:p w14:paraId="154729AB" w14:textId="77777777" w:rsidR="00EE4505" w:rsidRPr="00BD3B05" w:rsidRDefault="00EE4505" w:rsidP="00EE4505"/>
    <w:p w14:paraId="66164E19" w14:textId="77777777" w:rsidR="00EE4505" w:rsidRPr="00BD3B05" w:rsidRDefault="00EE4505" w:rsidP="00EE4505"/>
    <w:p w14:paraId="00BF1224" w14:textId="77777777" w:rsidR="00EE4505" w:rsidRPr="00BD3B05" w:rsidRDefault="00EE4505" w:rsidP="00EE4505">
      <w:pPr>
        <w:jc w:val="center"/>
      </w:pPr>
    </w:p>
    <w:p w14:paraId="3D27A8A0" w14:textId="77777777" w:rsidR="00EE4505" w:rsidRDefault="00EE4505" w:rsidP="00EE4505"/>
    <w:p w14:paraId="357CC8C9" w14:textId="77777777" w:rsidR="00EE4505" w:rsidRDefault="00EE4505" w:rsidP="00EE4505">
      <w:r>
        <w:rPr>
          <w:noProof/>
          <w:lang w:eastAsia="en-US"/>
        </w:rPr>
        <mc:AlternateContent>
          <mc:Choice Requires="wps">
            <w:drawing>
              <wp:anchor distT="0" distB="0" distL="114300" distR="114300" simplePos="0" relativeHeight="251827200" behindDoc="0" locked="0" layoutInCell="1" allowOverlap="1" wp14:anchorId="0D926BB0" wp14:editId="4539ED9E">
                <wp:simplePos x="0" y="0"/>
                <wp:positionH relativeFrom="column">
                  <wp:posOffset>101600</wp:posOffset>
                </wp:positionH>
                <wp:positionV relativeFrom="paragraph">
                  <wp:posOffset>85090</wp:posOffset>
                </wp:positionV>
                <wp:extent cx="7308850" cy="3886200"/>
                <wp:effectExtent l="38100" t="38100" r="44450" b="38100"/>
                <wp:wrapNone/>
                <wp:docPr id="81578508"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E36367" id="Rounded Rectangle 195" o:spid="_x0000_s1026" style="position:absolute;margin-left:8pt;margin-top:6.7pt;width:575.5pt;height:306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0F2F90FA" w14:textId="77777777" w:rsidR="00EE4505" w:rsidRPr="00945167" w:rsidRDefault="00EE4505" w:rsidP="00EE4505">
      <w:r w:rsidRPr="00945167">
        <w:rPr>
          <w:noProof/>
          <w:lang w:eastAsia="en-US"/>
        </w:rPr>
        <mc:AlternateContent>
          <mc:Choice Requires="wps">
            <w:drawing>
              <wp:anchor distT="45720" distB="45720" distL="114300" distR="114300" simplePos="0" relativeHeight="251829248" behindDoc="0" locked="0" layoutInCell="1" allowOverlap="1" wp14:anchorId="5A5DA675" wp14:editId="55C7AB19">
                <wp:simplePos x="0" y="0"/>
                <wp:positionH relativeFrom="column">
                  <wp:posOffset>401320</wp:posOffset>
                </wp:positionH>
                <wp:positionV relativeFrom="paragraph">
                  <wp:posOffset>102870</wp:posOffset>
                </wp:positionV>
                <wp:extent cx="5391150" cy="3398520"/>
                <wp:effectExtent l="0" t="0" r="0" b="0"/>
                <wp:wrapSquare wrapText="bothSides"/>
                <wp:docPr id="527424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6C0D0215" w14:textId="77777777" w:rsidR="00EE4505" w:rsidRDefault="00EE4505" w:rsidP="00EE4505">
                            <w:pPr>
                              <w:shd w:val="clear" w:color="auto" w:fill="FFFFFF" w:themeFill="background1"/>
                              <w:rPr>
                                <w:rFonts w:ascii="Agency FB" w:eastAsia="Times New Roman" w:hAnsi="Agency FB" w:cs="Segoe UI"/>
                                <w:b/>
                                <w:bCs/>
                                <w:color w:val="7030A0"/>
                                <w:lang w:eastAsia="en-US"/>
                              </w:rPr>
                            </w:pPr>
                            <w:r w:rsidRPr="00713077">
                              <w:rPr>
                                <w:rFonts w:ascii="Agency FB" w:eastAsia="Times New Roman" w:hAnsi="Agency FB" w:cs="Segoe UI"/>
                                <w:b/>
                                <w:bCs/>
                                <w:color w:val="7030A0"/>
                                <w:lang w:eastAsia="en-US"/>
                              </w:rPr>
                              <w:t>uses an ESP32 microcontroller, gas sensor, LED, buzzer, and LCD screen to detect gas concentration and alert the user when the concentration exceeds a certain threshold. The gas sensor pin is defined as A2 on the ESP32. The LED is connected to pin 13, and the buzzer is connected to pin 12. The LCD screen is connected to various pins on the ESP32, including pins 22, 23, 5,</w:t>
                            </w:r>
                            <w:r w:rsidRPr="00713077">
                              <w:t xml:space="preserve"> </w:t>
                            </w:r>
                            <w:r w:rsidRPr="00713077">
                              <w:rPr>
                                <w:rFonts w:ascii="Agency FB" w:eastAsia="Times New Roman" w:hAnsi="Agency FB" w:cs="Segoe UI"/>
                                <w:b/>
                                <w:bCs/>
                                <w:color w:val="7030A0"/>
                                <w:lang w:eastAsia="en-US"/>
                              </w:rPr>
                              <w:t>18, 19, and 21. The gas concentration threshold value is set to 50.</w:t>
                            </w:r>
                          </w:p>
                          <w:p w14:paraId="4A15D7BD" w14:textId="77777777" w:rsidR="00EE4505" w:rsidRDefault="00EE4505" w:rsidP="00EE4505">
                            <w:pPr>
                              <w:shd w:val="clear" w:color="auto" w:fill="FFFFFF" w:themeFill="background1"/>
                              <w:rPr>
                                <w:rFonts w:ascii="Agency FB" w:eastAsia="Times New Roman" w:hAnsi="Agency FB" w:cs="Segoe UI"/>
                                <w:b/>
                                <w:bCs/>
                                <w:color w:val="C00000"/>
                                <w:lang w:eastAsia="en-US"/>
                              </w:rPr>
                            </w:pPr>
                          </w:p>
                          <w:p w14:paraId="43024E18" w14:textId="77777777" w:rsidR="00EE4505" w:rsidRDefault="00EE4505" w:rsidP="00EE4505">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w:t>
                            </w:r>
                            <w:r w:rsidRPr="00713077">
                              <w:rPr>
                                <w:rFonts w:ascii="Agency FB" w:eastAsia="Times New Roman" w:hAnsi="Agency FB" w:cs="Segoe UI"/>
                                <w:b/>
                                <w:bCs/>
                                <w:color w:val="C00000"/>
                                <w:lang w:eastAsia="en-US"/>
                              </w:rPr>
                              <w:t xml:space="preserve">The </w:t>
                            </w:r>
                            <w:proofErr w:type="gramStart"/>
                            <w:r w:rsidRPr="00713077">
                              <w:rPr>
                                <w:rFonts w:ascii="Agency FB" w:eastAsia="Times New Roman" w:hAnsi="Agency FB" w:cs="Segoe UI"/>
                                <w:b/>
                                <w:bCs/>
                                <w:color w:val="C00000"/>
                                <w:lang w:eastAsia="en-US"/>
                              </w:rPr>
                              <w:t>setup(</w:t>
                            </w:r>
                            <w:proofErr w:type="gramEnd"/>
                            <w:r w:rsidRPr="00713077">
                              <w:rPr>
                                <w:rFonts w:ascii="Agency FB" w:eastAsia="Times New Roman" w:hAnsi="Agency FB" w:cs="Segoe UI"/>
                                <w:b/>
                                <w:bCs/>
                                <w:color w:val="C00000"/>
                                <w:lang w:eastAsia="en-US"/>
                              </w:rPr>
                              <w:t xml:space="preserve">) function </w:t>
                            </w:r>
                            <w:r>
                              <w:rPr>
                                <w:rFonts w:ascii="Agency FB" w:eastAsia="Times New Roman" w:hAnsi="Agency FB" w:cs="Segoe UI"/>
                                <w:b/>
                                <w:bCs/>
                                <w:color w:val="C00000"/>
                                <w:lang w:eastAsia="en-US"/>
                              </w:rPr>
                              <w:t xml:space="preserve">: </w:t>
                            </w:r>
                            <w:r w:rsidRPr="00713077">
                              <w:rPr>
                                <w:rFonts w:ascii="Agency FB" w:eastAsia="Times New Roman" w:hAnsi="Agency FB" w:cs="Segoe UI"/>
                                <w:b/>
                                <w:bCs/>
                                <w:color w:val="C00000"/>
                                <w:lang w:eastAsia="en-US"/>
                              </w:rPr>
                              <w:t xml:space="preserve">initializes the serial communication, LCD screen, LED, and buzzer. It starts by calling </w:t>
                            </w:r>
                            <w:proofErr w:type="spellStart"/>
                            <w:r w:rsidRPr="00713077">
                              <w:rPr>
                                <w:rFonts w:ascii="Agency FB" w:eastAsia="Times New Roman" w:hAnsi="Agency FB" w:cs="Segoe UI"/>
                                <w:b/>
                                <w:bCs/>
                                <w:color w:val="C00000"/>
                                <w:lang w:eastAsia="en-US"/>
                              </w:rPr>
                              <w:t>Serial.begin</w:t>
                            </w:r>
                            <w:proofErr w:type="spellEnd"/>
                            <w:r w:rsidRPr="00713077">
                              <w:rPr>
                                <w:rFonts w:ascii="Agency FB" w:eastAsia="Times New Roman" w:hAnsi="Agency FB" w:cs="Segoe UI"/>
                                <w:b/>
                                <w:bCs/>
                                <w:color w:val="C00000"/>
                                <w:lang w:eastAsia="en-US"/>
                              </w:rPr>
                              <w:t xml:space="preserve">() to initiate the serial communication with a baud rate of 115200. It then calls </w:t>
                            </w:r>
                            <w:proofErr w:type="spellStart"/>
                            <w:proofErr w:type="gramStart"/>
                            <w:r w:rsidRPr="00713077">
                              <w:rPr>
                                <w:rFonts w:ascii="Agency FB" w:eastAsia="Times New Roman" w:hAnsi="Agency FB" w:cs="Segoe UI"/>
                                <w:b/>
                                <w:bCs/>
                                <w:color w:val="C00000"/>
                                <w:lang w:eastAsia="en-US"/>
                              </w:rPr>
                              <w:t>lcd.begin</w:t>
                            </w:r>
                            <w:proofErr w:type="spellEnd"/>
                            <w:proofErr w:type="gramEnd"/>
                            <w:r w:rsidRPr="00713077">
                              <w:rPr>
                                <w:rFonts w:ascii="Agency FB" w:eastAsia="Times New Roman" w:hAnsi="Agency FB" w:cs="Segoe UI"/>
                                <w:b/>
                                <w:bCs/>
                                <w:color w:val="C00000"/>
                                <w:lang w:eastAsia="en-US"/>
                              </w:rPr>
                              <w:t xml:space="preserve">() to initialize the LCD screen with 16 columns and 2 rows. It sets the mode of the LED and buzzer pins as output using </w:t>
                            </w:r>
                            <w:proofErr w:type="spellStart"/>
                            <w:proofErr w:type="gramStart"/>
                            <w:r w:rsidRPr="00713077">
                              <w:rPr>
                                <w:rFonts w:ascii="Agency FB" w:eastAsia="Times New Roman" w:hAnsi="Agency FB" w:cs="Segoe UI"/>
                                <w:b/>
                                <w:bCs/>
                                <w:color w:val="C00000"/>
                                <w:lang w:eastAsia="en-US"/>
                              </w:rPr>
                              <w:t>pinMode</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It then clears the LCD screen using </w:t>
                            </w:r>
                            <w:proofErr w:type="spellStart"/>
                            <w:proofErr w:type="gramStart"/>
                            <w:r w:rsidRPr="00713077">
                              <w:rPr>
                                <w:rFonts w:ascii="Agency FB" w:eastAsia="Times New Roman" w:hAnsi="Agency FB" w:cs="Segoe UI"/>
                                <w:b/>
                                <w:bCs/>
                                <w:color w:val="C00000"/>
                                <w:lang w:eastAsia="en-US"/>
                              </w:rPr>
                              <w:t>lcd.clear</w:t>
                            </w:r>
                            <w:proofErr w:type="spellEnd"/>
                            <w:proofErr w:type="gramEnd"/>
                            <w:r w:rsidRPr="00713077">
                              <w:rPr>
                                <w:rFonts w:ascii="Agency FB" w:eastAsia="Times New Roman" w:hAnsi="Agency FB" w:cs="Segoe UI"/>
                                <w:b/>
                                <w:bCs/>
                                <w:color w:val="C00000"/>
                                <w:lang w:eastAsia="en-US"/>
                              </w:rPr>
                              <w:t xml:space="preserve">(). Next, it sets up the LEDC library to control the buzzer, with a frequency of 2000 Hz and an 8-bit resolution, using </w:t>
                            </w:r>
                            <w:proofErr w:type="spellStart"/>
                            <w:proofErr w:type="gramStart"/>
                            <w:r w:rsidRPr="00713077">
                              <w:rPr>
                                <w:rFonts w:ascii="Agency FB" w:eastAsia="Times New Roman" w:hAnsi="Agency FB" w:cs="Segoe UI"/>
                                <w:b/>
                                <w:bCs/>
                                <w:color w:val="C00000"/>
                                <w:lang w:eastAsia="en-US"/>
                              </w:rPr>
                              <w:t>ledcSetup</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Finally, it attaches LEDC channel 0 to the buzzer pin using </w:t>
                            </w:r>
                            <w:proofErr w:type="spellStart"/>
                            <w:proofErr w:type="gramStart"/>
                            <w:r w:rsidRPr="00713077">
                              <w:rPr>
                                <w:rFonts w:ascii="Agency FB" w:eastAsia="Times New Roman" w:hAnsi="Agency FB" w:cs="Segoe UI"/>
                                <w:b/>
                                <w:bCs/>
                                <w:color w:val="C00000"/>
                                <w:lang w:eastAsia="en-US"/>
                              </w:rPr>
                              <w:t>ledcAttachPin</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w:t>
                            </w:r>
                          </w:p>
                          <w:p w14:paraId="4A7ABFCA" w14:textId="77777777" w:rsidR="00EE4505" w:rsidRDefault="00EE4505" w:rsidP="00EE4505">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 </w:t>
                            </w:r>
                          </w:p>
                          <w:p w14:paraId="621C96C0" w14:textId="77777777" w:rsidR="00EE4505" w:rsidRDefault="00EE4505" w:rsidP="00EE4505">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In the </w:t>
                            </w:r>
                            <w:proofErr w:type="gramStart"/>
                            <w:r>
                              <w:rPr>
                                <w:rFonts w:ascii="Agency FB" w:eastAsia="Times New Roman" w:hAnsi="Agency FB" w:cs="Segoe UI"/>
                                <w:b/>
                                <w:bCs/>
                                <w:color w:val="C00000"/>
                                <w:lang w:eastAsia="en-US"/>
                              </w:rPr>
                              <w:t>loop(</w:t>
                            </w:r>
                            <w:proofErr w:type="gramEnd"/>
                            <w:r>
                              <w:rPr>
                                <w:rFonts w:ascii="Agency FB" w:eastAsia="Times New Roman" w:hAnsi="Agency FB" w:cs="Segoe UI"/>
                                <w:b/>
                                <w:bCs/>
                                <w:color w:val="C00000"/>
                                <w:lang w:eastAsia="en-US"/>
                              </w:rPr>
                              <w:t xml:space="preserve">) function : </w:t>
                            </w:r>
                            <w:r w:rsidRPr="00713077">
                              <w:rPr>
                                <w:rFonts w:ascii="Agency FB" w:eastAsia="Times New Roman" w:hAnsi="Agency FB" w:cs="Segoe UI"/>
                                <w:b/>
                                <w:bCs/>
                                <w:color w:val="C00000"/>
                                <w:lang w:eastAsia="en-US"/>
                              </w:rPr>
                              <w:t>function reads the gas sensor, maps the value to a range of 0-200, and checks if it exceeds a threshold value. If it does, it displays a warning message on the LCD screen and turns on the LED and buzzer for 1 second.</w:t>
                            </w:r>
                          </w:p>
                          <w:p w14:paraId="7DD032F1"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73F36AC"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0F21265A"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05C8F136"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08DA6609"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D890A56"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4D5E5F61"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87DF9C9"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53E45CED"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7ACDBFD1"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4244BF52"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626C7325"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758A41C8"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540A92B6"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4AB301A" w14:textId="77777777" w:rsidR="00EE4505" w:rsidRPr="009338BB" w:rsidRDefault="00EE4505" w:rsidP="00EE4505">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26612313" w14:textId="77777777" w:rsidR="00EE4505" w:rsidRPr="009338BB" w:rsidRDefault="00EE4505" w:rsidP="00EE4505">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DA675" id="_x0000_s1045" type="#_x0000_t202" style="position:absolute;margin-left:31.6pt;margin-top:8.1pt;width:424.5pt;height:267.6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" filled="f" stroked="f">
                <v:textbox>
                  <w:txbxContent>
                    <w:p w14:paraId="6C0D0215" w14:textId="77777777" w:rsidR="00EE4505" w:rsidRDefault="00EE4505" w:rsidP="00EE4505">
                      <w:pPr>
                        <w:shd w:val="clear" w:color="auto" w:fill="FFFFFF" w:themeFill="background1"/>
                        <w:rPr>
                          <w:rFonts w:ascii="Agency FB" w:eastAsia="Times New Roman" w:hAnsi="Agency FB" w:cs="Segoe UI"/>
                          <w:b/>
                          <w:bCs/>
                          <w:color w:val="7030A0"/>
                          <w:lang w:eastAsia="en-US"/>
                        </w:rPr>
                      </w:pPr>
                      <w:r w:rsidRPr="00713077">
                        <w:rPr>
                          <w:rFonts w:ascii="Agency FB" w:eastAsia="Times New Roman" w:hAnsi="Agency FB" w:cs="Segoe UI"/>
                          <w:b/>
                          <w:bCs/>
                          <w:color w:val="7030A0"/>
                          <w:lang w:eastAsia="en-US"/>
                        </w:rPr>
                        <w:t>uses an ESP32 microcontroller, gas sensor, LED, buzzer, and LCD screen to detect gas concentration and alert the user when the concentration exceeds a certain threshold. The gas sensor pin is defined as A2 on the ESP32. The LED is connected to pin 13, and the buzzer is connected to pin 12. The LCD screen is connected to various pins on the ESP32, including pins 22, 23, 5,</w:t>
                      </w:r>
                      <w:r w:rsidRPr="00713077">
                        <w:t xml:space="preserve"> </w:t>
                      </w:r>
                      <w:r w:rsidRPr="00713077">
                        <w:rPr>
                          <w:rFonts w:ascii="Agency FB" w:eastAsia="Times New Roman" w:hAnsi="Agency FB" w:cs="Segoe UI"/>
                          <w:b/>
                          <w:bCs/>
                          <w:color w:val="7030A0"/>
                          <w:lang w:eastAsia="en-US"/>
                        </w:rPr>
                        <w:t>18, 19, and 21. The gas concentration threshold value is set to 50.</w:t>
                      </w:r>
                    </w:p>
                    <w:p w14:paraId="4A15D7BD" w14:textId="77777777" w:rsidR="00EE4505" w:rsidRDefault="00EE4505" w:rsidP="00EE4505">
                      <w:pPr>
                        <w:shd w:val="clear" w:color="auto" w:fill="FFFFFF" w:themeFill="background1"/>
                        <w:rPr>
                          <w:rFonts w:ascii="Agency FB" w:eastAsia="Times New Roman" w:hAnsi="Agency FB" w:cs="Segoe UI"/>
                          <w:b/>
                          <w:bCs/>
                          <w:color w:val="C00000"/>
                          <w:lang w:eastAsia="en-US"/>
                        </w:rPr>
                      </w:pPr>
                    </w:p>
                    <w:p w14:paraId="43024E18" w14:textId="77777777" w:rsidR="00EE4505" w:rsidRDefault="00EE4505" w:rsidP="00EE4505">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w:t>
                      </w:r>
                      <w:r w:rsidRPr="00713077">
                        <w:rPr>
                          <w:rFonts w:ascii="Agency FB" w:eastAsia="Times New Roman" w:hAnsi="Agency FB" w:cs="Segoe UI"/>
                          <w:b/>
                          <w:bCs/>
                          <w:color w:val="C00000"/>
                          <w:lang w:eastAsia="en-US"/>
                        </w:rPr>
                        <w:t xml:space="preserve">The </w:t>
                      </w:r>
                      <w:proofErr w:type="gramStart"/>
                      <w:r w:rsidRPr="00713077">
                        <w:rPr>
                          <w:rFonts w:ascii="Agency FB" w:eastAsia="Times New Roman" w:hAnsi="Agency FB" w:cs="Segoe UI"/>
                          <w:b/>
                          <w:bCs/>
                          <w:color w:val="C00000"/>
                          <w:lang w:eastAsia="en-US"/>
                        </w:rPr>
                        <w:t>setup(</w:t>
                      </w:r>
                      <w:proofErr w:type="gramEnd"/>
                      <w:r w:rsidRPr="00713077">
                        <w:rPr>
                          <w:rFonts w:ascii="Agency FB" w:eastAsia="Times New Roman" w:hAnsi="Agency FB" w:cs="Segoe UI"/>
                          <w:b/>
                          <w:bCs/>
                          <w:color w:val="C00000"/>
                          <w:lang w:eastAsia="en-US"/>
                        </w:rPr>
                        <w:t xml:space="preserve">) function </w:t>
                      </w:r>
                      <w:r>
                        <w:rPr>
                          <w:rFonts w:ascii="Agency FB" w:eastAsia="Times New Roman" w:hAnsi="Agency FB" w:cs="Segoe UI"/>
                          <w:b/>
                          <w:bCs/>
                          <w:color w:val="C00000"/>
                          <w:lang w:eastAsia="en-US"/>
                        </w:rPr>
                        <w:t xml:space="preserve">: </w:t>
                      </w:r>
                      <w:r w:rsidRPr="00713077">
                        <w:rPr>
                          <w:rFonts w:ascii="Agency FB" w:eastAsia="Times New Roman" w:hAnsi="Agency FB" w:cs="Segoe UI"/>
                          <w:b/>
                          <w:bCs/>
                          <w:color w:val="C00000"/>
                          <w:lang w:eastAsia="en-US"/>
                        </w:rPr>
                        <w:t xml:space="preserve">initializes the serial communication, LCD screen, LED, and buzzer. It starts by calling </w:t>
                      </w:r>
                      <w:proofErr w:type="spellStart"/>
                      <w:r w:rsidRPr="00713077">
                        <w:rPr>
                          <w:rFonts w:ascii="Agency FB" w:eastAsia="Times New Roman" w:hAnsi="Agency FB" w:cs="Segoe UI"/>
                          <w:b/>
                          <w:bCs/>
                          <w:color w:val="C00000"/>
                          <w:lang w:eastAsia="en-US"/>
                        </w:rPr>
                        <w:t>Serial.begin</w:t>
                      </w:r>
                      <w:proofErr w:type="spellEnd"/>
                      <w:r w:rsidRPr="00713077">
                        <w:rPr>
                          <w:rFonts w:ascii="Agency FB" w:eastAsia="Times New Roman" w:hAnsi="Agency FB" w:cs="Segoe UI"/>
                          <w:b/>
                          <w:bCs/>
                          <w:color w:val="C00000"/>
                          <w:lang w:eastAsia="en-US"/>
                        </w:rPr>
                        <w:t xml:space="preserve">() to initiate the serial communication with a baud rate of 115200. It then calls </w:t>
                      </w:r>
                      <w:proofErr w:type="spellStart"/>
                      <w:proofErr w:type="gramStart"/>
                      <w:r w:rsidRPr="00713077">
                        <w:rPr>
                          <w:rFonts w:ascii="Agency FB" w:eastAsia="Times New Roman" w:hAnsi="Agency FB" w:cs="Segoe UI"/>
                          <w:b/>
                          <w:bCs/>
                          <w:color w:val="C00000"/>
                          <w:lang w:eastAsia="en-US"/>
                        </w:rPr>
                        <w:t>lcd.begin</w:t>
                      </w:r>
                      <w:proofErr w:type="spellEnd"/>
                      <w:proofErr w:type="gramEnd"/>
                      <w:r w:rsidRPr="00713077">
                        <w:rPr>
                          <w:rFonts w:ascii="Agency FB" w:eastAsia="Times New Roman" w:hAnsi="Agency FB" w:cs="Segoe UI"/>
                          <w:b/>
                          <w:bCs/>
                          <w:color w:val="C00000"/>
                          <w:lang w:eastAsia="en-US"/>
                        </w:rPr>
                        <w:t xml:space="preserve">() to initialize the LCD screen with 16 columns and 2 rows. It sets the mode of the LED and buzzer pins as output using </w:t>
                      </w:r>
                      <w:proofErr w:type="spellStart"/>
                      <w:proofErr w:type="gramStart"/>
                      <w:r w:rsidRPr="00713077">
                        <w:rPr>
                          <w:rFonts w:ascii="Agency FB" w:eastAsia="Times New Roman" w:hAnsi="Agency FB" w:cs="Segoe UI"/>
                          <w:b/>
                          <w:bCs/>
                          <w:color w:val="C00000"/>
                          <w:lang w:eastAsia="en-US"/>
                        </w:rPr>
                        <w:t>pinMode</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It then clears the LCD screen using </w:t>
                      </w:r>
                      <w:proofErr w:type="spellStart"/>
                      <w:proofErr w:type="gramStart"/>
                      <w:r w:rsidRPr="00713077">
                        <w:rPr>
                          <w:rFonts w:ascii="Agency FB" w:eastAsia="Times New Roman" w:hAnsi="Agency FB" w:cs="Segoe UI"/>
                          <w:b/>
                          <w:bCs/>
                          <w:color w:val="C00000"/>
                          <w:lang w:eastAsia="en-US"/>
                        </w:rPr>
                        <w:t>lcd.clear</w:t>
                      </w:r>
                      <w:proofErr w:type="spellEnd"/>
                      <w:proofErr w:type="gramEnd"/>
                      <w:r w:rsidRPr="00713077">
                        <w:rPr>
                          <w:rFonts w:ascii="Agency FB" w:eastAsia="Times New Roman" w:hAnsi="Agency FB" w:cs="Segoe UI"/>
                          <w:b/>
                          <w:bCs/>
                          <w:color w:val="C00000"/>
                          <w:lang w:eastAsia="en-US"/>
                        </w:rPr>
                        <w:t xml:space="preserve">(). Next, it sets up the LEDC library to control the buzzer, with a frequency of 2000 Hz and an 8-bit resolution, using </w:t>
                      </w:r>
                      <w:proofErr w:type="spellStart"/>
                      <w:proofErr w:type="gramStart"/>
                      <w:r w:rsidRPr="00713077">
                        <w:rPr>
                          <w:rFonts w:ascii="Agency FB" w:eastAsia="Times New Roman" w:hAnsi="Agency FB" w:cs="Segoe UI"/>
                          <w:b/>
                          <w:bCs/>
                          <w:color w:val="C00000"/>
                          <w:lang w:eastAsia="en-US"/>
                        </w:rPr>
                        <w:t>ledcSetup</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Finally, it attaches LEDC channel 0 to the buzzer pin using </w:t>
                      </w:r>
                      <w:proofErr w:type="spellStart"/>
                      <w:proofErr w:type="gramStart"/>
                      <w:r w:rsidRPr="00713077">
                        <w:rPr>
                          <w:rFonts w:ascii="Agency FB" w:eastAsia="Times New Roman" w:hAnsi="Agency FB" w:cs="Segoe UI"/>
                          <w:b/>
                          <w:bCs/>
                          <w:color w:val="C00000"/>
                          <w:lang w:eastAsia="en-US"/>
                        </w:rPr>
                        <w:t>ledcAttachPin</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w:t>
                      </w:r>
                    </w:p>
                    <w:p w14:paraId="4A7ABFCA" w14:textId="77777777" w:rsidR="00EE4505" w:rsidRDefault="00EE4505" w:rsidP="00EE4505">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 </w:t>
                      </w:r>
                    </w:p>
                    <w:p w14:paraId="621C96C0" w14:textId="77777777" w:rsidR="00EE4505" w:rsidRDefault="00EE4505" w:rsidP="00EE4505">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In the </w:t>
                      </w:r>
                      <w:proofErr w:type="gramStart"/>
                      <w:r>
                        <w:rPr>
                          <w:rFonts w:ascii="Agency FB" w:eastAsia="Times New Roman" w:hAnsi="Agency FB" w:cs="Segoe UI"/>
                          <w:b/>
                          <w:bCs/>
                          <w:color w:val="C00000"/>
                          <w:lang w:eastAsia="en-US"/>
                        </w:rPr>
                        <w:t>loop(</w:t>
                      </w:r>
                      <w:proofErr w:type="gramEnd"/>
                      <w:r>
                        <w:rPr>
                          <w:rFonts w:ascii="Agency FB" w:eastAsia="Times New Roman" w:hAnsi="Agency FB" w:cs="Segoe UI"/>
                          <w:b/>
                          <w:bCs/>
                          <w:color w:val="C00000"/>
                          <w:lang w:eastAsia="en-US"/>
                        </w:rPr>
                        <w:t xml:space="preserve">) function : </w:t>
                      </w:r>
                      <w:r w:rsidRPr="00713077">
                        <w:rPr>
                          <w:rFonts w:ascii="Agency FB" w:eastAsia="Times New Roman" w:hAnsi="Agency FB" w:cs="Segoe UI"/>
                          <w:b/>
                          <w:bCs/>
                          <w:color w:val="C00000"/>
                          <w:lang w:eastAsia="en-US"/>
                        </w:rPr>
                        <w:t>function reads the gas sensor, maps the value to a range of 0-200, and checks if it exceeds a threshold value. If it does, it displays a warning message on the LCD screen and turns on the LED and buzzer for 1 second.</w:t>
                      </w:r>
                    </w:p>
                    <w:p w14:paraId="7DD032F1"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73F36AC"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0F21265A"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05C8F136"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08DA6609"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D890A56"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4D5E5F61"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87DF9C9"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53E45CED"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7ACDBFD1"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4244BF52"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626C7325"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758A41C8"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540A92B6" w14:textId="77777777" w:rsidR="00EE4505" w:rsidRDefault="00EE4505" w:rsidP="00EE4505">
                      <w:pPr>
                        <w:shd w:val="clear" w:color="auto" w:fill="FFFFFF" w:themeFill="background1"/>
                        <w:jc w:val="center"/>
                        <w:rPr>
                          <w:rFonts w:ascii="Agency FB" w:eastAsia="Times New Roman" w:hAnsi="Agency FB" w:cs="Segoe UI"/>
                          <w:b/>
                          <w:bCs/>
                          <w:color w:val="C00000"/>
                          <w:lang w:eastAsia="en-US"/>
                        </w:rPr>
                      </w:pPr>
                    </w:p>
                    <w:p w14:paraId="34AB301A" w14:textId="77777777" w:rsidR="00EE4505" w:rsidRPr="009338BB" w:rsidRDefault="00EE4505" w:rsidP="00EE4505">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26612313" w14:textId="77777777" w:rsidR="00EE4505" w:rsidRPr="009338BB" w:rsidRDefault="00EE4505" w:rsidP="00EE4505">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28224" behindDoc="0" locked="0" layoutInCell="1" allowOverlap="1" wp14:anchorId="67FBBAB1" wp14:editId="3F36059F">
                <wp:simplePos x="0" y="0"/>
                <wp:positionH relativeFrom="column">
                  <wp:posOffset>5974443</wp:posOffset>
                </wp:positionH>
                <wp:positionV relativeFrom="paragraph">
                  <wp:posOffset>144780</wp:posOffset>
                </wp:positionV>
                <wp:extent cx="1200150" cy="596900"/>
                <wp:effectExtent l="0" t="0" r="19050" b="12700"/>
                <wp:wrapNone/>
                <wp:docPr id="505417441"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B4A45" w14:textId="77777777" w:rsidR="00EE4505" w:rsidRPr="00E2738E" w:rsidRDefault="00EE4505" w:rsidP="00EE4505">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FBBAB1" id="_x0000_s1046" style="position:absolute;margin-left:470.45pt;margin-top:11.4pt;width:94.5pt;height:47pt;z-index:251828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" fillcolor="#4472c4 [3204]" strokecolor="#4472c4 [3204]" strokeweight="1pt">
                <v:stroke joinstyle="miter"/>
                <v:textbox>
                  <w:txbxContent>
                    <w:p w14:paraId="778B4A45" w14:textId="77777777" w:rsidR="00EE4505" w:rsidRPr="00E2738E" w:rsidRDefault="00EE4505" w:rsidP="00EE4505">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ED98503" w14:textId="77777777" w:rsidR="00EE4505" w:rsidRPr="00BD3B05" w:rsidRDefault="00EE4505" w:rsidP="00EE4505"/>
    <w:p w14:paraId="69D094C9" w14:textId="77777777" w:rsidR="00EE4505" w:rsidRPr="00BD3B05" w:rsidRDefault="00EE4505" w:rsidP="00EE4505">
      <w:r>
        <w:tab/>
      </w:r>
    </w:p>
    <w:p w14:paraId="01E8D4EA" w14:textId="77777777" w:rsidR="00EE4505" w:rsidRPr="00BD3B05" w:rsidRDefault="00EE4505" w:rsidP="00EE4505"/>
    <w:p w14:paraId="5C3CCC14" w14:textId="77777777" w:rsidR="00EE4505" w:rsidRPr="00BD3B05" w:rsidRDefault="00EE4505" w:rsidP="00EE4505"/>
    <w:p w14:paraId="236E0884" w14:textId="77777777" w:rsidR="00EE4505" w:rsidRPr="00BD3B05" w:rsidRDefault="00EE4505" w:rsidP="00EE4505"/>
    <w:p w14:paraId="4F4973FD" w14:textId="77777777" w:rsidR="00EE4505" w:rsidRPr="00BD3B05" w:rsidRDefault="00EE4505" w:rsidP="00EE4505"/>
    <w:p w14:paraId="4FF3880D" w14:textId="77777777" w:rsidR="00EE4505" w:rsidRPr="00BD3B05" w:rsidRDefault="00EE4505" w:rsidP="00EE4505"/>
    <w:p w14:paraId="4CB73E14" w14:textId="77777777" w:rsidR="00EE4505" w:rsidRPr="00BD3B05" w:rsidRDefault="00EE4505" w:rsidP="00EE4505"/>
    <w:p w14:paraId="2CD55990" w14:textId="77777777" w:rsidR="00EE4505" w:rsidRPr="00BD3B05" w:rsidRDefault="00EE4505" w:rsidP="00EE4505"/>
    <w:p w14:paraId="0FD9AA0E" w14:textId="77777777" w:rsidR="00EE4505" w:rsidRDefault="00EE4505" w:rsidP="00EE4505">
      <w:pPr>
        <w:jc w:val="center"/>
      </w:pPr>
    </w:p>
    <w:p w14:paraId="2C5D8C2A" w14:textId="77777777" w:rsidR="00EE4505" w:rsidRDefault="00EE4505" w:rsidP="00EE4505"/>
    <w:p w14:paraId="1BD70020" w14:textId="77777777" w:rsidR="00EE4505" w:rsidRPr="00BD3B05" w:rsidRDefault="00EE4505" w:rsidP="00EE4505">
      <w:pPr>
        <w:rPr>
          <w:rtl/>
          <w:lang w:bidi="ar-EG"/>
        </w:rPr>
      </w:pPr>
    </w:p>
    <w:p w14:paraId="222C8F70" w14:textId="77777777" w:rsidR="00EE4505" w:rsidRPr="00BD3B05" w:rsidRDefault="00EE4505" w:rsidP="00EE4505"/>
    <w:p w14:paraId="22877DED" w14:textId="77777777" w:rsidR="00EE4505" w:rsidRDefault="00EE4505" w:rsidP="00EE4505">
      <w:pPr>
        <w:rPr>
          <w:rFonts w:ascii="Agency FB" w:hAnsi="Agency FB"/>
          <w:sz w:val="36"/>
          <w:szCs w:val="36"/>
          <w:rtl/>
          <w:lang w:bidi="ar-EG"/>
        </w:rPr>
      </w:pPr>
    </w:p>
    <w:p w14:paraId="42F6B674" w14:textId="77777777" w:rsidR="00EE4505" w:rsidRPr="004F3D8A" w:rsidRDefault="00EE4505" w:rsidP="00EE4505">
      <w:pPr>
        <w:rPr>
          <w:rFonts w:ascii="Agency FB" w:hAnsi="Agency FB"/>
          <w:sz w:val="36"/>
          <w:szCs w:val="36"/>
          <w:rtl/>
          <w:lang w:bidi="ar-EG"/>
        </w:rPr>
      </w:pPr>
    </w:p>
    <w:p w14:paraId="0DC25350" w14:textId="77777777" w:rsidR="00EE4505" w:rsidRPr="004F3D8A" w:rsidRDefault="00EE4505" w:rsidP="00EE4505">
      <w:pPr>
        <w:rPr>
          <w:rFonts w:ascii="Agency FB" w:hAnsi="Agency FB"/>
          <w:sz w:val="36"/>
          <w:szCs w:val="36"/>
          <w:rtl/>
          <w:lang w:bidi="ar-EG"/>
        </w:rPr>
      </w:pPr>
    </w:p>
    <w:p w14:paraId="7302EF5D" w14:textId="77777777" w:rsidR="00EE4505" w:rsidRPr="004F3D8A" w:rsidRDefault="00EE4505" w:rsidP="00EE4505">
      <w:pPr>
        <w:rPr>
          <w:rFonts w:ascii="Agency FB" w:hAnsi="Agency FB"/>
          <w:sz w:val="36"/>
          <w:szCs w:val="36"/>
          <w:rtl/>
          <w:lang w:bidi="ar-EG"/>
        </w:rPr>
      </w:pPr>
    </w:p>
    <w:p w14:paraId="52A5B1AE" w14:textId="77777777" w:rsidR="00EE4505" w:rsidRPr="004F3D8A" w:rsidRDefault="00EE4505" w:rsidP="00EE4505">
      <w:pPr>
        <w:rPr>
          <w:rFonts w:ascii="Agency FB" w:hAnsi="Agency FB"/>
          <w:sz w:val="36"/>
          <w:szCs w:val="36"/>
          <w:rtl/>
          <w:lang w:bidi="ar-EG"/>
        </w:rPr>
      </w:pPr>
    </w:p>
    <w:p w14:paraId="399E3375" w14:textId="77777777" w:rsidR="00EE4505" w:rsidRPr="004F3D8A" w:rsidRDefault="00EE4505" w:rsidP="00EE4505">
      <w:pPr>
        <w:rPr>
          <w:rFonts w:ascii="Agency FB" w:hAnsi="Agency FB"/>
          <w:sz w:val="36"/>
          <w:szCs w:val="36"/>
          <w:rtl/>
          <w:lang w:bidi="ar-EG"/>
        </w:rPr>
      </w:pPr>
    </w:p>
    <w:p w14:paraId="0528E1C7" w14:textId="77777777" w:rsidR="00EE4505" w:rsidRPr="004F3D8A" w:rsidRDefault="00EE4505" w:rsidP="00EE4505">
      <w:pPr>
        <w:rPr>
          <w:rFonts w:ascii="Agency FB" w:hAnsi="Agency FB"/>
          <w:sz w:val="36"/>
          <w:szCs w:val="36"/>
          <w:rtl/>
          <w:lang w:bidi="ar-EG"/>
        </w:rPr>
      </w:pPr>
    </w:p>
    <w:p w14:paraId="0C6A53B5" w14:textId="77777777" w:rsidR="00EE4505" w:rsidRPr="004F3D8A" w:rsidRDefault="00EE4505" w:rsidP="00EE4505">
      <w:pPr>
        <w:rPr>
          <w:rFonts w:ascii="Agency FB" w:hAnsi="Agency FB"/>
          <w:sz w:val="36"/>
          <w:szCs w:val="36"/>
          <w:rtl/>
          <w:lang w:bidi="ar-EG"/>
        </w:rPr>
      </w:pPr>
    </w:p>
    <w:p w14:paraId="6619F402" w14:textId="77777777" w:rsidR="00EE4505" w:rsidRPr="004F3D8A" w:rsidRDefault="00EE4505" w:rsidP="00EE4505">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30272" behindDoc="1" locked="0" layoutInCell="1" allowOverlap="1" wp14:anchorId="16827F21" wp14:editId="2753CAB7">
            <wp:simplePos x="0" y="0"/>
            <wp:positionH relativeFrom="column">
              <wp:posOffset>339090</wp:posOffset>
            </wp:positionH>
            <wp:positionV relativeFrom="paragraph">
              <wp:posOffset>38100</wp:posOffset>
            </wp:positionV>
            <wp:extent cx="3255177" cy="2140528"/>
            <wp:effectExtent l="0" t="0" r="2540" b="0"/>
            <wp:wrapNone/>
            <wp:docPr id="1770831339" name="Picture 177083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5177" cy="21405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noProof/>
          <w:sz w:val="36"/>
          <w:szCs w:val="36"/>
          <w:lang w:bidi="ar-EG"/>
        </w:rPr>
        <w:drawing>
          <wp:anchor distT="0" distB="0" distL="114300" distR="114300" simplePos="0" relativeHeight="251831296" behindDoc="1" locked="0" layoutInCell="1" allowOverlap="1" wp14:anchorId="54948B06" wp14:editId="61A63607">
            <wp:simplePos x="0" y="0"/>
            <wp:positionH relativeFrom="column">
              <wp:posOffset>4149436</wp:posOffset>
            </wp:positionH>
            <wp:positionV relativeFrom="paragraph">
              <wp:posOffset>4792</wp:posOffset>
            </wp:positionV>
            <wp:extent cx="3137047" cy="2173952"/>
            <wp:effectExtent l="0" t="0" r="6350" b="0"/>
            <wp:wrapNone/>
            <wp:docPr id="864849028" name="Picture 86484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2427" cy="2177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2E5D8" w14:textId="77777777" w:rsidR="00EE4505" w:rsidRPr="004F3D8A" w:rsidRDefault="00EE4505" w:rsidP="00EE4505">
      <w:pPr>
        <w:rPr>
          <w:rFonts w:ascii="Agency FB" w:hAnsi="Agency FB"/>
          <w:sz w:val="36"/>
          <w:szCs w:val="36"/>
          <w:rtl/>
          <w:lang w:bidi="ar-EG"/>
        </w:rPr>
      </w:pPr>
    </w:p>
    <w:p w14:paraId="46283F46" w14:textId="77777777" w:rsidR="00EE4505" w:rsidRPr="004F3D8A" w:rsidRDefault="00EE4505" w:rsidP="00EE4505">
      <w:pPr>
        <w:rPr>
          <w:rFonts w:ascii="Agency FB" w:hAnsi="Agency FB"/>
          <w:sz w:val="36"/>
          <w:szCs w:val="36"/>
          <w:rtl/>
          <w:lang w:bidi="ar-EG"/>
        </w:rPr>
      </w:pPr>
    </w:p>
    <w:p w14:paraId="111035ED" w14:textId="77777777" w:rsidR="00EE4505" w:rsidRPr="004F3D8A" w:rsidRDefault="00EE4505" w:rsidP="00EE4505">
      <w:pPr>
        <w:rPr>
          <w:rFonts w:ascii="Agency FB" w:hAnsi="Agency FB"/>
          <w:sz w:val="36"/>
          <w:szCs w:val="36"/>
          <w:rtl/>
          <w:lang w:bidi="ar-EG"/>
        </w:rPr>
      </w:pPr>
    </w:p>
    <w:p w14:paraId="35F1823D" w14:textId="77777777" w:rsidR="00EE4505" w:rsidRPr="004F3D8A" w:rsidRDefault="00EE4505" w:rsidP="00EE4505">
      <w:pPr>
        <w:rPr>
          <w:rFonts w:ascii="Agency FB" w:hAnsi="Agency FB"/>
          <w:sz w:val="36"/>
          <w:szCs w:val="36"/>
          <w:rtl/>
          <w:lang w:bidi="ar-EG"/>
        </w:rPr>
      </w:pPr>
    </w:p>
    <w:p w14:paraId="0D1E4065" w14:textId="77777777" w:rsidR="00EE4505" w:rsidRPr="004F3D8A" w:rsidRDefault="00EE4505" w:rsidP="00EE4505">
      <w:pPr>
        <w:rPr>
          <w:rFonts w:ascii="Agency FB" w:hAnsi="Agency FB"/>
          <w:sz w:val="36"/>
          <w:szCs w:val="36"/>
          <w:rtl/>
          <w:lang w:bidi="ar-EG"/>
        </w:rPr>
      </w:pPr>
    </w:p>
    <w:p w14:paraId="5C991B30" w14:textId="77777777" w:rsidR="00EE4505" w:rsidRDefault="00EE4505" w:rsidP="00EE4505">
      <w:pPr>
        <w:rPr>
          <w:rFonts w:ascii="Agency FB" w:hAnsi="Agency FB"/>
          <w:sz w:val="36"/>
          <w:szCs w:val="36"/>
          <w:lang w:bidi="ar-EG"/>
        </w:rPr>
      </w:pPr>
    </w:p>
    <w:p w14:paraId="78B4D8A0" w14:textId="77777777" w:rsidR="00EE4505" w:rsidRPr="004F3D8A" w:rsidRDefault="00EE4505" w:rsidP="00EE4505">
      <w:pPr>
        <w:rPr>
          <w:rFonts w:ascii="Agency FB" w:hAnsi="Agency FB"/>
          <w:sz w:val="36"/>
          <w:szCs w:val="36"/>
          <w:rtl/>
          <w:lang w:bidi="ar-EG"/>
        </w:rPr>
      </w:pPr>
    </w:p>
    <w:p w14:paraId="4CE76A4F" w14:textId="77777777" w:rsidR="00EE4505" w:rsidRDefault="00EE4505" w:rsidP="00EE4505"/>
    <w:p w14:paraId="64E64006" w14:textId="77777777" w:rsidR="00EE4505" w:rsidRDefault="00EE4505" w:rsidP="00EE4505"/>
    <w:p w14:paraId="01572895" w14:textId="77777777" w:rsidR="00F57FD6" w:rsidRDefault="00F57FD6" w:rsidP="00F57FD6">
      <w:pPr>
        <w:tabs>
          <w:tab w:val="left" w:pos="10353"/>
        </w:tabs>
      </w:pPr>
    </w:p>
    <w:p w14:paraId="07BC935B" w14:textId="77777777" w:rsidR="00F57FD6" w:rsidRDefault="00F57FD6" w:rsidP="00F57FD6">
      <w:pPr>
        <w:rPr>
          <w:rFonts w:ascii="Agency FB" w:hAnsi="Agency FB"/>
          <w:sz w:val="36"/>
          <w:szCs w:val="36"/>
          <w:rtl/>
          <w:lang w:bidi="ar-EG"/>
        </w:rPr>
      </w:pPr>
      <w:r w:rsidRPr="006E6F85">
        <w:rPr>
          <w:noProof/>
          <w:lang w:eastAsia="en-US"/>
        </w:rPr>
        <w:lastRenderedPageBreak/>
        <w:drawing>
          <wp:anchor distT="0" distB="0" distL="114300" distR="114300" simplePos="0" relativeHeight="251833344" behindDoc="1" locked="0" layoutInCell="1" allowOverlap="1" wp14:anchorId="4F2EC78E" wp14:editId="50AA847B">
            <wp:simplePos x="0" y="0"/>
            <wp:positionH relativeFrom="margin">
              <wp:align>left</wp:align>
            </wp:positionH>
            <wp:positionV relativeFrom="paragraph">
              <wp:posOffset>-878205</wp:posOffset>
            </wp:positionV>
            <wp:extent cx="8229600" cy="2306320"/>
            <wp:effectExtent l="0" t="0" r="0" b="0"/>
            <wp:wrapNone/>
            <wp:docPr id="1618130697" name="Picture 161813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6DB883" w14:textId="77777777" w:rsidR="00F57FD6" w:rsidRDefault="00F57FD6" w:rsidP="00F57FD6">
      <w:pPr>
        <w:tabs>
          <w:tab w:val="left" w:pos="11110"/>
        </w:tabs>
        <w:rPr>
          <w:rFonts w:ascii="Agency FB" w:hAnsi="Agency FB"/>
          <w:sz w:val="36"/>
          <w:szCs w:val="36"/>
          <w:lang w:bidi="ar-EG"/>
        </w:rPr>
      </w:pPr>
      <w:r w:rsidRPr="006E6F85">
        <w:rPr>
          <w:noProof/>
          <w:lang w:eastAsia="en-US"/>
        </w:rPr>
        <mc:AlternateContent>
          <mc:Choice Requires="wps">
            <w:drawing>
              <wp:anchor distT="45720" distB="45720" distL="114300" distR="114300" simplePos="0" relativeHeight="251834368" behindDoc="0" locked="0" layoutInCell="1" allowOverlap="1" wp14:anchorId="38A930C2" wp14:editId="4DC066A8">
                <wp:simplePos x="0" y="0"/>
                <wp:positionH relativeFrom="column">
                  <wp:posOffset>4466590</wp:posOffset>
                </wp:positionH>
                <wp:positionV relativeFrom="paragraph">
                  <wp:posOffset>-343535</wp:posOffset>
                </wp:positionV>
                <wp:extent cx="2360930" cy="1404620"/>
                <wp:effectExtent l="0" t="0" r="0" b="0"/>
                <wp:wrapNone/>
                <wp:docPr id="1032497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AC9417A" w14:textId="77777777" w:rsidR="00F57FD6" w:rsidRDefault="00F57FD6" w:rsidP="00F57FD6">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45E1C3CE" w14:textId="695B9F4C" w:rsidR="00F57FD6" w:rsidRPr="00F57FD6" w:rsidRDefault="00F57FD6" w:rsidP="00F57FD6">
                            <w:pPr>
                              <w:rPr>
                                <w:b/>
                                <w:bCs/>
                                <w:color w:val="00FEF4"/>
                                <w:sz w:val="48"/>
                                <w:szCs w:val="48"/>
                              </w:rPr>
                            </w:pPr>
                            <w:r w:rsidRPr="00F57FD6">
                              <w:rPr>
                                <w:rFonts w:ascii="Agency FB" w:hAnsi="Agency FB"/>
                                <w:b/>
                                <w:bCs/>
                                <w:color w:val="00FEF4"/>
                                <w:sz w:val="48"/>
                                <w:szCs w:val="48"/>
                              </w:rPr>
                              <w:t xml:space="preserve">Rain </w:t>
                            </w:r>
                            <w:proofErr w:type="gramStart"/>
                            <w:r w:rsidRPr="00F57FD6">
                              <w:rPr>
                                <w:rFonts w:ascii="Agency FB" w:hAnsi="Agency FB"/>
                                <w:b/>
                                <w:bCs/>
                                <w:color w:val="00FEF4"/>
                                <w:sz w:val="48"/>
                                <w:szCs w:val="48"/>
                              </w:rPr>
                              <w:t>se</w:t>
                            </w:r>
                            <w:r w:rsidRPr="00F57FD6">
                              <w:rPr>
                                <w:rFonts w:ascii="Agency FB" w:hAnsi="Agency FB"/>
                                <w:b/>
                                <w:bCs/>
                                <w:color w:val="00FEF4"/>
                                <w:sz w:val="48"/>
                                <w:szCs w:val="48"/>
                              </w:rPr>
                              <w:t>nsor</w:t>
                            </w:r>
                            <w:r w:rsidRPr="00F57FD6">
                              <w:rPr>
                                <w:rFonts w:ascii="Agency FB" w:hAnsi="Agency FB"/>
                                <w:b/>
                                <w:bCs/>
                                <w:color w:val="00FEF4"/>
                                <w:sz w:val="48"/>
                                <w:szCs w:val="48"/>
                              </w:rPr>
                              <w:t xml:space="preserve">“ </w:t>
                            </w:r>
                            <w:proofErr w:type="spellStart"/>
                            <w:r w:rsidRPr="00F57FD6">
                              <w:rPr>
                                <w:rFonts w:ascii="Agency FB" w:hAnsi="Agency FB"/>
                                <w:b/>
                                <w:bCs/>
                                <w:color w:val="00FEF4"/>
                                <w:sz w:val="48"/>
                                <w:szCs w:val="48"/>
                              </w:rPr>
                              <w:t>Quickbonus</w:t>
                            </w:r>
                            <w:proofErr w:type="spellEnd"/>
                            <w:proofErr w:type="gramEnd"/>
                            <w:r w:rsidRPr="00F57FD6">
                              <w:rPr>
                                <w:rFonts w:ascii="Agency FB" w:hAnsi="Agency FB"/>
                                <w:b/>
                                <w:bCs/>
                                <w:color w:val="00FEF4"/>
                                <w:sz w:val="48"/>
                                <w:szCs w:val="48"/>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A930C2" id="_x0000_s1047" type="#_x0000_t202" style="position:absolute;margin-left:351.7pt;margin-top:-27.05pt;width:185.9pt;height:110.6pt;z-index:251834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mwm/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" filled="f" stroked="f">
                <v:textbox style="mso-fit-shape-to-text:t">
                  <w:txbxContent>
                    <w:p w14:paraId="6AC9417A" w14:textId="77777777" w:rsidR="00F57FD6" w:rsidRDefault="00F57FD6" w:rsidP="00F57FD6">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45E1C3CE" w14:textId="695B9F4C" w:rsidR="00F57FD6" w:rsidRPr="00F57FD6" w:rsidRDefault="00F57FD6" w:rsidP="00F57FD6">
                      <w:pPr>
                        <w:rPr>
                          <w:b/>
                          <w:bCs/>
                          <w:color w:val="00FEF4"/>
                          <w:sz w:val="48"/>
                          <w:szCs w:val="48"/>
                        </w:rPr>
                      </w:pPr>
                      <w:r w:rsidRPr="00F57FD6">
                        <w:rPr>
                          <w:rFonts w:ascii="Agency FB" w:hAnsi="Agency FB"/>
                          <w:b/>
                          <w:bCs/>
                          <w:color w:val="00FEF4"/>
                          <w:sz w:val="48"/>
                          <w:szCs w:val="48"/>
                        </w:rPr>
                        <w:t xml:space="preserve">Rain </w:t>
                      </w:r>
                      <w:proofErr w:type="gramStart"/>
                      <w:r w:rsidRPr="00F57FD6">
                        <w:rPr>
                          <w:rFonts w:ascii="Agency FB" w:hAnsi="Agency FB"/>
                          <w:b/>
                          <w:bCs/>
                          <w:color w:val="00FEF4"/>
                          <w:sz w:val="48"/>
                          <w:szCs w:val="48"/>
                        </w:rPr>
                        <w:t>se</w:t>
                      </w:r>
                      <w:r w:rsidRPr="00F57FD6">
                        <w:rPr>
                          <w:rFonts w:ascii="Agency FB" w:hAnsi="Agency FB"/>
                          <w:b/>
                          <w:bCs/>
                          <w:color w:val="00FEF4"/>
                          <w:sz w:val="48"/>
                          <w:szCs w:val="48"/>
                        </w:rPr>
                        <w:t>nsor</w:t>
                      </w:r>
                      <w:r w:rsidRPr="00F57FD6">
                        <w:rPr>
                          <w:rFonts w:ascii="Agency FB" w:hAnsi="Agency FB"/>
                          <w:b/>
                          <w:bCs/>
                          <w:color w:val="00FEF4"/>
                          <w:sz w:val="48"/>
                          <w:szCs w:val="48"/>
                        </w:rPr>
                        <w:t xml:space="preserve">“ </w:t>
                      </w:r>
                      <w:proofErr w:type="spellStart"/>
                      <w:r w:rsidRPr="00F57FD6">
                        <w:rPr>
                          <w:rFonts w:ascii="Agency FB" w:hAnsi="Agency FB"/>
                          <w:b/>
                          <w:bCs/>
                          <w:color w:val="00FEF4"/>
                          <w:sz w:val="48"/>
                          <w:szCs w:val="48"/>
                        </w:rPr>
                        <w:t>Quickbonus</w:t>
                      </w:r>
                      <w:proofErr w:type="spellEnd"/>
                      <w:proofErr w:type="gramEnd"/>
                      <w:r w:rsidRPr="00F57FD6">
                        <w:rPr>
                          <w:rFonts w:ascii="Agency FB" w:hAnsi="Agency FB"/>
                          <w:b/>
                          <w:bCs/>
                          <w:color w:val="00FEF4"/>
                          <w:sz w:val="48"/>
                          <w:szCs w:val="48"/>
                        </w:rPr>
                        <w:t xml:space="preserve">” </w:t>
                      </w:r>
                    </w:p>
                  </w:txbxContent>
                </v:textbox>
              </v:shape>
            </w:pict>
          </mc:Fallback>
        </mc:AlternateContent>
      </w:r>
      <w:r>
        <w:rPr>
          <w:rFonts w:ascii="Agency FB" w:hAnsi="Agency FB"/>
          <w:sz w:val="36"/>
          <w:szCs w:val="36"/>
          <w:lang w:bidi="ar-EG"/>
        </w:rPr>
        <w:tab/>
      </w:r>
    </w:p>
    <w:p w14:paraId="544C769B" w14:textId="77777777" w:rsidR="00F57FD6" w:rsidRPr="006E6F85" w:rsidRDefault="00F57FD6" w:rsidP="00F57FD6">
      <w:pPr>
        <w:tabs>
          <w:tab w:val="left" w:pos="10320"/>
        </w:tabs>
      </w:pPr>
      <w:r w:rsidRPr="006E6F85">
        <w:tab/>
      </w:r>
    </w:p>
    <w:p w14:paraId="146F07F4" w14:textId="77777777" w:rsidR="00F57FD6" w:rsidRPr="00BD3B05" w:rsidRDefault="00F57FD6" w:rsidP="00F57FD6">
      <w:r>
        <w:rPr>
          <w:noProof/>
          <w:lang w:eastAsia="en-US"/>
        </w:rPr>
        <w:t xml:space="preserve"> </w:t>
      </w:r>
    </w:p>
    <w:p w14:paraId="0290E7D9" w14:textId="77777777" w:rsidR="00F57FD6" w:rsidRPr="00BD3B05" w:rsidRDefault="00F57FD6" w:rsidP="00F57FD6"/>
    <w:p w14:paraId="0C1B18E5" w14:textId="77777777" w:rsidR="00F57FD6" w:rsidRPr="00BD3B05" w:rsidRDefault="00F57FD6" w:rsidP="00F57FD6"/>
    <w:p w14:paraId="0696D15B" w14:textId="77777777" w:rsidR="00F57FD6" w:rsidRPr="00BD3B05" w:rsidRDefault="00F57FD6" w:rsidP="00F57FD6">
      <w:pPr>
        <w:jc w:val="center"/>
      </w:pPr>
    </w:p>
    <w:p w14:paraId="62EA3117" w14:textId="77777777" w:rsidR="00F57FD6" w:rsidRDefault="00F57FD6" w:rsidP="00F57FD6"/>
    <w:p w14:paraId="4D6A3445" w14:textId="77777777" w:rsidR="00F57FD6" w:rsidRDefault="00F57FD6" w:rsidP="00F57FD6">
      <w:r>
        <w:rPr>
          <w:noProof/>
          <w:lang w:eastAsia="en-US"/>
        </w:rPr>
        <mc:AlternateContent>
          <mc:Choice Requires="wps">
            <w:drawing>
              <wp:anchor distT="0" distB="0" distL="114300" distR="114300" simplePos="0" relativeHeight="251835392" behindDoc="0" locked="0" layoutInCell="1" allowOverlap="1" wp14:anchorId="692F0F40" wp14:editId="4D68EA62">
                <wp:simplePos x="0" y="0"/>
                <wp:positionH relativeFrom="column">
                  <wp:posOffset>101600</wp:posOffset>
                </wp:positionH>
                <wp:positionV relativeFrom="paragraph">
                  <wp:posOffset>85090</wp:posOffset>
                </wp:positionV>
                <wp:extent cx="7308850" cy="3886200"/>
                <wp:effectExtent l="38100" t="38100" r="44450" b="38100"/>
                <wp:wrapNone/>
                <wp:docPr id="287599712"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93B3D7" id="Rounded Rectangle 195" o:spid="_x0000_s1026" style="position:absolute;margin-left:8pt;margin-top:6.7pt;width:575.5pt;height:306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7E642A1B" w14:textId="77777777" w:rsidR="00F57FD6" w:rsidRPr="00945167" w:rsidRDefault="00F57FD6" w:rsidP="00F57FD6">
      <w:r w:rsidRPr="00945167">
        <w:rPr>
          <w:noProof/>
          <w:lang w:eastAsia="en-US"/>
        </w:rPr>
        <mc:AlternateContent>
          <mc:Choice Requires="wps">
            <w:drawing>
              <wp:anchor distT="45720" distB="45720" distL="114300" distR="114300" simplePos="0" relativeHeight="251837440" behindDoc="0" locked="0" layoutInCell="1" allowOverlap="1" wp14:anchorId="4CF48D2A" wp14:editId="5CD85CBF">
                <wp:simplePos x="0" y="0"/>
                <wp:positionH relativeFrom="column">
                  <wp:posOffset>401320</wp:posOffset>
                </wp:positionH>
                <wp:positionV relativeFrom="paragraph">
                  <wp:posOffset>102870</wp:posOffset>
                </wp:positionV>
                <wp:extent cx="5391150" cy="3398520"/>
                <wp:effectExtent l="0" t="0" r="0" b="0"/>
                <wp:wrapSquare wrapText="bothSides"/>
                <wp:docPr id="1990001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467AD5DD" w14:textId="4BE4B15E" w:rsidR="00F57FD6" w:rsidRDefault="00F57FD6" w:rsidP="00F57FD6">
                            <w:pPr>
                              <w:shd w:val="clear" w:color="auto" w:fill="FFFFFF" w:themeFill="background1"/>
                              <w:rPr>
                                <w:rFonts w:ascii="Agency FB" w:eastAsia="Times New Roman" w:hAnsi="Agency FB" w:cs="Segoe UI"/>
                                <w:b/>
                                <w:bCs/>
                                <w:color w:val="7030A0"/>
                                <w:lang w:eastAsia="en-US"/>
                              </w:rPr>
                            </w:pPr>
                            <w:r w:rsidRPr="00F57FD6">
                              <w:rPr>
                                <w:rFonts w:ascii="Agency FB" w:eastAsia="Times New Roman" w:hAnsi="Agency FB" w:cs="Segoe UI"/>
                                <w:b/>
                                <w:bCs/>
                                <w:color w:val="7030A0"/>
                                <w:lang w:eastAsia="en-US"/>
                              </w:rPr>
                              <w:t xml:space="preserve">This code uses an ESP32 microcontroller, a rain sensor module, and a servo motor to detect rain and open a window. The </w:t>
                            </w:r>
                            <w:proofErr w:type="spellStart"/>
                            <w:r w:rsidRPr="00F57FD6">
                              <w:rPr>
                                <w:rFonts w:ascii="Agency FB" w:eastAsia="Times New Roman" w:hAnsi="Agency FB" w:cs="Segoe UI"/>
                                <w:b/>
                                <w:bCs/>
                                <w:color w:val="7030A0"/>
                                <w:lang w:eastAsia="en-US"/>
                              </w:rPr>
                              <w:t>rainSensorPin</w:t>
                            </w:r>
                            <w:proofErr w:type="spellEnd"/>
                            <w:r w:rsidRPr="00F57FD6">
                              <w:rPr>
                                <w:rFonts w:ascii="Agency FB" w:eastAsia="Times New Roman" w:hAnsi="Agency FB" w:cs="Segoe UI"/>
                                <w:b/>
                                <w:bCs/>
                                <w:color w:val="7030A0"/>
                                <w:lang w:eastAsia="en-US"/>
                              </w:rPr>
                              <w:t xml:space="preserve"> variable is set to pin 13, which is connected to the rain sensor module. The </w:t>
                            </w:r>
                            <w:proofErr w:type="spellStart"/>
                            <w:r w:rsidRPr="00F57FD6">
                              <w:rPr>
                                <w:rFonts w:ascii="Agency FB" w:eastAsia="Times New Roman" w:hAnsi="Agency FB" w:cs="Segoe UI"/>
                                <w:b/>
                                <w:bCs/>
                                <w:color w:val="7030A0"/>
                                <w:lang w:eastAsia="en-US"/>
                              </w:rPr>
                              <w:t>servoPin</w:t>
                            </w:r>
                            <w:proofErr w:type="spellEnd"/>
                            <w:r w:rsidRPr="00F57FD6">
                              <w:rPr>
                                <w:rFonts w:ascii="Agency FB" w:eastAsia="Times New Roman" w:hAnsi="Agency FB" w:cs="Segoe UI"/>
                                <w:b/>
                                <w:bCs/>
                                <w:color w:val="7030A0"/>
                                <w:lang w:eastAsia="en-US"/>
                              </w:rPr>
                              <w:t xml:space="preserve"> variable is set to pin 3, which is connected to the servo motor. The </w:t>
                            </w:r>
                            <w:proofErr w:type="spellStart"/>
                            <w:r w:rsidRPr="00F57FD6">
                              <w:rPr>
                                <w:rFonts w:ascii="Agency FB" w:eastAsia="Times New Roman" w:hAnsi="Agency FB" w:cs="Segoe UI"/>
                                <w:b/>
                                <w:bCs/>
                                <w:color w:val="7030A0"/>
                                <w:lang w:eastAsia="en-US"/>
                              </w:rPr>
                              <w:t>rainThreshold</w:t>
                            </w:r>
                            <w:proofErr w:type="spellEnd"/>
                            <w:r w:rsidRPr="00F57FD6">
                              <w:rPr>
                                <w:rFonts w:ascii="Agency FB" w:eastAsia="Times New Roman" w:hAnsi="Agency FB" w:cs="Segoe UI"/>
                                <w:b/>
                                <w:bCs/>
                                <w:color w:val="7030A0"/>
                                <w:lang w:eastAsia="en-US"/>
                              </w:rPr>
                              <w:t xml:space="preserve"> variable is set to 500, which is the threshold value for rain </w:t>
                            </w:r>
                            <w:proofErr w:type="gramStart"/>
                            <w:r w:rsidRPr="00F57FD6">
                              <w:rPr>
                                <w:rFonts w:ascii="Agency FB" w:eastAsia="Times New Roman" w:hAnsi="Agency FB" w:cs="Segoe UI"/>
                                <w:b/>
                                <w:bCs/>
                                <w:color w:val="7030A0"/>
                                <w:lang w:eastAsia="en-US"/>
                              </w:rPr>
                              <w:t>detection</w:t>
                            </w:r>
                            <w:r>
                              <w:rPr>
                                <w:rFonts w:ascii="Agency FB" w:eastAsia="Times New Roman" w:hAnsi="Agency FB" w:cs="Segoe UI"/>
                                <w:b/>
                                <w:bCs/>
                                <w:color w:val="7030A0"/>
                                <w:lang w:eastAsia="en-US"/>
                              </w:rPr>
                              <w:t xml:space="preserve"> .</w:t>
                            </w:r>
                            <w:proofErr w:type="gramEnd"/>
                          </w:p>
                          <w:p w14:paraId="5990183C" w14:textId="77777777" w:rsidR="00F57FD6" w:rsidRDefault="00F57FD6" w:rsidP="00F57FD6">
                            <w:pPr>
                              <w:shd w:val="clear" w:color="auto" w:fill="FFFFFF" w:themeFill="background1"/>
                              <w:rPr>
                                <w:rFonts w:ascii="Agency FB" w:eastAsia="Times New Roman" w:hAnsi="Agency FB" w:cs="Segoe UI"/>
                                <w:b/>
                                <w:bCs/>
                                <w:color w:val="C00000"/>
                                <w:lang w:eastAsia="en-US"/>
                              </w:rPr>
                            </w:pPr>
                          </w:p>
                          <w:p w14:paraId="3FBCA17C" w14:textId="7F68AE69" w:rsidR="00F57FD6" w:rsidRDefault="00F57FD6" w:rsidP="00F57FD6">
                            <w:pPr>
                              <w:shd w:val="clear" w:color="auto" w:fill="FFFFFF" w:themeFill="background1"/>
                              <w:rPr>
                                <w:rFonts w:ascii="Agency FB" w:eastAsia="Times New Roman" w:hAnsi="Agency FB" w:cs="Segoe UI"/>
                                <w:b/>
                                <w:bCs/>
                                <w:color w:val="C00000"/>
                                <w:lang w:eastAsia="en-US"/>
                              </w:rPr>
                            </w:pPr>
                            <w:r w:rsidRPr="00F57FD6">
                              <w:rPr>
                                <w:rFonts w:ascii="Agency FB" w:eastAsia="Times New Roman" w:hAnsi="Agency FB" w:cs="Segoe UI"/>
                                <w:b/>
                                <w:bCs/>
                                <w:color w:val="C00000"/>
                                <w:lang w:eastAsia="en-US"/>
                              </w:rPr>
                              <w:t xml:space="preserve">In the </w:t>
                            </w:r>
                            <w:proofErr w:type="gramStart"/>
                            <w:r w:rsidRPr="00F57FD6">
                              <w:rPr>
                                <w:rFonts w:ascii="Agency FB" w:eastAsia="Times New Roman" w:hAnsi="Agency FB" w:cs="Segoe UI"/>
                                <w:b/>
                                <w:bCs/>
                                <w:color w:val="C00000"/>
                                <w:lang w:eastAsia="en-US"/>
                              </w:rPr>
                              <w:t>setup(</w:t>
                            </w:r>
                            <w:proofErr w:type="gramEnd"/>
                            <w:r w:rsidRPr="00F57FD6">
                              <w:rPr>
                                <w:rFonts w:ascii="Agency FB" w:eastAsia="Times New Roman" w:hAnsi="Agency FB" w:cs="Segoe UI"/>
                                <w:b/>
                                <w:bCs/>
                                <w:color w:val="C00000"/>
                                <w:lang w:eastAsia="en-US"/>
                              </w:rPr>
                              <w:t xml:space="preserve">) function, the </w:t>
                            </w:r>
                            <w:proofErr w:type="spellStart"/>
                            <w:r w:rsidRPr="00F57FD6">
                              <w:rPr>
                                <w:rFonts w:ascii="Agency FB" w:eastAsia="Times New Roman" w:hAnsi="Agency FB" w:cs="Segoe UI"/>
                                <w:b/>
                                <w:bCs/>
                                <w:color w:val="C00000"/>
                                <w:lang w:eastAsia="en-US"/>
                              </w:rPr>
                              <w:t>rainSensorPin</w:t>
                            </w:r>
                            <w:proofErr w:type="spellEnd"/>
                            <w:r w:rsidRPr="00F57FD6">
                              <w:rPr>
                                <w:rFonts w:ascii="Agency FB" w:eastAsia="Times New Roman" w:hAnsi="Agency FB" w:cs="Segoe UI"/>
                                <w:b/>
                                <w:bCs/>
                                <w:color w:val="C00000"/>
                                <w:lang w:eastAsia="en-US"/>
                              </w:rPr>
                              <w:t xml:space="preserve"> is set as an input and the servo motor is attached to its pin using </w:t>
                            </w:r>
                            <w:proofErr w:type="spellStart"/>
                            <w:r w:rsidRPr="00F57FD6">
                              <w:rPr>
                                <w:rFonts w:ascii="Agency FB" w:eastAsia="Times New Roman" w:hAnsi="Agency FB" w:cs="Segoe UI"/>
                                <w:b/>
                                <w:bCs/>
                                <w:color w:val="C00000"/>
                                <w:lang w:eastAsia="en-US"/>
                              </w:rPr>
                              <w:t>myservo.attach</w:t>
                            </w:r>
                            <w:proofErr w:type="spellEnd"/>
                            <w:r w:rsidRPr="00F57FD6">
                              <w:rPr>
                                <w:rFonts w:ascii="Agency FB" w:eastAsia="Times New Roman" w:hAnsi="Agency FB" w:cs="Segoe UI"/>
                                <w:b/>
                                <w:bCs/>
                                <w:color w:val="C00000"/>
                                <w:lang w:eastAsia="en-US"/>
                              </w:rPr>
                              <w:t>(</w:t>
                            </w:r>
                            <w:proofErr w:type="spellStart"/>
                            <w:r w:rsidRPr="00F57FD6">
                              <w:rPr>
                                <w:rFonts w:ascii="Agency FB" w:eastAsia="Times New Roman" w:hAnsi="Agency FB" w:cs="Segoe UI"/>
                                <w:b/>
                                <w:bCs/>
                                <w:color w:val="C00000"/>
                                <w:lang w:eastAsia="en-US"/>
                              </w:rPr>
                              <w:t>servoPin</w:t>
                            </w:r>
                            <w:proofErr w:type="spellEnd"/>
                            <w:r w:rsidRPr="00F57FD6">
                              <w:rPr>
                                <w:rFonts w:ascii="Agency FB" w:eastAsia="Times New Roman" w:hAnsi="Agency FB" w:cs="Segoe UI"/>
                                <w:b/>
                                <w:bCs/>
                                <w:color w:val="C00000"/>
                                <w:lang w:eastAsia="en-US"/>
                              </w:rPr>
                              <w:t xml:space="preserve">). </w:t>
                            </w:r>
                            <w:r>
                              <w:rPr>
                                <w:rFonts w:ascii="Agency FB" w:eastAsia="Times New Roman" w:hAnsi="Agency FB" w:cs="Segoe UI"/>
                                <w:b/>
                                <w:bCs/>
                                <w:color w:val="C00000"/>
                                <w:lang w:eastAsia="en-US"/>
                              </w:rPr>
                              <w:t xml:space="preserve"> </w:t>
                            </w:r>
                          </w:p>
                          <w:p w14:paraId="49DFA01E" w14:textId="77777777" w:rsidR="00F57FD6" w:rsidRDefault="00F57FD6" w:rsidP="00F57FD6">
                            <w:pPr>
                              <w:shd w:val="clear" w:color="auto" w:fill="FFFFFF" w:themeFill="background1"/>
                              <w:rPr>
                                <w:rFonts w:ascii="Agency FB" w:eastAsia="Times New Roman" w:hAnsi="Agency FB" w:cs="Segoe UI"/>
                                <w:b/>
                                <w:bCs/>
                                <w:color w:val="C00000"/>
                                <w:lang w:eastAsia="en-US"/>
                              </w:rPr>
                            </w:pPr>
                          </w:p>
                          <w:p w14:paraId="0D07B397" w14:textId="0BC98C1C" w:rsidR="00F57FD6" w:rsidRDefault="00F57FD6" w:rsidP="00F57FD6">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i</w:t>
                            </w:r>
                            <w:r w:rsidRPr="00F57FD6">
                              <w:rPr>
                                <w:rFonts w:ascii="Agency FB" w:eastAsia="Times New Roman" w:hAnsi="Agency FB" w:cs="Segoe UI"/>
                                <w:b/>
                                <w:bCs/>
                                <w:color w:val="C00000"/>
                                <w:lang w:eastAsia="en-US"/>
                              </w:rPr>
                              <w:t xml:space="preserve">n the </w:t>
                            </w:r>
                            <w:proofErr w:type="gramStart"/>
                            <w:r w:rsidRPr="00F57FD6">
                              <w:rPr>
                                <w:rFonts w:ascii="Agency FB" w:eastAsia="Times New Roman" w:hAnsi="Agency FB" w:cs="Segoe UI"/>
                                <w:b/>
                                <w:bCs/>
                                <w:color w:val="C00000"/>
                                <w:lang w:eastAsia="en-US"/>
                              </w:rPr>
                              <w:t>loop(</w:t>
                            </w:r>
                            <w:proofErr w:type="gramEnd"/>
                            <w:r w:rsidRPr="00F57FD6">
                              <w:rPr>
                                <w:rFonts w:ascii="Agency FB" w:eastAsia="Times New Roman" w:hAnsi="Agency FB" w:cs="Segoe UI"/>
                                <w:b/>
                                <w:bCs/>
                                <w:color w:val="C00000"/>
                                <w:lang w:eastAsia="en-US"/>
                              </w:rPr>
                              <w:t xml:space="preserve">) function, the code reads the analog value from the rain sensor using </w:t>
                            </w:r>
                            <w:proofErr w:type="spellStart"/>
                            <w:r w:rsidRPr="00F57FD6">
                              <w:rPr>
                                <w:rFonts w:ascii="Agency FB" w:eastAsia="Times New Roman" w:hAnsi="Agency FB" w:cs="Segoe UI"/>
                                <w:b/>
                                <w:bCs/>
                                <w:color w:val="C00000"/>
                                <w:lang w:eastAsia="en-US"/>
                              </w:rPr>
                              <w:t>analogRead</w:t>
                            </w:r>
                            <w:proofErr w:type="spellEnd"/>
                            <w:r w:rsidRPr="00F57FD6">
                              <w:rPr>
                                <w:rFonts w:ascii="Agency FB" w:eastAsia="Times New Roman" w:hAnsi="Agency FB" w:cs="Segoe UI"/>
                                <w:b/>
                                <w:bCs/>
                                <w:color w:val="C00000"/>
                                <w:lang w:eastAsia="en-US"/>
                              </w:rPr>
                              <w:t>(</w:t>
                            </w:r>
                            <w:proofErr w:type="spellStart"/>
                            <w:r w:rsidRPr="00F57FD6">
                              <w:rPr>
                                <w:rFonts w:ascii="Agency FB" w:eastAsia="Times New Roman" w:hAnsi="Agency FB" w:cs="Segoe UI"/>
                                <w:b/>
                                <w:bCs/>
                                <w:color w:val="C00000"/>
                                <w:lang w:eastAsia="en-US"/>
                              </w:rPr>
                              <w:t>rainSensorPin</w:t>
                            </w:r>
                            <w:proofErr w:type="spellEnd"/>
                            <w:r w:rsidRPr="00F57FD6">
                              <w:rPr>
                                <w:rFonts w:ascii="Agency FB" w:eastAsia="Times New Roman" w:hAnsi="Agency FB" w:cs="Segoe UI"/>
                                <w:b/>
                                <w:bCs/>
                                <w:color w:val="C00000"/>
                                <w:lang w:eastAsia="en-US"/>
                              </w:rPr>
                              <w:t xml:space="preserve">) and checks if it exceeds the threshold value. If it does, the code opens the servo to 90 degrees using </w:t>
                            </w:r>
                            <w:proofErr w:type="spellStart"/>
                            <w:proofErr w:type="gramStart"/>
                            <w:r w:rsidRPr="00F57FD6">
                              <w:rPr>
                                <w:rFonts w:ascii="Agency FB" w:eastAsia="Times New Roman" w:hAnsi="Agency FB" w:cs="Segoe UI"/>
                                <w:b/>
                                <w:bCs/>
                                <w:color w:val="C00000"/>
                                <w:lang w:eastAsia="en-US"/>
                              </w:rPr>
                              <w:t>myservo.write</w:t>
                            </w:r>
                            <w:proofErr w:type="spellEnd"/>
                            <w:proofErr w:type="gramEnd"/>
                            <w:r w:rsidRPr="00F57FD6">
                              <w:rPr>
                                <w:rFonts w:ascii="Agency FB" w:eastAsia="Times New Roman" w:hAnsi="Agency FB" w:cs="Segoe UI"/>
                                <w:b/>
                                <w:bCs/>
                                <w:color w:val="C00000"/>
                                <w:lang w:eastAsia="en-US"/>
                              </w:rPr>
                              <w:t xml:space="preserve">(90), waits for 1 second using delay(1000), and then closes the servo using </w:t>
                            </w:r>
                            <w:proofErr w:type="spellStart"/>
                            <w:r w:rsidRPr="00F57FD6">
                              <w:rPr>
                                <w:rFonts w:ascii="Agency FB" w:eastAsia="Times New Roman" w:hAnsi="Agency FB" w:cs="Segoe UI"/>
                                <w:b/>
                                <w:bCs/>
                                <w:color w:val="C00000"/>
                                <w:lang w:eastAsia="en-US"/>
                              </w:rPr>
                              <w:t>myservo.write</w:t>
                            </w:r>
                            <w:proofErr w:type="spellEnd"/>
                            <w:r w:rsidRPr="00F57FD6">
                              <w:rPr>
                                <w:rFonts w:ascii="Agency FB" w:eastAsia="Times New Roman" w:hAnsi="Agency FB" w:cs="Segoe UI"/>
                                <w:b/>
                                <w:bCs/>
                                <w:color w:val="C00000"/>
                                <w:lang w:eastAsia="en-US"/>
                              </w:rPr>
                              <w:t>(0). This code provides a simple and effective way to automatically open a window when it starts raining.</w:t>
                            </w:r>
                          </w:p>
                          <w:p w14:paraId="7B814FC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2ADEF178"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5E25073"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6352D0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10D8345"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E71AF1B"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7A576BC2"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06CDE03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231FB02B"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1B623B6"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384B88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5A83B2E"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01F344A2"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C9CA40F" w14:textId="77777777" w:rsidR="00F57FD6" w:rsidRPr="009338BB" w:rsidRDefault="00F57FD6" w:rsidP="00F57FD6">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04ECFE8" w14:textId="77777777" w:rsidR="00F57FD6" w:rsidRPr="009338BB" w:rsidRDefault="00F57FD6" w:rsidP="00F57FD6">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48D2A" id="_x0000_s1048" type="#_x0000_t202" style="position:absolute;margin-left:31.6pt;margin-top:8.1pt;width:424.5pt;height:267.6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" filled="f" stroked="f">
                <v:textbox>
                  <w:txbxContent>
                    <w:p w14:paraId="467AD5DD" w14:textId="4BE4B15E" w:rsidR="00F57FD6" w:rsidRDefault="00F57FD6" w:rsidP="00F57FD6">
                      <w:pPr>
                        <w:shd w:val="clear" w:color="auto" w:fill="FFFFFF" w:themeFill="background1"/>
                        <w:rPr>
                          <w:rFonts w:ascii="Agency FB" w:eastAsia="Times New Roman" w:hAnsi="Agency FB" w:cs="Segoe UI"/>
                          <w:b/>
                          <w:bCs/>
                          <w:color w:val="7030A0"/>
                          <w:lang w:eastAsia="en-US"/>
                        </w:rPr>
                      </w:pPr>
                      <w:r w:rsidRPr="00F57FD6">
                        <w:rPr>
                          <w:rFonts w:ascii="Agency FB" w:eastAsia="Times New Roman" w:hAnsi="Agency FB" w:cs="Segoe UI"/>
                          <w:b/>
                          <w:bCs/>
                          <w:color w:val="7030A0"/>
                          <w:lang w:eastAsia="en-US"/>
                        </w:rPr>
                        <w:t xml:space="preserve">This code uses an ESP32 microcontroller, a rain sensor module, and a servo motor to detect rain and open a window. The </w:t>
                      </w:r>
                      <w:proofErr w:type="spellStart"/>
                      <w:r w:rsidRPr="00F57FD6">
                        <w:rPr>
                          <w:rFonts w:ascii="Agency FB" w:eastAsia="Times New Roman" w:hAnsi="Agency FB" w:cs="Segoe UI"/>
                          <w:b/>
                          <w:bCs/>
                          <w:color w:val="7030A0"/>
                          <w:lang w:eastAsia="en-US"/>
                        </w:rPr>
                        <w:t>rainSensorPin</w:t>
                      </w:r>
                      <w:proofErr w:type="spellEnd"/>
                      <w:r w:rsidRPr="00F57FD6">
                        <w:rPr>
                          <w:rFonts w:ascii="Agency FB" w:eastAsia="Times New Roman" w:hAnsi="Agency FB" w:cs="Segoe UI"/>
                          <w:b/>
                          <w:bCs/>
                          <w:color w:val="7030A0"/>
                          <w:lang w:eastAsia="en-US"/>
                        </w:rPr>
                        <w:t xml:space="preserve"> variable is set to pin 13, which is connected to the rain sensor module. The </w:t>
                      </w:r>
                      <w:proofErr w:type="spellStart"/>
                      <w:r w:rsidRPr="00F57FD6">
                        <w:rPr>
                          <w:rFonts w:ascii="Agency FB" w:eastAsia="Times New Roman" w:hAnsi="Agency FB" w:cs="Segoe UI"/>
                          <w:b/>
                          <w:bCs/>
                          <w:color w:val="7030A0"/>
                          <w:lang w:eastAsia="en-US"/>
                        </w:rPr>
                        <w:t>servoPin</w:t>
                      </w:r>
                      <w:proofErr w:type="spellEnd"/>
                      <w:r w:rsidRPr="00F57FD6">
                        <w:rPr>
                          <w:rFonts w:ascii="Agency FB" w:eastAsia="Times New Roman" w:hAnsi="Agency FB" w:cs="Segoe UI"/>
                          <w:b/>
                          <w:bCs/>
                          <w:color w:val="7030A0"/>
                          <w:lang w:eastAsia="en-US"/>
                        </w:rPr>
                        <w:t xml:space="preserve"> variable is set to pin 3, which is connected to the servo motor. The </w:t>
                      </w:r>
                      <w:proofErr w:type="spellStart"/>
                      <w:r w:rsidRPr="00F57FD6">
                        <w:rPr>
                          <w:rFonts w:ascii="Agency FB" w:eastAsia="Times New Roman" w:hAnsi="Agency FB" w:cs="Segoe UI"/>
                          <w:b/>
                          <w:bCs/>
                          <w:color w:val="7030A0"/>
                          <w:lang w:eastAsia="en-US"/>
                        </w:rPr>
                        <w:t>rainThreshold</w:t>
                      </w:r>
                      <w:proofErr w:type="spellEnd"/>
                      <w:r w:rsidRPr="00F57FD6">
                        <w:rPr>
                          <w:rFonts w:ascii="Agency FB" w:eastAsia="Times New Roman" w:hAnsi="Agency FB" w:cs="Segoe UI"/>
                          <w:b/>
                          <w:bCs/>
                          <w:color w:val="7030A0"/>
                          <w:lang w:eastAsia="en-US"/>
                        </w:rPr>
                        <w:t xml:space="preserve"> variable is set to 500, which is the threshold value for rain </w:t>
                      </w:r>
                      <w:proofErr w:type="gramStart"/>
                      <w:r w:rsidRPr="00F57FD6">
                        <w:rPr>
                          <w:rFonts w:ascii="Agency FB" w:eastAsia="Times New Roman" w:hAnsi="Agency FB" w:cs="Segoe UI"/>
                          <w:b/>
                          <w:bCs/>
                          <w:color w:val="7030A0"/>
                          <w:lang w:eastAsia="en-US"/>
                        </w:rPr>
                        <w:t>detection</w:t>
                      </w:r>
                      <w:r>
                        <w:rPr>
                          <w:rFonts w:ascii="Agency FB" w:eastAsia="Times New Roman" w:hAnsi="Agency FB" w:cs="Segoe UI"/>
                          <w:b/>
                          <w:bCs/>
                          <w:color w:val="7030A0"/>
                          <w:lang w:eastAsia="en-US"/>
                        </w:rPr>
                        <w:t xml:space="preserve"> .</w:t>
                      </w:r>
                      <w:proofErr w:type="gramEnd"/>
                    </w:p>
                    <w:p w14:paraId="5990183C" w14:textId="77777777" w:rsidR="00F57FD6" w:rsidRDefault="00F57FD6" w:rsidP="00F57FD6">
                      <w:pPr>
                        <w:shd w:val="clear" w:color="auto" w:fill="FFFFFF" w:themeFill="background1"/>
                        <w:rPr>
                          <w:rFonts w:ascii="Agency FB" w:eastAsia="Times New Roman" w:hAnsi="Agency FB" w:cs="Segoe UI"/>
                          <w:b/>
                          <w:bCs/>
                          <w:color w:val="C00000"/>
                          <w:lang w:eastAsia="en-US"/>
                        </w:rPr>
                      </w:pPr>
                    </w:p>
                    <w:p w14:paraId="3FBCA17C" w14:textId="7F68AE69" w:rsidR="00F57FD6" w:rsidRDefault="00F57FD6" w:rsidP="00F57FD6">
                      <w:pPr>
                        <w:shd w:val="clear" w:color="auto" w:fill="FFFFFF" w:themeFill="background1"/>
                        <w:rPr>
                          <w:rFonts w:ascii="Agency FB" w:eastAsia="Times New Roman" w:hAnsi="Agency FB" w:cs="Segoe UI"/>
                          <w:b/>
                          <w:bCs/>
                          <w:color w:val="C00000"/>
                          <w:lang w:eastAsia="en-US"/>
                        </w:rPr>
                      </w:pPr>
                      <w:r w:rsidRPr="00F57FD6">
                        <w:rPr>
                          <w:rFonts w:ascii="Agency FB" w:eastAsia="Times New Roman" w:hAnsi="Agency FB" w:cs="Segoe UI"/>
                          <w:b/>
                          <w:bCs/>
                          <w:color w:val="C00000"/>
                          <w:lang w:eastAsia="en-US"/>
                        </w:rPr>
                        <w:t xml:space="preserve">In the </w:t>
                      </w:r>
                      <w:proofErr w:type="gramStart"/>
                      <w:r w:rsidRPr="00F57FD6">
                        <w:rPr>
                          <w:rFonts w:ascii="Agency FB" w:eastAsia="Times New Roman" w:hAnsi="Agency FB" w:cs="Segoe UI"/>
                          <w:b/>
                          <w:bCs/>
                          <w:color w:val="C00000"/>
                          <w:lang w:eastAsia="en-US"/>
                        </w:rPr>
                        <w:t>setup(</w:t>
                      </w:r>
                      <w:proofErr w:type="gramEnd"/>
                      <w:r w:rsidRPr="00F57FD6">
                        <w:rPr>
                          <w:rFonts w:ascii="Agency FB" w:eastAsia="Times New Roman" w:hAnsi="Agency FB" w:cs="Segoe UI"/>
                          <w:b/>
                          <w:bCs/>
                          <w:color w:val="C00000"/>
                          <w:lang w:eastAsia="en-US"/>
                        </w:rPr>
                        <w:t xml:space="preserve">) function, the </w:t>
                      </w:r>
                      <w:proofErr w:type="spellStart"/>
                      <w:r w:rsidRPr="00F57FD6">
                        <w:rPr>
                          <w:rFonts w:ascii="Agency FB" w:eastAsia="Times New Roman" w:hAnsi="Agency FB" w:cs="Segoe UI"/>
                          <w:b/>
                          <w:bCs/>
                          <w:color w:val="C00000"/>
                          <w:lang w:eastAsia="en-US"/>
                        </w:rPr>
                        <w:t>rainSensorPin</w:t>
                      </w:r>
                      <w:proofErr w:type="spellEnd"/>
                      <w:r w:rsidRPr="00F57FD6">
                        <w:rPr>
                          <w:rFonts w:ascii="Agency FB" w:eastAsia="Times New Roman" w:hAnsi="Agency FB" w:cs="Segoe UI"/>
                          <w:b/>
                          <w:bCs/>
                          <w:color w:val="C00000"/>
                          <w:lang w:eastAsia="en-US"/>
                        </w:rPr>
                        <w:t xml:space="preserve"> is set as an input and the servo motor is attached to its pin using </w:t>
                      </w:r>
                      <w:proofErr w:type="spellStart"/>
                      <w:r w:rsidRPr="00F57FD6">
                        <w:rPr>
                          <w:rFonts w:ascii="Agency FB" w:eastAsia="Times New Roman" w:hAnsi="Agency FB" w:cs="Segoe UI"/>
                          <w:b/>
                          <w:bCs/>
                          <w:color w:val="C00000"/>
                          <w:lang w:eastAsia="en-US"/>
                        </w:rPr>
                        <w:t>myservo.attach</w:t>
                      </w:r>
                      <w:proofErr w:type="spellEnd"/>
                      <w:r w:rsidRPr="00F57FD6">
                        <w:rPr>
                          <w:rFonts w:ascii="Agency FB" w:eastAsia="Times New Roman" w:hAnsi="Agency FB" w:cs="Segoe UI"/>
                          <w:b/>
                          <w:bCs/>
                          <w:color w:val="C00000"/>
                          <w:lang w:eastAsia="en-US"/>
                        </w:rPr>
                        <w:t>(</w:t>
                      </w:r>
                      <w:proofErr w:type="spellStart"/>
                      <w:r w:rsidRPr="00F57FD6">
                        <w:rPr>
                          <w:rFonts w:ascii="Agency FB" w:eastAsia="Times New Roman" w:hAnsi="Agency FB" w:cs="Segoe UI"/>
                          <w:b/>
                          <w:bCs/>
                          <w:color w:val="C00000"/>
                          <w:lang w:eastAsia="en-US"/>
                        </w:rPr>
                        <w:t>servoPin</w:t>
                      </w:r>
                      <w:proofErr w:type="spellEnd"/>
                      <w:r w:rsidRPr="00F57FD6">
                        <w:rPr>
                          <w:rFonts w:ascii="Agency FB" w:eastAsia="Times New Roman" w:hAnsi="Agency FB" w:cs="Segoe UI"/>
                          <w:b/>
                          <w:bCs/>
                          <w:color w:val="C00000"/>
                          <w:lang w:eastAsia="en-US"/>
                        </w:rPr>
                        <w:t xml:space="preserve">). </w:t>
                      </w:r>
                      <w:r>
                        <w:rPr>
                          <w:rFonts w:ascii="Agency FB" w:eastAsia="Times New Roman" w:hAnsi="Agency FB" w:cs="Segoe UI"/>
                          <w:b/>
                          <w:bCs/>
                          <w:color w:val="C00000"/>
                          <w:lang w:eastAsia="en-US"/>
                        </w:rPr>
                        <w:t xml:space="preserve"> </w:t>
                      </w:r>
                    </w:p>
                    <w:p w14:paraId="49DFA01E" w14:textId="77777777" w:rsidR="00F57FD6" w:rsidRDefault="00F57FD6" w:rsidP="00F57FD6">
                      <w:pPr>
                        <w:shd w:val="clear" w:color="auto" w:fill="FFFFFF" w:themeFill="background1"/>
                        <w:rPr>
                          <w:rFonts w:ascii="Agency FB" w:eastAsia="Times New Roman" w:hAnsi="Agency FB" w:cs="Segoe UI"/>
                          <w:b/>
                          <w:bCs/>
                          <w:color w:val="C00000"/>
                          <w:lang w:eastAsia="en-US"/>
                        </w:rPr>
                      </w:pPr>
                    </w:p>
                    <w:p w14:paraId="0D07B397" w14:textId="0BC98C1C" w:rsidR="00F57FD6" w:rsidRDefault="00F57FD6" w:rsidP="00F57FD6">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i</w:t>
                      </w:r>
                      <w:r w:rsidRPr="00F57FD6">
                        <w:rPr>
                          <w:rFonts w:ascii="Agency FB" w:eastAsia="Times New Roman" w:hAnsi="Agency FB" w:cs="Segoe UI"/>
                          <w:b/>
                          <w:bCs/>
                          <w:color w:val="C00000"/>
                          <w:lang w:eastAsia="en-US"/>
                        </w:rPr>
                        <w:t xml:space="preserve">n the </w:t>
                      </w:r>
                      <w:proofErr w:type="gramStart"/>
                      <w:r w:rsidRPr="00F57FD6">
                        <w:rPr>
                          <w:rFonts w:ascii="Agency FB" w:eastAsia="Times New Roman" w:hAnsi="Agency FB" w:cs="Segoe UI"/>
                          <w:b/>
                          <w:bCs/>
                          <w:color w:val="C00000"/>
                          <w:lang w:eastAsia="en-US"/>
                        </w:rPr>
                        <w:t>loop(</w:t>
                      </w:r>
                      <w:proofErr w:type="gramEnd"/>
                      <w:r w:rsidRPr="00F57FD6">
                        <w:rPr>
                          <w:rFonts w:ascii="Agency FB" w:eastAsia="Times New Roman" w:hAnsi="Agency FB" w:cs="Segoe UI"/>
                          <w:b/>
                          <w:bCs/>
                          <w:color w:val="C00000"/>
                          <w:lang w:eastAsia="en-US"/>
                        </w:rPr>
                        <w:t xml:space="preserve">) function, the code reads the analog value from the rain sensor using </w:t>
                      </w:r>
                      <w:proofErr w:type="spellStart"/>
                      <w:r w:rsidRPr="00F57FD6">
                        <w:rPr>
                          <w:rFonts w:ascii="Agency FB" w:eastAsia="Times New Roman" w:hAnsi="Agency FB" w:cs="Segoe UI"/>
                          <w:b/>
                          <w:bCs/>
                          <w:color w:val="C00000"/>
                          <w:lang w:eastAsia="en-US"/>
                        </w:rPr>
                        <w:t>analogRead</w:t>
                      </w:r>
                      <w:proofErr w:type="spellEnd"/>
                      <w:r w:rsidRPr="00F57FD6">
                        <w:rPr>
                          <w:rFonts w:ascii="Agency FB" w:eastAsia="Times New Roman" w:hAnsi="Agency FB" w:cs="Segoe UI"/>
                          <w:b/>
                          <w:bCs/>
                          <w:color w:val="C00000"/>
                          <w:lang w:eastAsia="en-US"/>
                        </w:rPr>
                        <w:t>(</w:t>
                      </w:r>
                      <w:proofErr w:type="spellStart"/>
                      <w:r w:rsidRPr="00F57FD6">
                        <w:rPr>
                          <w:rFonts w:ascii="Agency FB" w:eastAsia="Times New Roman" w:hAnsi="Agency FB" w:cs="Segoe UI"/>
                          <w:b/>
                          <w:bCs/>
                          <w:color w:val="C00000"/>
                          <w:lang w:eastAsia="en-US"/>
                        </w:rPr>
                        <w:t>rainSensorPin</w:t>
                      </w:r>
                      <w:proofErr w:type="spellEnd"/>
                      <w:r w:rsidRPr="00F57FD6">
                        <w:rPr>
                          <w:rFonts w:ascii="Agency FB" w:eastAsia="Times New Roman" w:hAnsi="Agency FB" w:cs="Segoe UI"/>
                          <w:b/>
                          <w:bCs/>
                          <w:color w:val="C00000"/>
                          <w:lang w:eastAsia="en-US"/>
                        </w:rPr>
                        <w:t xml:space="preserve">) and checks if it exceeds the threshold value. If it does, the code opens the servo to 90 degrees using </w:t>
                      </w:r>
                      <w:proofErr w:type="spellStart"/>
                      <w:proofErr w:type="gramStart"/>
                      <w:r w:rsidRPr="00F57FD6">
                        <w:rPr>
                          <w:rFonts w:ascii="Agency FB" w:eastAsia="Times New Roman" w:hAnsi="Agency FB" w:cs="Segoe UI"/>
                          <w:b/>
                          <w:bCs/>
                          <w:color w:val="C00000"/>
                          <w:lang w:eastAsia="en-US"/>
                        </w:rPr>
                        <w:t>myservo.write</w:t>
                      </w:r>
                      <w:proofErr w:type="spellEnd"/>
                      <w:proofErr w:type="gramEnd"/>
                      <w:r w:rsidRPr="00F57FD6">
                        <w:rPr>
                          <w:rFonts w:ascii="Agency FB" w:eastAsia="Times New Roman" w:hAnsi="Agency FB" w:cs="Segoe UI"/>
                          <w:b/>
                          <w:bCs/>
                          <w:color w:val="C00000"/>
                          <w:lang w:eastAsia="en-US"/>
                        </w:rPr>
                        <w:t xml:space="preserve">(90), waits for 1 second using delay(1000), and then closes the servo using </w:t>
                      </w:r>
                      <w:proofErr w:type="spellStart"/>
                      <w:r w:rsidRPr="00F57FD6">
                        <w:rPr>
                          <w:rFonts w:ascii="Agency FB" w:eastAsia="Times New Roman" w:hAnsi="Agency FB" w:cs="Segoe UI"/>
                          <w:b/>
                          <w:bCs/>
                          <w:color w:val="C00000"/>
                          <w:lang w:eastAsia="en-US"/>
                        </w:rPr>
                        <w:t>myservo.write</w:t>
                      </w:r>
                      <w:proofErr w:type="spellEnd"/>
                      <w:r w:rsidRPr="00F57FD6">
                        <w:rPr>
                          <w:rFonts w:ascii="Agency FB" w:eastAsia="Times New Roman" w:hAnsi="Agency FB" w:cs="Segoe UI"/>
                          <w:b/>
                          <w:bCs/>
                          <w:color w:val="C00000"/>
                          <w:lang w:eastAsia="en-US"/>
                        </w:rPr>
                        <w:t>(0). This code provides a simple and effective way to automatically open a window when it starts raining.</w:t>
                      </w:r>
                    </w:p>
                    <w:p w14:paraId="7B814FC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2ADEF178"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5E25073"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6352D0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10D8345"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E71AF1B"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7A576BC2"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06CDE03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231FB02B"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1B623B6"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384B88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5A83B2E"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01F344A2"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C9CA40F" w14:textId="77777777" w:rsidR="00F57FD6" w:rsidRPr="009338BB" w:rsidRDefault="00F57FD6" w:rsidP="00F57FD6">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04ECFE8" w14:textId="77777777" w:rsidR="00F57FD6" w:rsidRPr="009338BB" w:rsidRDefault="00F57FD6" w:rsidP="00F57FD6">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36416" behindDoc="0" locked="0" layoutInCell="1" allowOverlap="1" wp14:anchorId="736AF914" wp14:editId="69E27178">
                <wp:simplePos x="0" y="0"/>
                <wp:positionH relativeFrom="column">
                  <wp:posOffset>5974443</wp:posOffset>
                </wp:positionH>
                <wp:positionV relativeFrom="paragraph">
                  <wp:posOffset>144780</wp:posOffset>
                </wp:positionV>
                <wp:extent cx="1200150" cy="596900"/>
                <wp:effectExtent l="0" t="0" r="19050" b="12700"/>
                <wp:wrapNone/>
                <wp:docPr id="908841449"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45CFC2" w14:textId="77777777" w:rsidR="00F57FD6" w:rsidRPr="00E2738E" w:rsidRDefault="00F57FD6" w:rsidP="00F57FD6">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6AF914" id="_x0000_s1049" style="position:absolute;margin-left:470.45pt;margin-top:11.4pt;width:94.5pt;height:47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" fillcolor="#4472c4 [3204]" strokecolor="#4472c4 [3204]" strokeweight="1pt">
                <v:stroke joinstyle="miter"/>
                <v:textbox>
                  <w:txbxContent>
                    <w:p w14:paraId="3C45CFC2" w14:textId="77777777" w:rsidR="00F57FD6" w:rsidRPr="00E2738E" w:rsidRDefault="00F57FD6" w:rsidP="00F57FD6">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63B0555A" w14:textId="77777777" w:rsidR="00F57FD6" w:rsidRPr="00BD3B05" w:rsidRDefault="00F57FD6" w:rsidP="00F57FD6"/>
    <w:p w14:paraId="7EC74E29" w14:textId="77777777" w:rsidR="00F57FD6" w:rsidRPr="00BD3B05" w:rsidRDefault="00F57FD6" w:rsidP="00F57FD6">
      <w:r>
        <w:tab/>
      </w:r>
    </w:p>
    <w:p w14:paraId="3F0E6D63" w14:textId="77777777" w:rsidR="00F57FD6" w:rsidRPr="00BD3B05" w:rsidRDefault="00F57FD6" w:rsidP="00F57FD6"/>
    <w:p w14:paraId="2787376C" w14:textId="77777777" w:rsidR="00F57FD6" w:rsidRPr="00BD3B05" w:rsidRDefault="00F57FD6" w:rsidP="00F57FD6"/>
    <w:p w14:paraId="0965F684" w14:textId="77777777" w:rsidR="00F57FD6" w:rsidRPr="00BD3B05" w:rsidRDefault="00F57FD6" w:rsidP="00F57FD6"/>
    <w:p w14:paraId="27AED5FC" w14:textId="77777777" w:rsidR="00F57FD6" w:rsidRPr="00BD3B05" w:rsidRDefault="00F57FD6" w:rsidP="00F57FD6"/>
    <w:p w14:paraId="7953E894" w14:textId="77777777" w:rsidR="00F57FD6" w:rsidRPr="00BD3B05" w:rsidRDefault="00F57FD6" w:rsidP="00F57FD6"/>
    <w:p w14:paraId="230E7346" w14:textId="77777777" w:rsidR="00F57FD6" w:rsidRPr="00BD3B05" w:rsidRDefault="00F57FD6" w:rsidP="00F57FD6"/>
    <w:p w14:paraId="7C69017E" w14:textId="77777777" w:rsidR="00F57FD6" w:rsidRPr="00BD3B05" w:rsidRDefault="00F57FD6" w:rsidP="00F57FD6"/>
    <w:p w14:paraId="636B4066" w14:textId="77777777" w:rsidR="00F57FD6" w:rsidRDefault="00F57FD6" w:rsidP="00F57FD6">
      <w:pPr>
        <w:jc w:val="center"/>
      </w:pPr>
    </w:p>
    <w:p w14:paraId="24926C30" w14:textId="77777777" w:rsidR="00F57FD6" w:rsidRDefault="00F57FD6" w:rsidP="00F57FD6"/>
    <w:p w14:paraId="204D2CD4" w14:textId="77777777" w:rsidR="00F57FD6" w:rsidRPr="00BD3B05" w:rsidRDefault="00F57FD6" w:rsidP="00F57FD6">
      <w:pPr>
        <w:rPr>
          <w:rtl/>
          <w:lang w:bidi="ar-EG"/>
        </w:rPr>
      </w:pPr>
    </w:p>
    <w:p w14:paraId="4BBD8E1E" w14:textId="77777777" w:rsidR="00F57FD6" w:rsidRPr="00BD3B05" w:rsidRDefault="00F57FD6" w:rsidP="00F57FD6"/>
    <w:p w14:paraId="4201EB37" w14:textId="77777777" w:rsidR="00F57FD6" w:rsidRDefault="00F57FD6" w:rsidP="00F57FD6">
      <w:pPr>
        <w:rPr>
          <w:rFonts w:ascii="Agency FB" w:hAnsi="Agency FB"/>
          <w:sz w:val="36"/>
          <w:szCs w:val="36"/>
          <w:rtl/>
          <w:lang w:bidi="ar-EG"/>
        </w:rPr>
      </w:pPr>
    </w:p>
    <w:p w14:paraId="5EA98069" w14:textId="77777777" w:rsidR="00F57FD6" w:rsidRPr="004F3D8A" w:rsidRDefault="00F57FD6" w:rsidP="00F57FD6">
      <w:pPr>
        <w:rPr>
          <w:rFonts w:ascii="Agency FB" w:hAnsi="Agency FB"/>
          <w:sz w:val="36"/>
          <w:szCs w:val="36"/>
          <w:rtl/>
          <w:lang w:bidi="ar-EG"/>
        </w:rPr>
      </w:pPr>
    </w:p>
    <w:p w14:paraId="27B01769" w14:textId="77777777" w:rsidR="00F57FD6" w:rsidRPr="004F3D8A" w:rsidRDefault="00F57FD6" w:rsidP="00F57FD6">
      <w:pPr>
        <w:rPr>
          <w:rFonts w:ascii="Agency FB" w:hAnsi="Agency FB"/>
          <w:sz w:val="36"/>
          <w:szCs w:val="36"/>
          <w:rtl/>
          <w:lang w:bidi="ar-EG"/>
        </w:rPr>
      </w:pPr>
    </w:p>
    <w:p w14:paraId="297ED3C3" w14:textId="77777777" w:rsidR="00F57FD6" w:rsidRPr="004F3D8A" w:rsidRDefault="00F57FD6" w:rsidP="00F57FD6">
      <w:pPr>
        <w:rPr>
          <w:rFonts w:ascii="Agency FB" w:hAnsi="Agency FB"/>
          <w:sz w:val="36"/>
          <w:szCs w:val="36"/>
          <w:rtl/>
          <w:lang w:bidi="ar-EG"/>
        </w:rPr>
      </w:pPr>
    </w:p>
    <w:p w14:paraId="018EB7A9" w14:textId="77777777" w:rsidR="00F57FD6" w:rsidRPr="004F3D8A" w:rsidRDefault="00F57FD6" w:rsidP="00F57FD6">
      <w:pPr>
        <w:rPr>
          <w:rFonts w:ascii="Agency FB" w:hAnsi="Agency FB"/>
          <w:sz w:val="36"/>
          <w:szCs w:val="36"/>
          <w:rtl/>
          <w:lang w:bidi="ar-EG"/>
        </w:rPr>
      </w:pPr>
    </w:p>
    <w:p w14:paraId="5B287D60" w14:textId="77777777" w:rsidR="00F57FD6" w:rsidRPr="004F3D8A" w:rsidRDefault="00F57FD6" w:rsidP="00F57FD6">
      <w:pPr>
        <w:rPr>
          <w:rFonts w:ascii="Agency FB" w:hAnsi="Agency FB"/>
          <w:sz w:val="36"/>
          <w:szCs w:val="36"/>
          <w:rtl/>
          <w:lang w:bidi="ar-EG"/>
        </w:rPr>
      </w:pPr>
    </w:p>
    <w:p w14:paraId="3B5EA172" w14:textId="77777777" w:rsidR="00F57FD6" w:rsidRPr="004F3D8A" w:rsidRDefault="00F57FD6" w:rsidP="00F57FD6">
      <w:pPr>
        <w:rPr>
          <w:rFonts w:ascii="Agency FB" w:hAnsi="Agency FB"/>
          <w:sz w:val="36"/>
          <w:szCs w:val="36"/>
          <w:rtl/>
          <w:lang w:bidi="ar-EG"/>
        </w:rPr>
      </w:pPr>
    </w:p>
    <w:p w14:paraId="386461FD" w14:textId="77777777" w:rsidR="00F57FD6" w:rsidRPr="004F3D8A" w:rsidRDefault="00F57FD6" w:rsidP="00F57FD6">
      <w:pPr>
        <w:rPr>
          <w:rFonts w:ascii="Agency FB" w:hAnsi="Agency FB"/>
          <w:sz w:val="36"/>
          <w:szCs w:val="36"/>
          <w:rtl/>
          <w:lang w:bidi="ar-EG"/>
        </w:rPr>
      </w:pPr>
    </w:p>
    <w:p w14:paraId="7E0FFD00" w14:textId="7390779F" w:rsidR="00F57FD6" w:rsidRPr="004F3D8A" w:rsidRDefault="00F57FD6" w:rsidP="00F57FD6">
      <w:pPr>
        <w:rPr>
          <w:rFonts w:ascii="Agency FB" w:hAnsi="Agency FB"/>
          <w:sz w:val="36"/>
          <w:szCs w:val="36"/>
          <w:rtl/>
          <w:lang w:bidi="ar-EG"/>
        </w:rPr>
      </w:pPr>
    </w:p>
    <w:p w14:paraId="4669DDE3" w14:textId="77777777" w:rsidR="00F57FD6" w:rsidRPr="004F3D8A" w:rsidRDefault="00F57FD6" w:rsidP="00F57FD6">
      <w:pPr>
        <w:rPr>
          <w:rFonts w:ascii="Agency FB" w:hAnsi="Agency FB"/>
          <w:sz w:val="36"/>
          <w:szCs w:val="36"/>
          <w:rtl/>
          <w:lang w:bidi="ar-EG"/>
        </w:rPr>
      </w:pPr>
    </w:p>
    <w:p w14:paraId="66723517" w14:textId="77777777" w:rsidR="00F57FD6" w:rsidRPr="004F3D8A" w:rsidRDefault="00F57FD6" w:rsidP="00F57FD6">
      <w:pPr>
        <w:rPr>
          <w:rFonts w:ascii="Agency FB" w:hAnsi="Agency FB"/>
          <w:sz w:val="36"/>
          <w:szCs w:val="36"/>
          <w:rtl/>
          <w:lang w:bidi="ar-EG"/>
        </w:rPr>
      </w:pPr>
    </w:p>
    <w:p w14:paraId="466B9536" w14:textId="77777777" w:rsidR="00F57FD6" w:rsidRPr="004F3D8A" w:rsidRDefault="00F57FD6" w:rsidP="00F57FD6">
      <w:pPr>
        <w:rPr>
          <w:rFonts w:ascii="Agency FB" w:hAnsi="Agency FB"/>
          <w:sz w:val="36"/>
          <w:szCs w:val="36"/>
          <w:rtl/>
          <w:lang w:bidi="ar-EG"/>
        </w:rPr>
      </w:pPr>
    </w:p>
    <w:p w14:paraId="28481B00" w14:textId="77777777" w:rsidR="00F57FD6" w:rsidRPr="004F3D8A" w:rsidRDefault="00F57FD6" w:rsidP="00F57FD6">
      <w:pPr>
        <w:rPr>
          <w:rFonts w:ascii="Agency FB" w:hAnsi="Agency FB"/>
          <w:sz w:val="36"/>
          <w:szCs w:val="36"/>
          <w:rtl/>
          <w:lang w:bidi="ar-EG"/>
        </w:rPr>
      </w:pPr>
    </w:p>
    <w:p w14:paraId="7140956E" w14:textId="77777777" w:rsidR="00F57FD6" w:rsidRPr="004F3D8A" w:rsidRDefault="00F57FD6" w:rsidP="00F57FD6">
      <w:pPr>
        <w:rPr>
          <w:rFonts w:ascii="Agency FB" w:hAnsi="Agency FB"/>
          <w:sz w:val="36"/>
          <w:szCs w:val="36"/>
          <w:rtl/>
          <w:lang w:bidi="ar-EG"/>
        </w:rPr>
      </w:pPr>
    </w:p>
    <w:p w14:paraId="55B19346" w14:textId="77777777" w:rsidR="00F57FD6" w:rsidRDefault="00F57FD6" w:rsidP="00F57FD6">
      <w:pPr>
        <w:rPr>
          <w:rFonts w:ascii="Agency FB" w:hAnsi="Agency FB"/>
          <w:sz w:val="36"/>
          <w:szCs w:val="36"/>
          <w:lang w:bidi="ar-EG"/>
        </w:rPr>
      </w:pPr>
    </w:p>
    <w:p w14:paraId="186BB714" w14:textId="77777777" w:rsidR="00F57FD6" w:rsidRPr="004F3D8A" w:rsidRDefault="00F57FD6" w:rsidP="00F57FD6">
      <w:pPr>
        <w:rPr>
          <w:rFonts w:ascii="Agency FB" w:hAnsi="Agency FB"/>
          <w:sz w:val="36"/>
          <w:szCs w:val="36"/>
          <w:rtl/>
          <w:lang w:bidi="ar-EG"/>
        </w:rPr>
      </w:pPr>
    </w:p>
    <w:p w14:paraId="775B3B27" w14:textId="77777777" w:rsidR="00F57FD6" w:rsidRDefault="00F57FD6" w:rsidP="00F57FD6"/>
    <w:p w14:paraId="01F92C8D" w14:textId="77777777" w:rsidR="00F57FD6" w:rsidRDefault="00F57FD6" w:rsidP="00F57FD6"/>
    <w:p w14:paraId="48331E8E" w14:textId="77777777" w:rsidR="00F57FD6" w:rsidRDefault="00F57FD6" w:rsidP="00F57FD6">
      <w:pPr>
        <w:rPr>
          <w:rFonts w:ascii="Agency FB" w:hAnsi="Agency FB"/>
          <w:sz w:val="36"/>
          <w:szCs w:val="36"/>
          <w:rtl/>
          <w:lang w:bidi="ar-EG"/>
        </w:rPr>
      </w:pPr>
      <w:r w:rsidRPr="006E6F85">
        <w:rPr>
          <w:noProof/>
          <w:lang w:eastAsia="en-US"/>
        </w:rPr>
        <w:lastRenderedPageBreak/>
        <w:drawing>
          <wp:anchor distT="0" distB="0" distL="114300" distR="114300" simplePos="0" relativeHeight="251839488" behindDoc="1" locked="0" layoutInCell="1" allowOverlap="1" wp14:anchorId="74EDC799" wp14:editId="610F4047">
            <wp:simplePos x="0" y="0"/>
            <wp:positionH relativeFrom="margin">
              <wp:align>left</wp:align>
            </wp:positionH>
            <wp:positionV relativeFrom="paragraph">
              <wp:posOffset>-878205</wp:posOffset>
            </wp:positionV>
            <wp:extent cx="8229600" cy="2306320"/>
            <wp:effectExtent l="0" t="0" r="0" b="0"/>
            <wp:wrapNone/>
            <wp:docPr id="815042651" name="Picture 81504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8156F" w14:textId="77777777" w:rsidR="00F57FD6" w:rsidRDefault="00F57FD6" w:rsidP="00F57FD6">
      <w:pPr>
        <w:tabs>
          <w:tab w:val="left" w:pos="11110"/>
        </w:tabs>
        <w:rPr>
          <w:rFonts w:ascii="Agency FB" w:hAnsi="Agency FB"/>
          <w:sz w:val="36"/>
          <w:szCs w:val="36"/>
          <w:lang w:bidi="ar-EG"/>
        </w:rPr>
      </w:pPr>
      <w:r w:rsidRPr="006E6F85">
        <w:rPr>
          <w:noProof/>
          <w:lang w:eastAsia="en-US"/>
        </w:rPr>
        <mc:AlternateContent>
          <mc:Choice Requires="wps">
            <w:drawing>
              <wp:anchor distT="45720" distB="45720" distL="114300" distR="114300" simplePos="0" relativeHeight="251840512" behindDoc="0" locked="0" layoutInCell="1" allowOverlap="1" wp14:anchorId="2121BBD6" wp14:editId="262FC4A1">
                <wp:simplePos x="0" y="0"/>
                <wp:positionH relativeFrom="column">
                  <wp:posOffset>4466590</wp:posOffset>
                </wp:positionH>
                <wp:positionV relativeFrom="paragraph">
                  <wp:posOffset>-343535</wp:posOffset>
                </wp:positionV>
                <wp:extent cx="2360930" cy="1404620"/>
                <wp:effectExtent l="0" t="0" r="0" b="0"/>
                <wp:wrapNone/>
                <wp:docPr id="1430990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AF62408" w14:textId="77777777" w:rsidR="00F57FD6" w:rsidRDefault="00F57FD6" w:rsidP="00F57FD6">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1FD0EFD2" w14:textId="539BCF3D" w:rsidR="00F57FD6" w:rsidRPr="00F57FD6" w:rsidRDefault="00F57FD6" w:rsidP="00F57FD6">
                            <w:pPr>
                              <w:rPr>
                                <w:b/>
                                <w:bCs/>
                                <w:color w:val="00FEF4"/>
                                <w:sz w:val="48"/>
                                <w:szCs w:val="48"/>
                              </w:rPr>
                            </w:pPr>
                            <w:proofErr w:type="spellStart"/>
                            <w:r w:rsidRPr="00F57FD6">
                              <w:rPr>
                                <w:rFonts w:ascii="Agency FB" w:hAnsi="Agency FB"/>
                                <w:b/>
                                <w:bCs/>
                                <w:color w:val="00FEF4"/>
                                <w:sz w:val="48"/>
                                <w:szCs w:val="48"/>
                              </w:rPr>
                              <w:t>Temp_Hum</w:t>
                            </w:r>
                            <w:proofErr w:type="spellEnd"/>
                            <w:r w:rsidRPr="00F57FD6">
                              <w:rPr>
                                <w:rFonts w:ascii="Agency FB" w:hAnsi="Agency FB"/>
                                <w:b/>
                                <w:bCs/>
                                <w:color w:val="00FEF4"/>
                                <w:sz w:val="48"/>
                                <w:szCs w:val="48"/>
                              </w:rPr>
                              <w:t xml:space="preserve"> </w:t>
                            </w:r>
                            <w:proofErr w:type="gramStart"/>
                            <w:r w:rsidRPr="00F57FD6">
                              <w:rPr>
                                <w:rFonts w:ascii="Agency FB" w:hAnsi="Agency FB"/>
                                <w:b/>
                                <w:bCs/>
                                <w:color w:val="00FEF4"/>
                                <w:sz w:val="48"/>
                                <w:szCs w:val="48"/>
                              </w:rPr>
                              <w:t xml:space="preserve">“ </w:t>
                            </w:r>
                            <w:proofErr w:type="spellStart"/>
                            <w:r w:rsidRPr="00F57FD6">
                              <w:rPr>
                                <w:rFonts w:ascii="Agency FB" w:hAnsi="Agency FB"/>
                                <w:b/>
                                <w:bCs/>
                                <w:color w:val="00FEF4"/>
                                <w:sz w:val="48"/>
                                <w:szCs w:val="48"/>
                              </w:rPr>
                              <w:t>Quickbonus</w:t>
                            </w:r>
                            <w:proofErr w:type="spellEnd"/>
                            <w:proofErr w:type="gramEnd"/>
                            <w:r w:rsidRPr="00F57FD6">
                              <w:rPr>
                                <w:rFonts w:ascii="Agency FB" w:hAnsi="Agency FB"/>
                                <w:b/>
                                <w:bCs/>
                                <w:color w:val="00FEF4"/>
                                <w:sz w:val="48"/>
                                <w:szCs w:val="48"/>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21BBD6" id="_x0000_s1050" type="#_x0000_t202" style="position:absolute;margin-left:351.7pt;margin-top:-27.05pt;width:185.9pt;height:110.6pt;z-index:251840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" filled="f" stroked="f">
                <v:textbox style="mso-fit-shape-to-text:t">
                  <w:txbxContent>
                    <w:p w14:paraId="0AF62408" w14:textId="77777777" w:rsidR="00F57FD6" w:rsidRDefault="00F57FD6" w:rsidP="00F57FD6">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ESP32</w:t>
                      </w:r>
                    </w:p>
                    <w:p w14:paraId="1FD0EFD2" w14:textId="539BCF3D" w:rsidR="00F57FD6" w:rsidRPr="00F57FD6" w:rsidRDefault="00F57FD6" w:rsidP="00F57FD6">
                      <w:pPr>
                        <w:rPr>
                          <w:b/>
                          <w:bCs/>
                          <w:color w:val="00FEF4"/>
                          <w:sz w:val="48"/>
                          <w:szCs w:val="48"/>
                        </w:rPr>
                      </w:pPr>
                      <w:proofErr w:type="spellStart"/>
                      <w:r w:rsidRPr="00F57FD6">
                        <w:rPr>
                          <w:rFonts w:ascii="Agency FB" w:hAnsi="Agency FB"/>
                          <w:b/>
                          <w:bCs/>
                          <w:color w:val="00FEF4"/>
                          <w:sz w:val="48"/>
                          <w:szCs w:val="48"/>
                        </w:rPr>
                        <w:t>Temp_Hum</w:t>
                      </w:r>
                      <w:proofErr w:type="spellEnd"/>
                      <w:r w:rsidRPr="00F57FD6">
                        <w:rPr>
                          <w:rFonts w:ascii="Agency FB" w:hAnsi="Agency FB"/>
                          <w:b/>
                          <w:bCs/>
                          <w:color w:val="00FEF4"/>
                          <w:sz w:val="48"/>
                          <w:szCs w:val="48"/>
                        </w:rPr>
                        <w:t xml:space="preserve"> </w:t>
                      </w:r>
                      <w:proofErr w:type="gramStart"/>
                      <w:r w:rsidRPr="00F57FD6">
                        <w:rPr>
                          <w:rFonts w:ascii="Agency FB" w:hAnsi="Agency FB"/>
                          <w:b/>
                          <w:bCs/>
                          <w:color w:val="00FEF4"/>
                          <w:sz w:val="48"/>
                          <w:szCs w:val="48"/>
                        </w:rPr>
                        <w:t xml:space="preserve">“ </w:t>
                      </w:r>
                      <w:proofErr w:type="spellStart"/>
                      <w:r w:rsidRPr="00F57FD6">
                        <w:rPr>
                          <w:rFonts w:ascii="Agency FB" w:hAnsi="Agency FB"/>
                          <w:b/>
                          <w:bCs/>
                          <w:color w:val="00FEF4"/>
                          <w:sz w:val="48"/>
                          <w:szCs w:val="48"/>
                        </w:rPr>
                        <w:t>Quickbonus</w:t>
                      </w:r>
                      <w:proofErr w:type="spellEnd"/>
                      <w:proofErr w:type="gramEnd"/>
                      <w:r w:rsidRPr="00F57FD6">
                        <w:rPr>
                          <w:rFonts w:ascii="Agency FB" w:hAnsi="Agency FB"/>
                          <w:b/>
                          <w:bCs/>
                          <w:color w:val="00FEF4"/>
                          <w:sz w:val="48"/>
                          <w:szCs w:val="48"/>
                        </w:rPr>
                        <w:t xml:space="preserve">” </w:t>
                      </w:r>
                    </w:p>
                  </w:txbxContent>
                </v:textbox>
              </v:shape>
            </w:pict>
          </mc:Fallback>
        </mc:AlternateContent>
      </w:r>
      <w:r>
        <w:rPr>
          <w:rFonts w:ascii="Agency FB" w:hAnsi="Agency FB"/>
          <w:sz w:val="36"/>
          <w:szCs w:val="36"/>
          <w:lang w:bidi="ar-EG"/>
        </w:rPr>
        <w:tab/>
      </w:r>
    </w:p>
    <w:p w14:paraId="58CB3A16" w14:textId="77777777" w:rsidR="00F57FD6" w:rsidRPr="006E6F85" w:rsidRDefault="00F57FD6" w:rsidP="00F57FD6">
      <w:pPr>
        <w:tabs>
          <w:tab w:val="left" w:pos="10320"/>
        </w:tabs>
      </w:pPr>
      <w:r w:rsidRPr="006E6F85">
        <w:tab/>
      </w:r>
    </w:p>
    <w:p w14:paraId="07803417" w14:textId="77777777" w:rsidR="00F57FD6" w:rsidRPr="00BD3B05" w:rsidRDefault="00F57FD6" w:rsidP="00F57FD6">
      <w:r>
        <w:rPr>
          <w:noProof/>
          <w:lang w:eastAsia="en-US"/>
        </w:rPr>
        <w:t xml:space="preserve"> </w:t>
      </w:r>
    </w:p>
    <w:p w14:paraId="5C5AFE84" w14:textId="77777777" w:rsidR="00F57FD6" w:rsidRPr="00BD3B05" w:rsidRDefault="00F57FD6" w:rsidP="00F57FD6"/>
    <w:p w14:paraId="29E2F595" w14:textId="77777777" w:rsidR="00F57FD6" w:rsidRPr="00BD3B05" w:rsidRDefault="00F57FD6" w:rsidP="00F57FD6"/>
    <w:p w14:paraId="02F410A0" w14:textId="77777777" w:rsidR="00F57FD6" w:rsidRPr="00BD3B05" w:rsidRDefault="00F57FD6" w:rsidP="00F57FD6">
      <w:pPr>
        <w:jc w:val="center"/>
      </w:pPr>
    </w:p>
    <w:p w14:paraId="682E8624" w14:textId="77777777" w:rsidR="00F57FD6" w:rsidRDefault="00F57FD6" w:rsidP="00F57FD6"/>
    <w:p w14:paraId="5BDCFFE0" w14:textId="77777777" w:rsidR="00F57FD6" w:rsidRDefault="00F57FD6" w:rsidP="00F57FD6">
      <w:r>
        <w:rPr>
          <w:noProof/>
          <w:lang w:eastAsia="en-US"/>
        </w:rPr>
        <mc:AlternateContent>
          <mc:Choice Requires="wps">
            <w:drawing>
              <wp:anchor distT="0" distB="0" distL="114300" distR="114300" simplePos="0" relativeHeight="251841536" behindDoc="0" locked="0" layoutInCell="1" allowOverlap="1" wp14:anchorId="11971DB2" wp14:editId="6D5AFAE5">
                <wp:simplePos x="0" y="0"/>
                <wp:positionH relativeFrom="column">
                  <wp:posOffset>101600</wp:posOffset>
                </wp:positionH>
                <wp:positionV relativeFrom="paragraph">
                  <wp:posOffset>85090</wp:posOffset>
                </wp:positionV>
                <wp:extent cx="7308850" cy="3886200"/>
                <wp:effectExtent l="38100" t="38100" r="44450" b="38100"/>
                <wp:wrapNone/>
                <wp:docPr id="1407414733"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3A1B2C8" id="Rounded Rectangle 195" o:spid="_x0000_s1026" style="position:absolute;margin-left:8pt;margin-top:6.7pt;width:575.5pt;height:306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48511B54" w14:textId="77777777" w:rsidR="00F57FD6" w:rsidRPr="00945167" w:rsidRDefault="00F57FD6" w:rsidP="00F57FD6">
      <w:r w:rsidRPr="00945167">
        <w:rPr>
          <w:noProof/>
          <w:lang w:eastAsia="en-US"/>
        </w:rPr>
        <mc:AlternateContent>
          <mc:Choice Requires="wps">
            <w:drawing>
              <wp:anchor distT="45720" distB="45720" distL="114300" distR="114300" simplePos="0" relativeHeight="251843584" behindDoc="0" locked="0" layoutInCell="1" allowOverlap="1" wp14:anchorId="56581D19" wp14:editId="0D61364E">
                <wp:simplePos x="0" y="0"/>
                <wp:positionH relativeFrom="column">
                  <wp:posOffset>401320</wp:posOffset>
                </wp:positionH>
                <wp:positionV relativeFrom="paragraph">
                  <wp:posOffset>102870</wp:posOffset>
                </wp:positionV>
                <wp:extent cx="5391150" cy="3398520"/>
                <wp:effectExtent l="0" t="0" r="0" b="0"/>
                <wp:wrapSquare wrapText="bothSides"/>
                <wp:docPr id="1917799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2D8D0583" w14:textId="77777777" w:rsidR="00F57FD6" w:rsidRDefault="00F57FD6" w:rsidP="00F57FD6">
                            <w:pPr>
                              <w:shd w:val="clear" w:color="auto" w:fill="FFFFFF" w:themeFill="background1"/>
                              <w:rPr>
                                <w:rFonts w:ascii="Agency FB" w:eastAsia="Times New Roman" w:hAnsi="Agency FB" w:cs="Segoe UI"/>
                                <w:b/>
                                <w:bCs/>
                                <w:color w:val="7030A0"/>
                                <w:lang w:eastAsia="en-US"/>
                              </w:rPr>
                            </w:pPr>
                            <w:r w:rsidRPr="00713077">
                              <w:rPr>
                                <w:rFonts w:ascii="Agency FB" w:eastAsia="Times New Roman" w:hAnsi="Agency FB" w:cs="Segoe UI"/>
                                <w:b/>
                                <w:bCs/>
                                <w:color w:val="7030A0"/>
                                <w:lang w:eastAsia="en-US"/>
                              </w:rPr>
                              <w:t>uses an ESP32 microcontroller, gas sensor, LED, buzzer, and LCD screen to detect gas concentration and alert the user when the concentration exceeds a certain threshold. The gas sensor pin is defined as A2 on the ESP32. The LED is connected to pin 13, and the buzzer is connected to pin 12. The LCD screen is connected to various pins on the ESP32, including pins 22, 23, 5,</w:t>
                            </w:r>
                            <w:r w:rsidRPr="00713077">
                              <w:t xml:space="preserve"> </w:t>
                            </w:r>
                            <w:r w:rsidRPr="00713077">
                              <w:rPr>
                                <w:rFonts w:ascii="Agency FB" w:eastAsia="Times New Roman" w:hAnsi="Agency FB" w:cs="Segoe UI"/>
                                <w:b/>
                                <w:bCs/>
                                <w:color w:val="7030A0"/>
                                <w:lang w:eastAsia="en-US"/>
                              </w:rPr>
                              <w:t>18, 19, and 21. The gas concentration threshold value is set to 50.</w:t>
                            </w:r>
                          </w:p>
                          <w:p w14:paraId="16192B3D" w14:textId="77777777" w:rsidR="00F57FD6" w:rsidRDefault="00F57FD6" w:rsidP="00F57FD6">
                            <w:pPr>
                              <w:shd w:val="clear" w:color="auto" w:fill="FFFFFF" w:themeFill="background1"/>
                              <w:rPr>
                                <w:rFonts w:ascii="Agency FB" w:eastAsia="Times New Roman" w:hAnsi="Agency FB" w:cs="Segoe UI"/>
                                <w:b/>
                                <w:bCs/>
                                <w:color w:val="C00000"/>
                                <w:lang w:eastAsia="en-US"/>
                              </w:rPr>
                            </w:pPr>
                          </w:p>
                          <w:p w14:paraId="5E9C82EC" w14:textId="77777777" w:rsidR="00F57FD6" w:rsidRDefault="00F57FD6" w:rsidP="00F57FD6">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w:t>
                            </w:r>
                            <w:r w:rsidRPr="00713077">
                              <w:rPr>
                                <w:rFonts w:ascii="Agency FB" w:eastAsia="Times New Roman" w:hAnsi="Agency FB" w:cs="Segoe UI"/>
                                <w:b/>
                                <w:bCs/>
                                <w:color w:val="C00000"/>
                                <w:lang w:eastAsia="en-US"/>
                              </w:rPr>
                              <w:t xml:space="preserve">The </w:t>
                            </w:r>
                            <w:proofErr w:type="gramStart"/>
                            <w:r w:rsidRPr="00713077">
                              <w:rPr>
                                <w:rFonts w:ascii="Agency FB" w:eastAsia="Times New Roman" w:hAnsi="Agency FB" w:cs="Segoe UI"/>
                                <w:b/>
                                <w:bCs/>
                                <w:color w:val="C00000"/>
                                <w:lang w:eastAsia="en-US"/>
                              </w:rPr>
                              <w:t>setup(</w:t>
                            </w:r>
                            <w:proofErr w:type="gramEnd"/>
                            <w:r w:rsidRPr="00713077">
                              <w:rPr>
                                <w:rFonts w:ascii="Agency FB" w:eastAsia="Times New Roman" w:hAnsi="Agency FB" w:cs="Segoe UI"/>
                                <w:b/>
                                <w:bCs/>
                                <w:color w:val="C00000"/>
                                <w:lang w:eastAsia="en-US"/>
                              </w:rPr>
                              <w:t xml:space="preserve">) function </w:t>
                            </w:r>
                            <w:r>
                              <w:rPr>
                                <w:rFonts w:ascii="Agency FB" w:eastAsia="Times New Roman" w:hAnsi="Agency FB" w:cs="Segoe UI"/>
                                <w:b/>
                                <w:bCs/>
                                <w:color w:val="C00000"/>
                                <w:lang w:eastAsia="en-US"/>
                              </w:rPr>
                              <w:t xml:space="preserve">: </w:t>
                            </w:r>
                            <w:r w:rsidRPr="00713077">
                              <w:rPr>
                                <w:rFonts w:ascii="Agency FB" w:eastAsia="Times New Roman" w:hAnsi="Agency FB" w:cs="Segoe UI"/>
                                <w:b/>
                                <w:bCs/>
                                <w:color w:val="C00000"/>
                                <w:lang w:eastAsia="en-US"/>
                              </w:rPr>
                              <w:t xml:space="preserve">initializes the serial communication, LCD screen, LED, and buzzer. It starts by calling </w:t>
                            </w:r>
                            <w:proofErr w:type="spellStart"/>
                            <w:r w:rsidRPr="00713077">
                              <w:rPr>
                                <w:rFonts w:ascii="Agency FB" w:eastAsia="Times New Roman" w:hAnsi="Agency FB" w:cs="Segoe UI"/>
                                <w:b/>
                                <w:bCs/>
                                <w:color w:val="C00000"/>
                                <w:lang w:eastAsia="en-US"/>
                              </w:rPr>
                              <w:t>Serial.begin</w:t>
                            </w:r>
                            <w:proofErr w:type="spellEnd"/>
                            <w:r w:rsidRPr="00713077">
                              <w:rPr>
                                <w:rFonts w:ascii="Agency FB" w:eastAsia="Times New Roman" w:hAnsi="Agency FB" w:cs="Segoe UI"/>
                                <w:b/>
                                <w:bCs/>
                                <w:color w:val="C00000"/>
                                <w:lang w:eastAsia="en-US"/>
                              </w:rPr>
                              <w:t xml:space="preserve">() to initiate the serial communication with a baud rate of 115200. It then calls </w:t>
                            </w:r>
                            <w:proofErr w:type="spellStart"/>
                            <w:proofErr w:type="gramStart"/>
                            <w:r w:rsidRPr="00713077">
                              <w:rPr>
                                <w:rFonts w:ascii="Agency FB" w:eastAsia="Times New Roman" w:hAnsi="Agency FB" w:cs="Segoe UI"/>
                                <w:b/>
                                <w:bCs/>
                                <w:color w:val="C00000"/>
                                <w:lang w:eastAsia="en-US"/>
                              </w:rPr>
                              <w:t>lcd.begin</w:t>
                            </w:r>
                            <w:proofErr w:type="spellEnd"/>
                            <w:proofErr w:type="gramEnd"/>
                            <w:r w:rsidRPr="00713077">
                              <w:rPr>
                                <w:rFonts w:ascii="Agency FB" w:eastAsia="Times New Roman" w:hAnsi="Agency FB" w:cs="Segoe UI"/>
                                <w:b/>
                                <w:bCs/>
                                <w:color w:val="C00000"/>
                                <w:lang w:eastAsia="en-US"/>
                              </w:rPr>
                              <w:t xml:space="preserve">() to initialize the LCD screen with 16 columns and 2 rows. It sets the mode of the LED and buzzer pins as output using </w:t>
                            </w:r>
                            <w:proofErr w:type="spellStart"/>
                            <w:proofErr w:type="gramStart"/>
                            <w:r w:rsidRPr="00713077">
                              <w:rPr>
                                <w:rFonts w:ascii="Agency FB" w:eastAsia="Times New Roman" w:hAnsi="Agency FB" w:cs="Segoe UI"/>
                                <w:b/>
                                <w:bCs/>
                                <w:color w:val="C00000"/>
                                <w:lang w:eastAsia="en-US"/>
                              </w:rPr>
                              <w:t>pinMode</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It then clears the LCD screen using </w:t>
                            </w:r>
                            <w:proofErr w:type="spellStart"/>
                            <w:proofErr w:type="gramStart"/>
                            <w:r w:rsidRPr="00713077">
                              <w:rPr>
                                <w:rFonts w:ascii="Agency FB" w:eastAsia="Times New Roman" w:hAnsi="Agency FB" w:cs="Segoe UI"/>
                                <w:b/>
                                <w:bCs/>
                                <w:color w:val="C00000"/>
                                <w:lang w:eastAsia="en-US"/>
                              </w:rPr>
                              <w:t>lcd.clear</w:t>
                            </w:r>
                            <w:proofErr w:type="spellEnd"/>
                            <w:proofErr w:type="gramEnd"/>
                            <w:r w:rsidRPr="00713077">
                              <w:rPr>
                                <w:rFonts w:ascii="Agency FB" w:eastAsia="Times New Roman" w:hAnsi="Agency FB" w:cs="Segoe UI"/>
                                <w:b/>
                                <w:bCs/>
                                <w:color w:val="C00000"/>
                                <w:lang w:eastAsia="en-US"/>
                              </w:rPr>
                              <w:t xml:space="preserve">(). Next, it sets up the LEDC library to control the buzzer, with a frequency of 2000 Hz and an 8-bit resolution, using </w:t>
                            </w:r>
                            <w:proofErr w:type="spellStart"/>
                            <w:proofErr w:type="gramStart"/>
                            <w:r w:rsidRPr="00713077">
                              <w:rPr>
                                <w:rFonts w:ascii="Agency FB" w:eastAsia="Times New Roman" w:hAnsi="Agency FB" w:cs="Segoe UI"/>
                                <w:b/>
                                <w:bCs/>
                                <w:color w:val="C00000"/>
                                <w:lang w:eastAsia="en-US"/>
                              </w:rPr>
                              <w:t>ledcSetup</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Finally, it attaches LEDC channel 0 to the buzzer pin using </w:t>
                            </w:r>
                            <w:proofErr w:type="spellStart"/>
                            <w:proofErr w:type="gramStart"/>
                            <w:r w:rsidRPr="00713077">
                              <w:rPr>
                                <w:rFonts w:ascii="Agency FB" w:eastAsia="Times New Roman" w:hAnsi="Agency FB" w:cs="Segoe UI"/>
                                <w:b/>
                                <w:bCs/>
                                <w:color w:val="C00000"/>
                                <w:lang w:eastAsia="en-US"/>
                              </w:rPr>
                              <w:t>ledcAttachPin</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w:t>
                            </w:r>
                          </w:p>
                          <w:p w14:paraId="355787AE" w14:textId="77777777" w:rsidR="00F57FD6" w:rsidRDefault="00F57FD6" w:rsidP="00F57FD6">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 </w:t>
                            </w:r>
                          </w:p>
                          <w:p w14:paraId="79FCDFEB" w14:textId="77777777" w:rsidR="00F57FD6" w:rsidRDefault="00F57FD6" w:rsidP="00F57FD6">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In the </w:t>
                            </w:r>
                            <w:proofErr w:type="gramStart"/>
                            <w:r>
                              <w:rPr>
                                <w:rFonts w:ascii="Agency FB" w:eastAsia="Times New Roman" w:hAnsi="Agency FB" w:cs="Segoe UI"/>
                                <w:b/>
                                <w:bCs/>
                                <w:color w:val="C00000"/>
                                <w:lang w:eastAsia="en-US"/>
                              </w:rPr>
                              <w:t>loop(</w:t>
                            </w:r>
                            <w:proofErr w:type="gramEnd"/>
                            <w:r>
                              <w:rPr>
                                <w:rFonts w:ascii="Agency FB" w:eastAsia="Times New Roman" w:hAnsi="Agency FB" w:cs="Segoe UI"/>
                                <w:b/>
                                <w:bCs/>
                                <w:color w:val="C00000"/>
                                <w:lang w:eastAsia="en-US"/>
                              </w:rPr>
                              <w:t xml:space="preserve">) function : </w:t>
                            </w:r>
                            <w:r w:rsidRPr="00713077">
                              <w:rPr>
                                <w:rFonts w:ascii="Agency FB" w:eastAsia="Times New Roman" w:hAnsi="Agency FB" w:cs="Segoe UI"/>
                                <w:b/>
                                <w:bCs/>
                                <w:color w:val="C00000"/>
                                <w:lang w:eastAsia="en-US"/>
                              </w:rPr>
                              <w:t>function reads the gas sensor, maps the value to a range of 0-200, and checks if it exceeds a threshold value. If it does, it displays a warning message on the LCD screen and turns on the LED and buzzer for 1 second.</w:t>
                            </w:r>
                          </w:p>
                          <w:p w14:paraId="7527460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7EB6B74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2A25AA3"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97C0770"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563646ED"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7B4BD9DF"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27F22FCE"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120CBF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323DFD01"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0F1FD846"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53B89EC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CB08F6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C7A9BC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6B77CE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83FB909" w14:textId="77777777" w:rsidR="00F57FD6" w:rsidRPr="009338BB" w:rsidRDefault="00F57FD6" w:rsidP="00F57FD6">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FAA3F32" w14:textId="77777777" w:rsidR="00F57FD6" w:rsidRPr="009338BB" w:rsidRDefault="00F57FD6" w:rsidP="00F57FD6">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81D19" id="_x0000_s1051" type="#_x0000_t202" style="position:absolute;margin-left:31.6pt;margin-top:8.1pt;width:424.5pt;height:267.6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" filled="f" stroked="f">
                <v:textbox>
                  <w:txbxContent>
                    <w:p w14:paraId="2D8D0583" w14:textId="77777777" w:rsidR="00F57FD6" w:rsidRDefault="00F57FD6" w:rsidP="00F57FD6">
                      <w:pPr>
                        <w:shd w:val="clear" w:color="auto" w:fill="FFFFFF" w:themeFill="background1"/>
                        <w:rPr>
                          <w:rFonts w:ascii="Agency FB" w:eastAsia="Times New Roman" w:hAnsi="Agency FB" w:cs="Segoe UI"/>
                          <w:b/>
                          <w:bCs/>
                          <w:color w:val="7030A0"/>
                          <w:lang w:eastAsia="en-US"/>
                        </w:rPr>
                      </w:pPr>
                      <w:r w:rsidRPr="00713077">
                        <w:rPr>
                          <w:rFonts w:ascii="Agency FB" w:eastAsia="Times New Roman" w:hAnsi="Agency FB" w:cs="Segoe UI"/>
                          <w:b/>
                          <w:bCs/>
                          <w:color w:val="7030A0"/>
                          <w:lang w:eastAsia="en-US"/>
                        </w:rPr>
                        <w:t>uses an ESP32 microcontroller, gas sensor, LED, buzzer, and LCD screen to detect gas concentration and alert the user when the concentration exceeds a certain threshold. The gas sensor pin is defined as A2 on the ESP32. The LED is connected to pin 13, and the buzzer is connected to pin 12. The LCD screen is connected to various pins on the ESP32, including pins 22, 23, 5,</w:t>
                      </w:r>
                      <w:r w:rsidRPr="00713077">
                        <w:t xml:space="preserve"> </w:t>
                      </w:r>
                      <w:r w:rsidRPr="00713077">
                        <w:rPr>
                          <w:rFonts w:ascii="Agency FB" w:eastAsia="Times New Roman" w:hAnsi="Agency FB" w:cs="Segoe UI"/>
                          <w:b/>
                          <w:bCs/>
                          <w:color w:val="7030A0"/>
                          <w:lang w:eastAsia="en-US"/>
                        </w:rPr>
                        <w:t>18, 19, and 21. The gas concentration threshold value is set to 50.</w:t>
                      </w:r>
                    </w:p>
                    <w:p w14:paraId="16192B3D" w14:textId="77777777" w:rsidR="00F57FD6" w:rsidRDefault="00F57FD6" w:rsidP="00F57FD6">
                      <w:pPr>
                        <w:shd w:val="clear" w:color="auto" w:fill="FFFFFF" w:themeFill="background1"/>
                        <w:rPr>
                          <w:rFonts w:ascii="Agency FB" w:eastAsia="Times New Roman" w:hAnsi="Agency FB" w:cs="Segoe UI"/>
                          <w:b/>
                          <w:bCs/>
                          <w:color w:val="C00000"/>
                          <w:lang w:eastAsia="en-US"/>
                        </w:rPr>
                      </w:pPr>
                    </w:p>
                    <w:p w14:paraId="5E9C82EC" w14:textId="77777777" w:rsidR="00F57FD6" w:rsidRDefault="00F57FD6" w:rsidP="00F57FD6">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w:t>
                      </w:r>
                      <w:r w:rsidRPr="00713077">
                        <w:rPr>
                          <w:rFonts w:ascii="Agency FB" w:eastAsia="Times New Roman" w:hAnsi="Agency FB" w:cs="Segoe UI"/>
                          <w:b/>
                          <w:bCs/>
                          <w:color w:val="C00000"/>
                          <w:lang w:eastAsia="en-US"/>
                        </w:rPr>
                        <w:t xml:space="preserve">The </w:t>
                      </w:r>
                      <w:proofErr w:type="gramStart"/>
                      <w:r w:rsidRPr="00713077">
                        <w:rPr>
                          <w:rFonts w:ascii="Agency FB" w:eastAsia="Times New Roman" w:hAnsi="Agency FB" w:cs="Segoe UI"/>
                          <w:b/>
                          <w:bCs/>
                          <w:color w:val="C00000"/>
                          <w:lang w:eastAsia="en-US"/>
                        </w:rPr>
                        <w:t>setup(</w:t>
                      </w:r>
                      <w:proofErr w:type="gramEnd"/>
                      <w:r w:rsidRPr="00713077">
                        <w:rPr>
                          <w:rFonts w:ascii="Agency FB" w:eastAsia="Times New Roman" w:hAnsi="Agency FB" w:cs="Segoe UI"/>
                          <w:b/>
                          <w:bCs/>
                          <w:color w:val="C00000"/>
                          <w:lang w:eastAsia="en-US"/>
                        </w:rPr>
                        <w:t xml:space="preserve">) function </w:t>
                      </w:r>
                      <w:r>
                        <w:rPr>
                          <w:rFonts w:ascii="Agency FB" w:eastAsia="Times New Roman" w:hAnsi="Agency FB" w:cs="Segoe UI"/>
                          <w:b/>
                          <w:bCs/>
                          <w:color w:val="C00000"/>
                          <w:lang w:eastAsia="en-US"/>
                        </w:rPr>
                        <w:t xml:space="preserve">: </w:t>
                      </w:r>
                      <w:r w:rsidRPr="00713077">
                        <w:rPr>
                          <w:rFonts w:ascii="Agency FB" w:eastAsia="Times New Roman" w:hAnsi="Agency FB" w:cs="Segoe UI"/>
                          <w:b/>
                          <w:bCs/>
                          <w:color w:val="C00000"/>
                          <w:lang w:eastAsia="en-US"/>
                        </w:rPr>
                        <w:t xml:space="preserve">initializes the serial communication, LCD screen, LED, and buzzer. It starts by calling </w:t>
                      </w:r>
                      <w:proofErr w:type="spellStart"/>
                      <w:r w:rsidRPr="00713077">
                        <w:rPr>
                          <w:rFonts w:ascii="Agency FB" w:eastAsia="Times New Roman" w:hAnsi="Agency FB" w:cs="Segoe UI"/>
                          <w:b/>
                          <w:bCs/>
                          <w:color w:val="C00000"/>
                          <w:lang w:eastAsia="en-US"/>
                        </w:rPr>
                        <w:t>Serial.begin</w:t>
                      </w:r>
                      <w:proofErr w:type="spellEnd"/>
                      <w:r w:rsidRPr="00713077">
                        <w:rPr>
                          <w:rFonts w:ascii="Agency FB" w:eastAsia="Times New Roman" w:hAnsi="Agency FB" w:cs="Segoe UI"/>
                          <w:b/>
                          <w:bCs/>
                          <w:color w:val="C00000"/>
                          <w:lang w:eastAsia="en-US"/>
                        </w:rPr>
                        <w:t xml:space="preserve">() to initiate the serial communication with a baud rate of 115200. It then calls </w:t>
                      </w:r>
                      <w:proofErr w:type="spellStart"/>
                      <w:proofErr w:type="gramStart"/>
                      <w:r w:rsidRPr="00713077">
                        <w:rPr>
                          <w:rFonts w:ascii="Agency FB" w:eastAsia="Times New Roman" w:hAnsi="Agency FB" w:cs="Segoe UI"/>
                          <w:b/>
                          <w:bCs/>
                          <w:color w:val="C00000"/>
                          <w:lang w:eastAsia="en-US"/>
                        </w:rPr>
                        <w:t>lcd.begin</w:t>
                      </w:r>
                      <w:proofErr w:type="spellEnd"/>
                      <w:proofErr w:type="gramEnd"/>
                      <w:r w:rsidRPr="00713077">
                        <w:rPr>
                          <w:rFonts w:ascii="Agency FB" w:eastAsia="Times New Roman" w:hAnsi="Agency FB" w:cs="Segoe UI"/>
                          <w:b/>
                          <w:bCs/>
                          <w:color w:val="C00000"/>
                          <w:lang w:eastAsia="en-US"/>
                        </w:rPr>
                        <w:t xml:space="preserve">() to initialize the LCD screen with 16 columns and 2 rows. It sets the mode of the LED and buzzer pins as output using </w:t>
                      </w:r>
                      <w:proofErr w:type="spellStart"/>
                      <w:proofErr w:type="gramStart"/>
                      <w:r w:rsidRPr="00713077">
                        <w:rPr>
                          <w:rFonts w:ascii="Agency FB" w:eastAsia="Times New Roman" w:hAnsi="Agency FB" w:cs="Segoe UI"/>
                          <w:b/>
                          <w:bCs/>
                          <w:color w:val="C00000"/>
                          <w:lang w:eastAsia="en-US"/>
                        </w:rPr>
                        <w:t>pinMode</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It then clears the LCD screen using </w:t>
                      </w:r>
                      <w:proofErr w:type="spellStart"/>
                      <w:proofErr w:type="gramStart"/>
                      <w:r w:rsidRPr="00713077">
                        <w:rPr>
                          <w:rFonts w:ascii="Agency FB" w:eastAsia="Times New Roman" w:hAnsi="Agency FB" w:cs="Segoe UI"/>
                          <w:b/>
                          <w:bCs/>
                          <w:color w:val="C00000"/>
                          <w:lang w:eastAsia="en-US"/>
                        </w:rPr>
                        <w:t>lcd.clear</w:t>
                      </w:r>
                      <w:proofErr w:type="spellEnd"/>
                      <w:proofErr w:type="gramEnd"/>
                      <w:r w:rsidRPr="00713077">
                        <w:rPr>
                          <w:rFonts w:ascii="Agency FB" w:eastAsia="Times New Roman" w:hAnsi="Agency FB" w:cs="Segoe UI"/>
                          <w:b/>
                          <w:bCs/>
                          <w:color w:val="C00000"/>
                          <w:lang w:eastAsia="en-US"/>
                        </w:rPr>
                        <w:t xml:space="preserve">(). Next, it sets up the LEDC library to control the buzzer, with a frequency of 2000 Hz and an 8-bit resolution, using </w:t>
                      </w:r>
                      <w:proofErr w:type="spellStart"/>
                      <w:proofErr w:type="gramStart"/>
                      <w:r w:rsidRPr="00713077">
                        <w:rPr>
                          <w:rFonts w:ascii="Agency FB" w:eastAsia="Times New Roman" w:hAnsi="Agency FB" w:cs="Segoe UI"/>
                          <w:b/>
                          <w:bCs/>
                          <w:color w:val="C00000"/>
                          <w:lang w:eastAsia="en-US"/>
                        </w:rPr>
                        <w:t>ledcSetup</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 xml:space="preserve">). Finally, it attaches LEDC channel 0 to the buzzer pin using </w:t>
                      </w:r>
                      <w:proofErr w:type="spellStart"/>
                      <w:proofErr w:type="gramStart"/>
                      <w:r w:rsidRPr="00713077">
                        <w:rPr>
                          <w:rFonts w:ascii="Agency FB" w:eastAsia="Times New Roman" w:hAnsi="Agency FB" w:cs="Segoe UI"/>
                          <w:b/>
                          <w:bCs/>
                          <w:color w:val="C00000"/>
                          <w:lang w:eastAsia="en-US"/>
                        </w:rPr>
                        <w:t>ledcAttachPin</w:t>
                      </w:r>
                      <w:proofErr w:type="spellEnd"/>
                      <w:r w:rsidRPr="00713077">
                        <w:rPr>
                          <w:rFonts w:ascii="Agency FB" w:eastAsia="Times New Roman" w:hAnsi="Agency FB" w:cs="Segoe UI"/>
                          <w:b/>
                          <w:bCs/>
                          <w:color w:val="C00000"/>
                          <w:lang w:eastAsia="en-US"/>
                        </w:rPr>
                        <w:t>(</w:t>
                      </w:r>
                      <w:proofErr w:type="gramEnd"/>
                      <w:r w:rsidRPr="00713077">
                        <w:rPr>
                          <w:rFonts w:ascii="Agency FB" w:eastAsia="Times New Roman" w:hAnsi="Agency FB" w:cs="Segoe UI"/>
                          <w:b/>
                          <w:bCs/>
                          <w:color w:val="C00000"/>
                          <w:lang w:eastAsia="en-US"/>
                        </w:rPr>
                        <w:t>).</w:t>
                      </w:r>
                    </w:p>
                    <w:p w14:paraId="355787AE" w14:textId="77777777" w:rsidR="00F57FD6" w:rsidRDefault="00F57FD6" w:rsidP="00F57FD6">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 </w:t>
                      </w:r>
                    </w:p>
                    <w:p w14:paraId="79FCDFEB" w14:textId="77777777" w:rsidR="00F57FD6" w:rsidRDefault="00F57FD6" w:rsidP="00F57FD6">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In the </w:t>
                      </w:r>
                      <w:proofErr w:type="gramStart"/>
                      <w:r>
                        <w:rPr>
                          <w:rFonts w:ascii="Agency FB" w:eastAsia="Times New Roman" w:hAnsi="Agency FB" w:cs="Segoe UI"/>
                          <w:b/>
                          <w:bCs/>
                          <w:color w:val="C00000"/>
                          <w:lang w:eastAsia="en-US"/>
                        </w:rPr>
                        <w:t>loop(</w:t>
                      </w:r>
                      <w:proofErr w:type="gramEnd"/>
                      <w:r>
                        <w:rPr>
                          <w:rFonts w:ascii="Agency FB" w:eastAsia="Times New Roman" w:hAnsi="Agency FB" w:cs="Segoe UI"/>
                          <w:b/>
                          <w:bCs/>
                          <w:color w:val="C00000"/>
                          <w:lang w:eastAsia="en-US"/>
                        </w:rPr>
                        <w:t xml:space="preserve">) function : </w:t>
                      </w:r>
                      <w:r w:rsidRPr="00713077">
                        <w:rPr>
                          <w:rFonts w:ascii="Agency FB" w:eastAsia="Times New Roman" w:hAnsi="Agency FB" w:cs="Segoe UI"/>
                          <w:b/>
                          <w:bCs/>
                          <w:color w:val="C00000"/>
                          <w:lang w:eastAsia="en-US"/>
                        </w:rPr>
                        <w:t>function reads the gas sensor, maps the value to a range of 0-200, and checks if it exceeds a threshold value. If it does, it displays a warning message on the LCD screen and turns on the LED and buzzer for 1 second.</w:t>
                      </w:r>
                    </w:p>
                    <w:p w14:paraId="7527460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7EB6B74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2A25AA3"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97C0770"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563646ED"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7B4BD9DF"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27F22FCE"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120CBF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323DFD01"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0F1FD846"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53B89EC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6CB08F6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4C7A9BCA"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6B77CE9" w14:textId="77777777" w:rsidR="00F57FD6" w:rsidRDefault="00F57FD6" w:rsidP="00F57FD6">
                      <w:pPr>
                        <w:shd w:val="clear" w:color="auto" w:fill="FFFFFF" w:themeFill="background1"/>
                        <w:jc w:val="center"/>
                        <w:rPr>
                          <w:rFonts w:ascii="Agency FB" w:eastAsia="Times New Roman" w:hAnsi="Agency FB" w:cs="Segoe UI"/>
                          <w:b/>
                          <w:bCs/>
                          <w:color w:val="C00000"/>
                          <w:lang w:eastAsia="en-US"/>
                        </w:rPr>
                      </w:pPr>
                    </w:p>
                    <w:p w14:paraId="183FB909" w14:textId="77777777" w:rsidR="00F57FD6" w:rsidRPr="009338BB" w:rsidRDefault="00F57FD6" w:rsidP="00F57FD6">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FAA3F32" w14:textId="77777777" w:rsidR="00F57FD6" w:rsidRPr="009338BB" w:rsidRDefault="00F57FD6" w:rsidP="00F57FD6">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42560" behindDoc="0" locked="0" layoutInCell="1" allowOverlap="1" wp14:anchorId="656D093A" wp14:editId="2307ED6F">
                <wp:simplePos x="0" y="0"/>
                <wp:positionH relativeFrom="column">
                  <wp:posOffset>5974443</wp:posOffset>
                </wp:positionH>
                <wp:positionV relativeFrom="paragraph">
                  <wp:posOffset>144780</wp:posOffset>
                </wp:positionV>
                <wp:extent cx="1200150" cy="596900"/>
                <wp:effectExtent l="0" t="0" r="19050" b="12700"/>
                <wp:wrapNone/>
                <wp:docPr id="1859968879"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75275" w14:textId="77777777" w:rsidR="00F57FD6" w:rsidRPr="00E2738E" w:rsidRDefault="00F57FD6" w:rsidP="00F57FD6">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6D093A" id="_x0000_s1052" style="position:absolute;margin-left:470.45pt;margin-top:11.4pt;width:94.5pt;height:47pt;z-index:251842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" fillcolor="#4472c4 [3204]" strokecolor="#4472c4 [3204]" strokeweight="1pt">
                <v:stroke joinstyle="miter"/>
                <v:textbox>
                  <w:txbxContent>
                    <w:p w14:paraId="21475275" w14:textId="77777777" w:rsidR="00F57FD6" w:rsidRPr="00E2738E" w:rsidRDefault="00F57FD6" w:rsidP="00F57FD6">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6A922F05" w14:textId="77777777" w:rsidR="00F57FD6" w:rsidRPr="00BD3B05" w:rsidRDefault="00F57FD6" w:rsidP="00F57FD6"/>
    <w:p w14:paraId="0522B3ED" w14:textId="77777777" w:rsidR="00F57FD6" w:rsidRPr="00BD3B05" w:rsidRDefault="00F57FD6" w:rsidP="00F57FD6">
      <w:r>
        <w:tab/>
      </w:r>
    </w:p>
    <w:p w14:paraId="1F5D4E29" w14:textId="77777777" w:rsidR="00F57FD6" w:rsidRPr="00BD3B05" w:rsidRDefault="00F57FD6" w:rsidP="00F57FD6"/>
    <w:p w14:paraId="598C442C" w14:textId="77777777" w:rsidR="00F57FD6" w:rsidRPr="00BD3B05" w:rsidRDefault="00F57FD6" w:rsidP="00F57FD6"/>
    <w:p w14:paraId="75203E8C" w14:textId="77777777" w:rsidR="00F57FD6" w:rsidRPr="00BD3B05" w:rsidRDefault="00F57FD6" w:rsidP="00F57FD6"/>
    <w:p w14:paraId="710C76A5" w14:textId="77777777" w:rsidR="00F57FD6" w:rsidRPr="00BD3B05" w:rsidRDefault="00F57FD6" w:rsidP="00F57FD6"/>
    <w:p w14:paraId="06308677" w14:textId="77777777" w:rsidR="00F57FD6" w:rsidRPr="00BD3B05" w:rsidRDefault="00F57FD6" w:rsidP="00F57FD6"/>
    <w:p w14:paraId="0EA333B6" w14:textId="77777777" w:rsidR="00F57FD6" w:rsidRPr="00BD3B05" w:rsidRDefault="00F57FD6" w:rsidP="00F57FD6"/>
    <w:p w14:paraId="2603949A" w14:textId="77777777" w:rsidR="00F57FD6" w:rsidRPr="00BD3B05" w:rsidRDefault="00F57FD6" w:rsidP="00F57FD6"/>
    <w:p w14:paraId="7268965C" w14:textId="77777777" w:rsidR="00F57FD6" w:rsidRDefault="00F57FD6" w:rsidP="00F57FD6">
      <w:pPr>
        <w:jc w:val="center"/>
      </w:pPr>
    </w:p>
    <w:p w14:paraId="315D2D07" w14:textId="77777777" w:rsidR="00F57FD6" w:rsidRDefault="00F57FD6" w:rsidP="00F57FD6"/>
    <w:p w14:paraId="5E9524B5" w14:textId="77777777" w:rsidR="00F57FD6" w:rsidRPr="00BD3B05" w:rsidRDefault="00F57FD6" w:rsidP="00F57FD6">
      <w:pPr>
        <w:rPr>
          <w:rtl/>
          <w:lang w:bidi="ar-EG"/>
        </w:rPr>
      </w:pPr>
    </w:p>
    <w:p w14:paraId="1AAE1251" w14:textId="77777777" w:rsidR="00F57FD6" w:rsidRPr="00BD3B05" w:rsidRDefault="00F57FD6" w:rsidP="00F57FD6"/>
    <w:p w14:paraId="230169BF" w14:textId="77777777" w:rsidR="00F57FD6" w:rsidRDefault="00F57FD6" w:rsidP="00F57FD6">
      <w:pPr>
        <w:rPr>
          <w:rFonts w:ascii="Agency FB" w:hAnsi="Agency FB"/>
          <w:sz w:val="36"/>
          <w:szCs w:val="36"/>
          <w:rtl/>
          <w:lang w:bidi="ar-EG"/>
        </w:rPr>
      </w:pPr>
    </w:p>
    <w:p w14:paraId="08428055" w14:textId="77777777" w:rsidR="00F57FD6" w:rsidRPr="004F3D8A" w:rsidRDefault="00F57FD6" w:rsidP="00F57FD6">
      <w:pPr>
        <w:rPr>
          <w:rFonts w:ascii="Agency FB" w:hAnsi="Agency FB"/>
          <w:sz w:val="36"/>
          <w:szCs w:val="36"/>
          <w:rtl/>
          <w:lang w:bidi="ar-EG"/>
        </w:rPr>
      </w:pPr>
    </w:p>
    <w:p w14:paraId="7A41FC57" w14:textId="77777777" w:rsidR="00F57FD6" w:rsidRPr="004F3D8A" w:rsidRDefault="00F57FD6" w:rsidP="00F57FD6">
      <w:pPr>
        <w:rPr>
          <w:rFonts w:ascii="Agency FB" w:hAnsi="Agency FB"/>
          <w:sz w:val="36"/>
          <w:szCs w:val="36"/>
          <w:rtl/>
          <w:lang w:bidi="ar-EG"/>
        </w:rPr>
      </w:pPr>
    </w:p>
    <w:p w14:paraId="507A900A" w14:textId="77777777" w:rsidR="00F57FD6" w:rsidRPr="004F3D8A" w:rsidRDefault="00F57FD6" w:rsidP="00F57FD6">
      <w:pPr>
        <w:rPr>
          <w:rFonts w:ascii="Agency FB" w:hAnsi="Agency FB"/>
          <w:sz w:val="36"/>
          <w:szCs w:val="36"/>
          <w:rtl/>
          <w:lang w:bidi="ar-EG"/>
        </w:rPr>
      </w:pPr>
    </w:p>
    <w:p w14:paraId="08F4A1FC" w14:textId="77777777" w:rsidR="00F57FD6" w:rsidRPr="004F3D8A" w:rsidRDefault="00F57FD6" w:rsidP="00F57FD6">
      <w:pPr>
        <w:rPr>
          <w:rFonts w:ascii="Agency FB" w:hAnsi="Agency FB"/>
          <w:sz w:val="36"/>
          <w:szCs w:val="36"/>
          <w:rtl/>
          <w:lang w:bidi="ar-EG"/>
        </w:rPr>
      </w:pPr>
    </w:p>
    <w:p w14:paraId="2BF6E590" w14:textId="77777777" w:rsidR="00F57FD6" w:rsidRPr="004F3D8A" w:rsidRDefault="00F57FD6" w:rsidP="00F57FD6">
      <w:pPr>
        <w:rPr>
          <w:rFonts w:ascii="Agency FB" w:hAnsi="Agency FB"/>
          <w:sz w:val="36"/>
          <w:szCs w:val="36"/>
          <w:rtl/>
          <w:lang w:bidi="ar-EG"/>
        </w:rPr>
      </w:pPr>
    </w:p>
    <w:p w14:paraId="39D194D0" w14:textId="77777777" w:rsidR="00F57FD6" w:rsidRPr="004F3D8A" w:rsidRDefault="00F57FD6" w:rsidP="00F57FD6">
      <w:pPr>
        <w:rPr>
          <w:rFonts w:ascii="Agency FB" w:hAnsi="Agency FB"/>
          <w:sz w:val="36"/>
          <w:szCs w:val="36"/>
          <w:rtl/>
          <w:lang w:bidi="ar-EG"/>
        </w:rPr>
      </w:pPr>
    </w:p>
    <w:p w14:paraId="3846BEB0" w14:textId="77777777" w:rsidR="00F57FD6" w:rsidRPr="004F3D8A" w:rsidRDefault="00F57FD6" w:rsidP="00F57FD6">
      <w:pPr>
        <w:rPr>
          <w:rFonts w:ascii="Agency FB" w:hAnsi="Agency FB"/>
          <w:sz w:val="36"/>
          <w:szCs w:val="36"/>
          <w:rtl/>
          <w:lang w:bidi="ar-EG"/>
        </w:rPr>
      </w:pPr>
    </w:p>
    <w:p w14:paraId="0D0E3896" w14:textId="77777777" w:rsidR="00F57FD6" w:rsidRPr="004F3D8A" w:rsidRDefault="00F57FD6" w:rsidP="00F57FD6">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44608" behindDoc="1" locked="0" layoutInCell="1" allowOverlap="1" wp14:anchorId="022C7C5E" wp14:editId="7FABC8BC">
            <wp:simplePos x="0" y="0"/>
            <wp:positionH relativeFrom="column">
              <wp:posOffset>339090</wp:posOffset>
            </wp:positionH>
            <wp:positionV relativeFrom="paragraph">
              <wp:posOffset>38100</wp:posOffset>
            </wp:positionV>
            <wp:extent cx="3255177" cy="2140528"/>
            <wp:effectExtent l="0" t="0" r="2540" b="0"/>
            <wp:wrapNone/>
            <wp:docPr id="1422903125" name="Picture 14229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5177" cy="21405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noProof/>
          <w:sz w:val="36"/>
          <w:szCs w:val="36"/>
          <w:lang w:bidi="ar-EG"/>
        </w:rPr>
        <w:drawing>
          <wp:anchor distT="0" distB="0" distL="114300" distR="114300" simplePos="0" relativeHeight="251845632" behindDoc="1" locked="0" layoutInCell="1" allowOverlap="1" wp14:anchorId="7C40C30A" wp14:editId="5B875962">
            <wp:simplePos x="0" y="0"/>
            <wp:positionH relativeFrom="column">
              <wp:posOffset>4149436</wp:posOffset>
            </wp:positionH>
            <wp:positionV relativeFrom="paragraph">
              <wp:posOffset>4792</wp:posOffset>
            </wp:positionV>
            <wp:extent cx="3137047" cy="2173952"/>
            <wp:effectExtent l="0" t="0" r="6350" b="0"/>
            <wp:wrapNone/>
            <wp:docPr id="1422055822" name="Picture 142205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2427" cy="21776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D9361" w14:textId="77777777" w:rsidR="00F57FD6" w:rsidRPr="004F3D8A" w:rsidRDefault="00F57FD6" w:rsidP="00F57FD6">
      <w:pPr>
        <w:rPr>
          <w:rFonts w:ascii="Agency FB" w:hAnsi="Agency FB"/>
          <w:sz w:val="36"/>
          <w:szCs w:val="36"/>
          <w:rtl/>
          <w:lang w:bidi="ar-EG"/>
        </w:rPr>
      </w:pPr>
    </w:p>
    <w:p w14:paraId="392BD59E" w14:textId="77777777" w:rsidR="00F57FD6" w:rsidRPr="004F3D8A" w:rsidRDefault="00F57FD6" w:rsidP="00F57FD6">
      <w:pPr>
        <w:rPr>
          <w:rFonts w:ascii="Agency FB" w:hAnsi="Agency FB"/>
          <w:sz w:val="36"/>
          <w:szCs w:val="36"/>
          <w:rtl/>
          <w:lang w:bidi="ar-EG"/>
        </w:rPr>
      </w:pPr>
    </w:p>
    <w:p w14:paraId="61AEDF18" w14:textId="77777777" w:rsidR="00F57FD6" w:rsidRPr="004F3D8A" w:rsidRDefault="00F57FD6" w:rsidP="00F57FD6">
      <w:pPr>
        <w:rPr>
          <w:rFonts w:ascii="Agency FB" w:hAnsi="Agency FB"/>
          <w:sz w:val="36"/>
          <w:szCs w:val="36"/>
          <w:rtl/>
          <w:lang w:bidi="ar-EG"/>
        </w:rPr>
      </w:pPr>
    </w:p>
    <w:p w14:paraId="0CB18D9D" w14:textId="77777777" w:rsidR="00F57FD6" w:rsidRPr="004F3D8A" w:rsidRDefault="00F57FD6" w:rsidP="00F57FD6">
      <w:pPr>
        <w:rPr>
          <w:rFonts w:ascii="Agency FB" w:hAnsi="Agency FB"/>
          <w:sz w:val="36"/>
          <w:szCs w:val="36"/>
          <w:rtl/>
          <w:lang w:bidi="ar-EG"/>
        </w:rPr>
      </w:pPr>
    </w:p>
    <w:p w14:paraId="1292771C" w14:textId="77777777" w:rsidR="00F57FD6" w:rsidRPr="004F3D8A" w:rsidRDefault="00F57FD6" w:rsidP="00F57FD6">
      <w:pPr>
        <w:rPr>
          <w:rFonts w:ascii="Agency FB" w:hAnsi="Agency FB"/>
          <w:sz w:val="36"/>
          <w:szCs w:val="36"/>
          <w:rtl/>
          <w:lang w:bidi="ar-EG"/>
        </w:rPr>
      </w:pPr>
    </w:p>
    <w:p w14:paraId="17F0340F" w14:textId="77777777" w:rsidR="00F57FD6" w:rsidRDefault="00F57FD6" w:rsidP="00F57FD6">
      <w:pPr>
        <w:rPr>
          <w:rFonts w:ascii="Agency FB" w:hAnsi="Agency FB"/>
          <w:sz w:val="36"/>
          <w:szCs w:val="36"/>
          <w:lang w:bidi="ar-EG"/>
        </w:rPr>
      </w:pPr>
    </w:p>
    <w:p w14:paraId="7509D07A" w14:textId="77777777" w:rsidR="00F57FD6" w:rsidRPr="004F3D8A" w:rsidRDefault="00F57FD6" w:rsidP="00F57FD6">
      <w:pPr>
        <w:rPr>
          <w:rFonts w:ascii="Agency FB" w:hAnsi="Agency FB"/>
          <w:sz w:val="36"/>
          <w:szCs w:val="36"/>
          <w:rtl/>
          <w:lang w:bidi="ar-EG"/>
        </w:rPr>
      </w:pPr>
    </w:p>
    <w:p w14:paraId="148FDEE5" w14:textId="77777777" w:rsidR="00F57FD6" w:rsidRDefault="00F57FD6" w:rsidP="00F57FD6"/>
    <w:p w14:paraId="6E66B35B" w14:textId="77777777" w:rsidR="00F57FD6" w:rsidRDefault="00F57FD6" w:rsidP="00F57FD6"/>
    <w:p w14:paraId="74FBA4CA" w14:textId="77777777" w:rsidR="00F57FD6" w:rsidRDefault="00F57FD6" w:rsidP="00F57FD6">
      <w:pPr>
        <w:tabs>
          <w:tab w:val="left" w:pos="10353"/>
        </w:tabs>
      </w:pPr>
    </w:p>
    <w:p w14:paraId="43261FA7" w14:textId="063239F4" w:rsidR="00314FD3" w:rsidRPr="004F3D8A" w:rsidRDefault="00314FD3" w:rsidP="00314FD3">
      <w:pPr>
        <w:tabs>
          <w:tab w:val="left" w:pos="11110"/>
        </w:tabs>
        <w:rPr>
          <w:rFonts w:ascii="Agency FB" w:hAnsi="Agency FB" w:hint="cs"/>
          <w:sz w:val="36"/>
          <w:szCs w:val="36"/>
          <w:rtl/>
          <w:lang w:bidi="ar-EG"/>
        </w:rPr>
      </w:pPr>
    </w:p>
    <w:p w14:paraId="626478D0" w14:textId="77884CC3" w:rsidR="004F3D8A" w:rsidRPr="004F3D8A" w:rsidRDefault="004F3D8A" w:rsidP="004F3D8A">
      <w:pPr>
        <w:tabs>
          <w:tab w:val="left" w:pos="11110"/>
        </w:tabs>
        <w:rPr>
          <w:rFonts w:ascii="Agency FB" w:hAnsi="Agency FB"/>
          <w:sz w:val="36"/>
          <w:szCs w:val="36"/>
          <w:rtl/>
          <w:lang w:bidi="ar-EG"/>
        </w:rPr>
      </w:pPr>
    </w:p>
    <w:sectPr w:rsidR="004F3D8A" w:rsidRPr="004F3D8A" w:rsidSect="00A01B0F">
      <w:headerReference w:type="default" r:id="rId27"/>
      <w:footerReference w:type="even" r:id="rId28"/>
      <w:footerReference w:type="default" r:id="rId29"/>
      <w:pgSz w:w="11906" w:h="16838"/>
      <w:pgMar w:top="0" w:right="26" w:bottom="0" w:left="0" w:header="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96B4A" w14:textId="77777777" w:rsidR="003B27C6" w:rsidRDefault="003B27C6">
      <w:r>
        <w:separator/>
      </w:r>
    </w:p>
  </w:endnote>
  <w:endnote w:type="continuationSeparator" w:id="0">
    <w:p w14:paraId="49BAAB16" w14:textId="77777777" w:rsidR="003B27C6" w:rsidRDefault="003B27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0061" w14:textId="77777777" w:rsidR="00A01B0F" w:rsidRDefault="00A01B0F" w:rsidP="00A01B0F">
    <w:pPr>
      <w:pStyle w:val="Footer"/>
    </w:pPr>
  </w:p>
  <w:p w14:paraId="704B70ED" w14:textId="77777777" w:rsidR="00ED4BA8" w:rsidRDefault="00ED4BA8" w:rsidP="00A01B0F"/>
  <w:p w14:paraId="3F0115F5" w14:textId="77777777" w:rsidR="00ED4BA8" w:rsidRDefault="00ED4BA8" w:rsidP="00A01B0F"/>
  <w:p w14:paraId="418C59A8" w14:textId="77777777" w:rsidR="00ED4BA8" w:rsidRDefault="00ED4BA8" w:rsidP="00A01B0F"/>
  <w:p w14:paraId="68ECB2D1" w14:textId="77777777" w:rsidR="00ED4BA8" w:rsidRDefault="00ED4BA8" w:rsidP="00A01B0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951B1" w14:textId="6488B847" w:rsidR="00F0441F" w:rsidRPr="00B3059B" w:rsidRDefault="003B3E3E" w:rsidP="00A01B0F">
    <w:pPr>
      <w:pStyle w:val="Footer"/>
      <w:tabs>
        <w:tab w:val="clear" w:pos="4677"/>
        <w:tab w:val="center" w:pos="2160"/>
      </w:tabs>
      <w:ind w:right="540"/>
      <w:jc w:val="right"/>
      <w:rPr>
        <w:rFonts w:ascii="Verdana" w:hAnsi="Verdana"/>
        <w:noProof/>
      </w:rPr>
    </w:pPr>
    <w:r w:rsidRPr="00B3059B">
      <w:rPr>
        <w:rFonts w:ascii="Verdana" w:hAnsi="Verdana"/>
        <w:noProof/>
        <w:lang w:eastAsia="en-US"/>
      </w:rPr>
      <mc:AlternateContent>
        <mc:Choice Requires="wps">
          <w:drawing>
            <wp:anchor distT="0" distB="0" distL="114300" distR="114300" simplePos="0" relativeHeight="251657728" behindDoc="0" locked="0" layoutInCell="1" allowOverlap="1" wp14:anchorId="41D933F5" wp14:editId="0501B270">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CAE9D"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"/>
          </w:pict>
        </mc:Fallback>
      </mc:AlternateContent>
    </w:r>
    <w:r w:rsidR="00664743" w:rsidRPr="00B3059B">
      <w:rPr>
        <w:rFonts w:ascii="Verdana" w:hAnsi="Verdana"/>
        <w:noProof/>
      </w:rPr>
      <w:t xml:space="preserve"> </w:t>
    </w:r>
    <w:r w:rsidR="00664743" w:rsidRPr="00B3059B">
      <w:rPr>
        <w:rFonts w:ascii="Verdana" w:hAnsi="Verdana"/>
        <w:noProof/>
      </w:rPr>
      <w:fldChar w:fldCharType="begin"/>
    </w:r>
    <w:r w:rsidR="00664743" w:rsidRPr="00B3059B">
      <w:rPr>
        <w:rFonts w:ascii="Verdana" w:hAnsi="Verdana"/>
        <w:noProof/>
      </w:rPr>
      <w:instrText xml:space="preserve"> PAGE </w:instrText>
    </w:r>
    <w:r w:rsidR="00664743" w:rsidRPr="00B3059B">
      <w:rPr>
        <w:rFonts w:ascii="Verdana" w:hAnsi="Verdana"/>
        <w:noProof/>
      </w:rPr>
      <w:fldChar w:fldCharType="separate"/>
    </w:r>
    <w:r w:rsidR="00F65DF2">
      <w:rPr>
        <w:rFonts w:ascii="Verdana" w:hAnsi="Verdana"/>
        <w:noProof/>
      </w:rPr>
      <w:t>8</w:t>
    </w:r>
    <w:r w:rsidR="00664743" w:rsidRPr="00B3059B">
      <w:rPr>
        <w:rFonts w:ascii="Verdana" w:hAnsi="Verdana"/>
        <w:noProof/>
      </w:rPr>
      <w:fldChar w:fldCharType="end"/>
    </w:r>
    <w:r w:rsidR="00664743" w:rsidRPr="00B3059B">
      <w:rPr>
        <w:rFonts w:ascii="Verdana" w:hAnsi="Verdana"/>
        <w:noProof/>
      </w:rPr>
      <w:t xml:space="preserve"> </w:t>
    </w:r>
  </w:p>
  <w:p w14:paraId="2EFFC3C6" w14:textId="154E6B4D" w:rsidR="002D2E2F" w:rsidRDefault="00346AF2" w:rsidP="0033652A">
    <w:pPr>
      <w:pStyle w:val="Footer"/>
      <w:tabs>
        <w:tab w:val="clear" w:pos="4677"/>
        <w:tab w:val="center" w:pos="2160"/>
        <w:tab w:val="left" w:pos="10800"/>
        <w:tab w:val="left" w:pos="11250"/>
      </w:tabs>
      <w:jc w:val="center"/>
      <w:rPr>
        <w:rFonts w:ascii="Verdana" w:hAnsi="Verdana" w:cs="Arial"/>
        <w:color w:val="000000"/>
      </w:rPr>
    </w:pPr>
    <w:r>
      <w:rPr>
        <w:rFonts w:ascii="Verdana" w:hAnsi="Verdana" w:cs="Arial"/>
        <w:color w:val="000000"/>
      </w:rPr>
      <w:t>Mahmoud Essam, Ziad Ashraf, Ziad Ashraf</w:t>
    </w:r>
    <w:r w:rsidR="00A01B0F">
      <w:rPr>
        <w:rFonts w:ascii="Verdana" w:hAnsi="Verdana" w:cs="Arial"/>
        <w:color w:val="000000"/>
      </w:rPr>
      <w:t xml:space="preserve"> </w:t>
    </w:r>
  </w:p>
  <w:p w14:paraId="6129E011" w14:textId="1A55B1A9" w:rsidR="00346AF2" w:rsidRPr="00B3059B" w:rsidRDefault="00346AF2" w:rsidP="0033652A">
    <w:pPr>
      <w:pStyle w:val="Footer"/>
      <w:tabs>
        <w:tab w:val="clear" w:pos="4677"/>
        <w:tab w:val="center" w:pos="2160"/>
      </w:tabs>
      <w:jc w:val="center"/>
      <w:rPr>
        <w:rFonts w:ascii="Verdana" w:hAnsi="Verdana"/>
      </w:rPr>
    </w:pPr>
    <w:r>
      <w:rPr>
        <w:rFonts w:ascii="Verdana" w:hAnsi="Verdana" w:cs="Arial"/>
        <w:color w:val="000000"/>
      </w:rPr>
      <w:t xml:space="preserve">Supervised </w:t>
    </w:r>
    <w:r w:rsidR="00847479">
      <w:rPr>
        <w:rFonts w:ascii="Verdana" w:hAnsi="Verdana" w:cs="Arial"/>
        <w:color w:val="000000"/>
      </w:rPr>
      <w:t>by:</w:t>
    </w:r>
    <w:r>
      <w:rPr>
        <w:rFonts w:ascii="Verdana" w:hAnsi="Verdana" w:cs="Arial"/>
        <w:color w:val="000000"/>
      </w:rPr>
      <w:t xml:space="preserve"> Eng. Muhammed Hatem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A9492" w14:textId="77777777" w:rsidR="003B27C6" w:rsidRDefault="003B27C6">
      <w:r>
        <w:separator/>
      </w:r>
    </w:p>
  </w:footnote>
  <w:footnote w:type="continuationSeparator" w:id="0">
    <w:p w14:paraId="0B7899F6" w14:textId="77777777" w:rsidR="003B27C6" w:rsidRDefault="003B27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646A4" w14:textId="77777777" w:rsidR="002D2E2F" w:rsidRPr="00B3059B" w:rsidRDefault="002D2E2F" w:rsidP="00A01B0F">
    <w:pPr>
      <w:pStyle w:val="Header"/>
    </w:pPr>
  </w:p>
  <w:p w14:paraId="53554CE3" w14:textId="77777777" w:rsidR="00ED4BA8" w:rsidRDefault="00ED4BA8" w:rsidP="00A01B0F"/>
  <w:p w14:paraId="0967173E" w14:textId="77777777" w:rsidR="00ED4BA8" w:rsidRDefault="00ED4BA8" w:rsidP="00A01B0F"/>
  <w:p w14:paraId="4C2974DF" w14:textId="77777777" w:rsidR="00ED4BA8" w:rsidRDefault="00ED4BA8" w:rsidP="00A01B0F"/>
  <w:p w14:paraId="542BCD29" w14:textId="77777777" w:rsidR="00ED4BA8" w:rsidRDefault="00ED4BA8" w:rsidP="00A01B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8E4921"/>
    <w:multiLevelType w:val="multilevel"/>
    <w:tmpl w:val="593E3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E46B2"/>
    <w:multiLevelType w:val="hybridMultilevel"/>
    <w:tmpl w:val="4B80C924"/>
    <w:lvl w:ilvl="0" w:tplc="E6D61EC8">
      <w:start w:val="5"/>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FCA58A1"/>
    <w:multiLevelType w:val="hybridMultilevel"/>
    <w:tmpl w:val="C64A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191767"/>
    <w:multiLevelType w:val="multilevel"/>
    <w:tmpl w:val="F178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5D5D49"/>
    <w:multiLevelType w:val="hybridMultilevel"/>
    <w:tmpl w:val="1B40AF4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2F2D7BEE"/>
    <w:multiLevelType w:val="hybridMultilevel"/>
    <w:tmpl w:val="1B40AF4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4C546996"/>
    <w:multiLevelType w:val="hybridMultilevel"/>
    <w:tmpl w:val="10A2885A"/>
    <w:lvl w:ilvl="0" w:tplc="79726C66">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9666F"/>
    <w:multiLevelType w:val="hybridMultilevel"/>
    <w:tmpl w:val="FB429DD8"/>
    <w:lvl w:ilvl="0" w:tplc="2EF837C6">
      <w:numFmt w:val="bullet"/>
      <w:lvlText w:val=""/>
      <w:lvlJc w:val="left"/>
      <w:pPr>
        <w:ind w:left="72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023456"/>
    <w:multiLevelType w:val="multilevel"/>
    <w:tmpl w:val="2B4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48B0098"/>
    <w:multiLevelType w:val="hybridMultilevel"/>
    <w:tmpl w:val="511C2574"/>
    <w:lvl w:ilvl="0" w:tplc="0B729060">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2B53F9"/>
    <w:multiLevelType w:val="multilevel"/>
    <w:tmpl w:val="803A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367C63"/>
    <w:multiLevelType w:val="hybridMultilevel"/>
    <w:tmpl w:val="431C0512"/>
    <w:lvl w:ilvl="0" w:tplc="56766AF8">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482DEE"/>
    <w:multiLevelType w:val="hybridMultilevel"/>
    <w:tmpl w:val="620C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9086836">
    <w:abstractNumId w:val="0"/>
  </w:num>
  <w:num w:numId="2" w16cid:durableId="1088841972">
    <w:abstractNumId w:val="11"/>
  </w:num>
  <w:num w:numId="3" w16cid:durableId="1517576373">
    <w:abstractNumId w:val="3"/>
  </w:num>
  <w:num w:numId="4" w16cid:durableId="1017655369">
    <w:abstractNumId w:val="9"/>
  </w:num>
  <w:num w:numId="5" w16cid:durableId="1302073136">
    <w:abstractNumId w:val="9"/>
  </w:num>
  <w:num w:numId="6" w16cid:durableId="2009793278">
    <w:abstractNumId w:val="4"/>
  </w:num>
  <w:num w:numId="7" w16cid:durableId="615914166">
    <w:abstractNumId w:val="5"/>
  </w:num>
  <w:num w:numId="8" w16cid:durableId="288050765">
    <w:abstractNumId w:val="6"/>
  </w:num>
  <w:num w:numId="9" w16cid:durableId="65803896">
    <w:abstractNumId w:val="1"/>
  </w:num>
  <w:num w:numId="10" w16cid:durableId="1890728138">
    <w:abstractNumId w:val="2"/>
  </w:num>
  <w:num w:numId="11" w16cid:durableId="454106317">
    <w:abstractNumId w:val="13"/>
  </w:num>
  <w:num w:numId="12" w16cid:durableId="63921769">
    <w:abstractNumId w:val="12"/>
  </w:num>
  <w:num w:numId="13" w16cid:durableId="394280710">
    <w:abstractNumId w:val="10"/>
  </w:num>
  <w:num w:numId="14" w16cid:durableId="1361395300">
    <w:abstractNumId w:val="7"/>
  </w:num>
  <w:num w:numId="15" w16cid:durableId="794961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a81e0c,#620804,#c9d6f3,#eaeaea,#f2f2f2,#e2d8cf,#b9121c,#2a000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E3E"/>
    <w:rsid w:val="00003A1E"/>
    <w:rsid w:val="00013FEB"/>
    <w:rsid w:val="000149C4"/>
    <w:rsid w:val="00014F9F"/>
    <w:rsid w:val="000264F0"/>
    <w:rsid w:val="000368CB"/>
    <w:rsid w:val="000456E6"/>
    <w:rsid w:val="00045DDF"/>
    <w:rsid w:val="0005583E"/>
    <w:rsid w:val="0006159B"/>
    <w:rsid w:val="00061B2D"/>
    <w:rsid w:val="000645B0"/>
    <w:rsid w:val="000709AE"/>
    <w:rsid w:val="00080013"/>
    <w:rsid w:val="00087EBA"/>
    <w:rsid w:val="000A0B9C"/>
    <w:rsid w:val="000B12A1"/>
    <w:rsid w:val="000B2BDA"/>
    <w:rsid w:val="000B3AEA"/>
    <w:rsid w:val="000B623F"/>
    <w:rsid w:val="000D16E8"/>
    <w:rsid w:val="000D2209"/>
    <w:rsid w:val="000E2825"/>
    <w:rsid w:val="000F1437"/>
    <w:rsid w:val="000F33FA"/>
    <w:rsid w:val="0010451A"/>
    <w:rsid w:val="001069B6"/>
    <w:rsid w:val="00122E17"/>
    <w:rsid w:val="00123DC1"/>
    <w:rsid w:val="0012607C"/>
    <w:rsid w:val="00142F25"/>
    <w:rsid w:val="00146AFC"/>
    <w:rsid w:val="0014758D"/>
    <w:rsid w:val="00151363"/>
    <w:rsid w:val="00153299"/>
    <w:rsid w:val="0016142B"/>
    <w:rsid w:val="00165B36"/>
    <w:rsid w:val="00170756"/>
    <w:rsid w:val="0017140D"/>
    <w:rsid w:val="00183D92"/>
    <w:rsid w:val="00191BF0"/>
    <w:rsid w:val="00195DAC"/>
    <w:rsid w:val="001A17BC"/>
    <w:rsid w:val="001A4C53"/>
    <w:rsid w:val="001A7ACA"/>
    <w:rsid w:val="001B0107"/>
    <w:rsid w:val="001B04CD"/>
    <w:rsid w:val="001C1B17"/>
    <w:rsid w:val="001C303B"/>
    <w:rsid w:val="001C4559"/>
    <w:rsid w:val="001E0ECD"/>
    <w:rsid w:val="001F0D47"/>
    <w:rsid w:val="001F3C5B"/>
    <w:rsid w:val="00201943"/>
    <w:rsid w:val="00220FC3"/>
    <w:rsid w:val="00233988"/>
    <w:rsid w:val="002379D5"/>
    <w:rsid w:val="00244B0D"/>
    <w:rsid w:val="0025045F"/>
    <w:rsid w:val="00252D91"/>
    <w:rsid w:val="002664C8"/>
    <w:rsid w:val="00266AFD"/>
    <w:rsid w:val="00271EFA"/>
    <w:rsid w:val="00273BEF"/>
    <w:rsid w:val="00277ADB"/>
    <w:rsid w:val="002860C3"/>
    <w:rsid w:val="002B4F50"/>
    <w:rsid w:val="002B717A"/>
    <w:rsid w:val="002C1B8E"/>
    <w:rsid w:val="002C33F6"/>
    <w:rsid w:val="002C4C8D"/>
    <w:rsid w:val="002C61E0"/>
    <w:rsid w:val="002D2574"/>
    <w:rsid w:val="002D2E2F"/>
    <w:rsid w:val="002D4B5C"/>
    <w:rsid w:val="002E3DA1"/>
    <w:rsid w:val="002E49CD"/>
    <w:rsid w:val="002E7F15"/>
    <w:rsid w:val="002F1649"/>
    <w:rsid w:val="002F2FA9"/>
    <w:rsid w:val="002F6EFD"/>
    <w:rsid w:val="00310071"/>
    <w:rsid w:val="0031097C"/>
    <w:rsid w:val="00314FD3"/>
    <w:rsid w:val="0033652A"/>
    <w:rsid w:val="00336554"/>
    <w:rsid w:val="00346AF2"/>
    <w:rsid w:val="00354479"/>
    <w:rsid w:val="00356E42"/>
    <w:rsid w:val="00364F5A"/>
    <w:rsid w:val="00366473"/>
    <w:rsid w:val="003701FB"/>
    <w:rsid w:val="00372852"/>
    <w:rsid w:val="00382674"/>
    <w:rsid w:val="00385B86"/>
    <w:rsid w:val="0039004A"/>
    <w:rsid w:val="00395555"/>
    <w:rsid w:val="003A2529"/>
    <w:rsid w:val="003B27C6"/>
    <w:rsid w:val="003B2B86"/>
    <w:rsid w:val="003B3E3E"/>
    <w:rsid w:val="003C6593"/>
    <w:rsid w:val="003D7121"/>
    <w:rsid w:val="003E247C"/>
    <w:rsid w:val="003E6A1F"/>
    <w:rsid w:val="003F2618"/>
    <w:rsid w:val="003F320B"/>
    <w:rsid w:val="004174B2"/>
    <w:rsid w:val="004200E1"/>
    <w:rsid w:val="004214CA"/>
    <w:rsid w:val="00440A36"/>
    <w:rsid w:val="00450154"/>
    <w:rsid w:val="00456B8A"/>
    <w:rsid w:val="00456DFF"/>
    <w:rsid w:val="00463D06"/>
    <w:rsid w:val="00470FE1"/>
    <w:rsid w:val="00476E79"/>
    <w:rsid w:val="00484B1A"/>
    <w:rsid w:val="004878EE"/>
    <w:rsid w:val="0049101F"/>
    <w:rsid w:val="004976DF"/>
    <w:rsid w:val="004A61C2"/>
    <w:rsid w:val="004A73BF"/>
    <w:rsid w:val="004A746C"/>
    <w:rsid w:val="004A7940"/>
    <w:rsid w:val="004B6E96"/>
    <w:rsid w:val="004D7403"/>
    <w:rsid w:val="004E794C"/>
    <w:rsid w:val="004F3D8A"/>
    <w:rsid w:val="004F3F1F"/>
    <w:rsid w:val="004F467C"/>
    <w:rsid w:val="004F6527"/>
    <w:rsid w:val="004F6FD5"/>
    <w:rsid w:val="00501F8B"/>
    <w:rsid w:val="00506FAC"/>
    <w:rsid w:val="0052545A"/>
    <w:rsid w:val="0054682C"/>
    <w:rsid w:val="00551FE4"/>
    <w:rsid w:val="00556277"/>
    <w:rsid w:val="00563EB1"/>
    <w:rsid w:val="00566825"/>
    <w:rsid w:val="0057180E"/>
    <w:rsid w:val="00577CB1"/>
    <w:rsid w:val="0059288A"/>
    <w:rsid w:val="005A2A37"/>
    <w:rsid w:val="005A5892"/>
    <w:rsid w:val="005B79F0"/>
    <w:rsid w:val="005C1E9A"/>
    <w:rsid w:val="005C639B"/>
    <w:rsid w:val="005D5995"/>
    <w:rsid w:val="005D6F50"/>
    <w:rsid w:val="005E2EEB"/>
    <w:rsid w:val="005F668D"/>
    <w:rsid w:val="0060116E"/>
    <w:rsid w:val="00613870"/>
    <w:rsid w:val="006206FF"/>
    <w:rsid w:val="00620AD1"/>
    <w:rsid w:val="00640FE5"/>
    <w:rsid w:val="00642DB9"/>
    <w:rsid w:val="0064479A"/>
    <w:rsid w:val="0065314E"/>
    <w:rsid w:val="006564A9"/>
    <w:rsid w:val="00664743"/>
    <w:rsid w:val="00673F5E"/>
    <w:rsid w:val="0067641B"/>
    <w:rsid w:val="00677A22"/>
    <w:rsid w:val="0068191D"/>
    <w:rsid w:val="0068628F"/>
    <w:rsid w:val="00695E41"/>
    <w:rsid w:val="006A425F"/>
    <w:rsid w:val="006A6189"/>
    <w:rsid w:val="006B053E"/>
    <w:rsid w:val="006C1E78"/>
    <w:rsid w:val="006C6DCF"/>
    <w:rsid w:val="006E11EE"/>
    <w:rsid w:val="006E6F85"/>
    <w:rsid w:val="006E7520"/>
    <w:rsid w:val="006F13FC"/>
    <w:rsid w:val="006F6EA4"/>
    <w:rsid w:val="00700841"/>
    <w:rsid w:val="0070656D"/>
    <w:rsid w:val="00713077"/>
    <w:rsid w:val="00720A81"/>
    <w:rsid w:val="00721E84"/>
    <w:rsid w:val="007230B3"/>
    <w:rsid w:val="00724365"/>
    <w:rsid w:val="007361D9"/>
    <w:rsid w:val="00736473"/>
    <w:rsid w:val="0074309C"/>
    <w:rsid w:val="00747B83"/>
    <w:rsid w:val="00754477"/>
    <w:rsid w:val="007572B5"/>
    <w:rsid w:val="00770D42"/>
    <w:rsid w:val="007711B9"/>
    <w:rsid w:val="007717FE"/>
    <w:rsid w:val="00783E90"/>
    <w:rsid w:val="00785EF6"/>
    <w:rsid w:val="00786895"/>
    <w:rsid w:val="00787D42"/>
    <w:rsid w:val="00795FC5"/>
    <w:rsid w:val="007A0406"/>
    <w:rsid w:val="007A0B3C"/>
    <w:rsid w:val="007B16B1"/>
    <w:rsid w:val="007B382A"/>
    <w:rsid w:val="007C54A1"/>
    <w:rsid w:val="007C5C54"/>
    <w:rsid w:val="007D3BA3"/>
    <w:rsid w:val="007D5AC1"/>
    <w:rsid w:val="007E6257"/>
    <w:rsid w:val="007F2DA4"/>
    <w:rsid w:val="00801B82"/>
    <w:rsid w:val="00815DCC"/>
    <w:rsid w:val="00821A5F"/>
    <w:rsid w:val="00827A89"/>
    <w:rsid w:val="0083661E"/>
    <w:rsid w:val="008440CA"/>
    <w:rsid w:val="00847479"/>
    <w:rsid w:val="008526D0"/>
    <w:rsid w:val="0086396C"/>
    <w:rsid w:val="0086660C"/>
    <w:rsid w:val="00872C0E"/>
    <w:rsid w:val="008731E0"/>
    <w:rsid w:val="0088499F"/>
    <w:rsid w:val="008877DB"/>
    <w:rsid w:val="00895B25"/>
    <w:rsid w:val="00897A3C"/>
    <w:rsid w:val="008B141C"/>
    <w:rsid w:val="008C13D0"/>
    <w:rsid w:val="008D324A"/>
    <w:rsid w:val="008D5AE9"/>
    <w:rsid w:val="008E0F33"/>
    <w:rsid w:val="008E1876"/>
    <w:rsid w:val="008E3279"/>
    <w:rsid w:val="008F512B"/>
    <w:rsid w:val="008F6B07"/>
    <w:rsid w:val="009054EB"/>
    <w:rsid w:val="009072C6"/>
    <w:rsid w:val="00911927"/>
    <w:rsid w:val="00916CC1"/>
    <w:rsid w:val="00922739"/>
    <w:rsid w:val="00923BFC"/>
    <w:rsid w:val="00926536"/>
    <w:rsid w:val="009338BB"/>
    <w:rsid w:val="00934412"/>
    <w:rsid w:val="00944274"/>
    <w:rsid w:val="00945167"/>
    <w:rsid w:val="00945A4B"/>
    <w:rsid w:val="0095340F"/>
    <w:rsid w:val="00953AC5"/>
    <w:rsid w:val="009563D3"/>
    <w:rsid w:val="00960EE3"/>
    <w:rsid w:val="009640D1"/>
    <w:rsid w:val="0097466D"/>
    <w:rsid w:val="00992698"/>
    <w:rsid w:val="00996CD6"/>
    <w:rsid w:val="009C12D9"/>
    <w:rsid w:val="009C4388"/>
    <w:rsid w:val="009C64E6"/>
    <w:rsid w:val="009D3001"/>
    <w:rsid w:val="009D3247"/>
    <w:rsid w:val="009D7951"/>
    <w:rsid w:val="00A00136"/>
    <w:rsid w:val="00A01B0F"/>
    <w:rsid w:val="00A0543F"/>
    <w:rsid w:val="00A06EFE"/>
    <w:rsid w:val="00A103B3"/>
    <w:rsid w:val="00A13BEF"/>
    <w:rsid w:val="00A13FAB"/>
    <w:rsid w:val="00A15810"/>
    <w:rsid w:val="00A213E4"/>
    <w:rsid w:val="00A226FA"/>
    <w:rsid w:val="00A26908"/>
    <w:rsid w:val="00A27DCA"/>
    <w:rsid w:val="00A30B17"/>
    <w:rsid w:val="00A331CF"/>
    <w:rsid w:val="00A35260"/>
    <w:rsid w:val="00A37E8F"/>
    <w:rsid w:val="00A561D6"/>
    <w:rsid w:val="00A60326"/>
    <w:rsid w:val="00A623ED"/>
    <w:rsid w:val="00A718AE"/>
    <w:rsid w:val="00A73A51"/>
    <w:rsid w:val="00A755B4"/>
    <w:rsid w:val="00A80198"/>
    <w:rsid w:val="00A835BF"/>
    <w:rsid w:val="00A868D1"/>
    <w:rsid w:val="00A95798"/>
    <w:rsid w:val="00AA3541"/>
    <w:rsid w:val="00AA4009"/>
    <w:rsid w:val="00AA4EB7"/>
    <w:rsid w:val="00AA734A"/>
    <w:rsid w:val="00AA7A20"/>
    <w:rsid w:val="00AC2A33"/>
    <w:rsid w:val="00AC5FD1"/>
    <w:rsid w:val="00AE13D7"/>
    <w:rsid w:val="00AF28C2"/>
    <w:rsid w:val="00AF3C1B"/>
    <w:rsid w:val="00B03864"/>
    <w:rsid w:val="00B03F16"/>
    <w:rsid w:val="00B03F80"/>
    <w:rsid w:val="00B12361"/>
    <w:rsid w:val="00B17139"/>
    <w:rsid w:val="00B217AE"/>
    <w:rsid w:val="00B237AC"/>
    <w:rsid w:val="00B26E4E"/>
    <w:rsid w:val="00B3059B"/>
    <w:rsid w:val="00B30918"/>
    <w:rsid w:val="00B41759"/>
    <w:rsid w:val="00B44A73"/>
    <w:rsid w:val="00B518EB"/>
    <w:rsid w:val="00B52648"/>
    <w:rsid w:val="00B558BF"/>
    <w:rsid w:val="00B55F88"/>
    <w:rsid w:val="00B62F80"/>
    <w:rsid w:val="00B65CCE"/>
    <w:rsid w:val="00B66999"/>
    <w:rsid w:val="00B732BF"/>
    <w:rsid w:val="00B846A8"/>
    <w:rsid w:val="00BA1164"/>
    <w:rsid w:val="00BA2345"/>
    <w:rsid w:val="00BA72EB"/>
    <w:rsid w:val="00BB2199"/>
    <w:rsid w:val="00BB31DC"/>
    <w:rsid w:val="00BC1316"/>
    <w:rsid w:val="00BC2672"/>
    <w:rsid w:val="00BC2A7F"/>
    <w:rsid w:val="00BD1351"/>
    <w:rsid w:val="00BD3B05"/>
    <w:rsid w:val="00BE34C5"/>
    <w:rsid w:val="00BE795A"/>
    <w:rsid w:val="00BF25D3"/>
    <w:rsid w:val="00BF3DA6"/>
    <w:rsid w:val="00BF563B"/>
    <w:rsid w:val="00C009C3"/>
    <w:rsid w:val="00C10CD2"/>
    <w:rsid w:val="00C17BFB"/>
    <w:rsid w:val="00C253E2"/>
    <w:rsid w:val="00C3186B"/>
    <w:rsid w:val="00C34D1C"/>
    <w:rsid w:val="00C50C65"/>
    <w:rsid w:val="00C66BF2"/>
    <w:rsid w:val="00C71130"/>
    <w:rsid w:val="00C74770"/>
    <w:rsid w:val="00C777B9"/>
    <w:rsid w:val="00C77C1C"/>
    <w:rsid w:val="00C81297"/>
    <w:rsid w:val="00C81562"/>
    <w:rsid w:val="00C875D7"/>
    <w:rsid w:val="00C93F02"/>
    <w:rsid w:val="00CB3493"/>
    <w:rsid w:val="00CB3791"/>
    <w:rsid w:val="00CB537E"/>
    <w:rsid w:val="00CC698F"/>
    <w:rsid w:val="00CE1BA5"/>
    <w:rsid w:val="00CE4574"/>
    <w:rsid w:val="00CF22C8"/>
    <w:rsid w:val="00CF3655"/>
    <w:rsid w:val="00CF719C"/>
    <w:rsid w:val="00CF7CEC"/>
    <w:rsid w:val="00D00E54"/>
    <w:rsid w:val="00D02F05"/>
    <w:rsid w:val="00D11580"/>
    <w:rsid w:val="00D158FE"/>
    <w:rsid w:val="00D17291"/>
    <w:rsid w:val="00D23D6A"/>
    <w:rsid w:val="00D278F8"/>
    <w:rsid w:val="00D330F7"/>
    <w:rsid w:val="00D338BE"/>
    <w:rsid w:val="00D3449B"/>
    <w:rsid w:val="00D36EE6"/>
    <w:rsid w:val="00D37067"/>
    <w:rsid w:val="00D520BE"/>
    <w:rsid w:val="00D61C70"/>
    <w:rsid w:val="00D70C8A"/>
    <w:rsid w:val="00D762A5"/>
    <w:rsid w:val="00D81F6E"/>
    <w:rsid w:val="00D877D4"/>
    <w:rsid w:val="00D960A8"/>
    <w:rsid w:val="00DB2DA4"/>
    <w:rsid w:val="00DB631B"/>
    <w:rsid w:val="00DB71FD"/>
    <w:rsid w:val="00DC1580"/>
    <w:rsid w:val="00DC2B6F"/>
    <w:rsid w:val="00DD27E4"/>
    <w:rsid w:val="00DD384F"/>
    <w:rsid w:val="00DF77A6"/>
    <w:rsid w:val="00DF7B79"/>
    <w:rsid w:val="00E2738E"/>
    <w:rsid w:val="00E34D55"/>
    <w:rsid w:val="00E41F58"/>
    <w:rsid w:val="00E423F2"/>
    <w:rsid w:val="00E43532"/>
    <w:rsid w:val="00E43669"/>
    <w:rsid w:val="00E44852"/>
    <w:rsid w:val="00E47EE0"/>
    <w:rsid w:val="00E51B57"/>
    <w:rsid w:val="00E53930"/>
    <w:rsid w:val="00E55666"/>
    <w:rsid w:val="00E57BFB"/>
    <w:rsid w:val="00E67E52"/>
    <w:rsid w:val="00E70DCC"/>
    <w:rsid w:val="00E730F6"/>
    <w:rsid w:val="00E7707E"/>
    <w:rsid w:val="00E7735D"/>
    <w:rsid w:val="00E9006E"/>
    <w:rsid w:val="00E90093"/>
    <w:rsid w:val="00E976C1"/>
    <w:rsid w:val="00EA5A91"/>
    <w:rsid w:val="00EB14C0"/>
    <w:rsid w:val="00EB2B60"/>
    <w:rsid w:val="00EC1C45"/>
    <w:rsid w:val="00EC3B04"/>
    <w:rsid w:val="00ED366B"/>
    <w:rsid w:val="00ED4BA8"/>
    <w:rsid w:val="00ED7491"/>
    <w:rsid w:val="00EE4505"/>
    <w:rsid w:val="00EF37A4"/>
    <w:rsid w:val="00F0441F"/>
    <w:rsid w:val="00F05BBA"/>
    <w:rsid w:val="00F1515E"/>
    <w:rsid w:val="00F2439B"/>
    <w:rsid w:val="00F3221C"/>
    <w:rsid w:val="00F406CE"/>
    <w:rsid w:val="00F40E48"/>
    <w:rsid w:val="00F5345E"/>
    <w:rsid w:val="00F57FD6"/>
    <w:rsid w:val="00F6091B"/>
    <w:rsid w:val="00F65DF2"/>
    <w:rsid w:val="00F72826"/>
    <w:rsid w:val="00F7399B"/>
    <w:rsid w:val="00F84F9E"/>
    <w:rsid w:val="00F94CF5"/>
    <w:rsid w:val="00FA4B7A"/>
    <w:rsid w:val="00FB40E4"/>
    <w:rsid w:val="00FB435D"/>
    <w:rsid w:val="00FB6753"/>
    <w:rsid w:val="00FB6E58"/>
    <w:rsid w:val="00FC2990"/>
    <w:rsid w:val="00FC693C"/>
    <w:rsid w:val="00FD0CB7"/>
    <w:rsid w:val="00FE0B19"/>
    <w:rsid w:val="00FF012B"/>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81e0c,#620804,#c9d6f3,#eaeaea,#f2f2f2,#e2d8cf,#b9121c,#2a0001"/>
    </o:shapedefaults>
    <o:shapelayout v:ext="edit">
      <o:idmap v:ext="edit" data="2"/>
    </o:shapelayout>
  </w:shapeDefaults>
  <w:decimalSymbol w:val="."/>
  <w:listSeparator w:val=","/>
  <w14:docId w14:val="305AB90F"/>
  <w15:chartTrackingRefBased/>
  <w15:docId w15:val="{7C2E54E6-7069-459F-928B-E3156C5B7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7FD6"/>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233988"/>
    <w:rPr>
      <w:rFonts w:ascii="Verdana" w:hAnsi="Verdana"/>
      <w:color w:val="FFFFFF"/>
      <w:sz w:val="26"/>
      <w:szCs w:val="26"/>
    </w:rPr>
  </w:style>
  <w:style w:type="character" w:customStyle="1" w:styleId="howc">
    <w:name w:val="howc"/>
    <w:basedOn w:val="DefaultParagraphFont"/>
    <w:rsid w:val="001A17BC"/>
  </w:style>
  <w:style w:type="paragraph" w:customStyle="1" w:styleId="My">
    <w:name w:val="My"/>
    <w:rsid w:val="00233988"/>
    <w:pPr>
      <w:jc w:val="both"/>
    </w:pPr>
    <w:rPr>
      <w:rFonts w:ascii="Verdana" w:hAnsi="Verdana" w:cs="Arial"/>
      <w:color w:val="333333"/>
      <w:sz w:val="26"/>
      <w:szCs w:val="26"/>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5B79F0"/>
    <w:rPr>
      <w:rFonts w:ascii="Futura LT" w:hAnsi="Futura LT"/>
      <w:b w:val="0"/>
      <w:color w:val="00FEF4"/>
      <w:sz w:val="56"/>
      <w:szCs w:val="56"/>
    </w:rPr>
  </w:style>
  <w:style w:type="paragraph" w:customStyle="1" w:styleId="Mysubhead">
    <w:name w:val="My subhead"/>
    <w:basedOn w:val="MyHeadtitle"/>
    <w:rsid w:val="005B79F0"/>
    <w:rPr>
      <w:color w:val="5053FE"/>
      <w:sz w:val="52"/>
      <w:szCs w:val="52"/>
    </w:rPr>
  </w:style>
  <w:style w:type="character" w:styleId="PageNumber">
    <w:name w:val="page number"/>
    <w:basedOn w:val="DefaultParagraphFont"/>
    <w:rsid w:val="00F0441F"/>
  </w:style>
  <w:style w:type="table" w:styleId="GridTable4-Accent5">
    <w:name w:val="Grid Table 4 Accent 5"/>
    <w:basedOn w:val="TableNormal"/>
    <w:uiPriority w:val="49"/>
    <w:rsid w:val="00897A3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151363"/>
    <w:pPr>
      <w:spacing w:before="100" w:beforeAutospacing="1" w:after="100" w:afterAutospacing="1"/>
    </w:pPr>
    <w:rPr>
      <w:rFonts w:eastAsia="Times New Roman"/>
      <w:lang w:eastAsia="en-US"/>
    </w:rPr>
  </w:style>
  <w:style w:type="table" w:styleId="GridTable4-Accent1">
    <w:name w:val="Grid Table 4 Accent 1"/>
    <w:basedOn w:val="TableNormal"/>
    <w:uiPriority w:val="49"/>
    <w:rsid w:val="002D257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unhideWhenUsed/>
    <w:rsid w:val="00B52648"/>
    <w:rPr>
      <w:rFonts w:ascii="Courier New" w:eastAsia="Times New Roman" w:hAnsi="Courier New" w:cs="Courier New"/>
      <w:sz w:val="20"/>
      <w:szCs w:val="20"/>
    </w:rPr>
  </w:style>
  <w:style w:type="paragraph" w:styleId="ListParagraph">
    <w:name w:val="List Paragraph"/>
    <w:basedOn w:val="Normal"/>
    <w:uiPriority w:val="34"/>
    <w:qFormat/>
    <w:rsid w:val="007C54A1"/>
    <w:pPr>
      <w:ind w:left="720"/>
      <w:contextualSpacing/>
    </w:pPr>
  </w:style>
  <w:style w:type="character" w:styleId="Strong">
    <w:name w:val="Strong"/>
    <w:basedOn w:val="DefaultParagraphFont"/>
    <w:uiPriority w:val="22"/>
    <w:qFormat/>
    <w:rsid w:val="00E47EE0"/>
    <w:rPr>
      <w:b/>
      <w:bCs/>
    </w:rPr>
  </w:style>
  <w:style w:type="table" w:styleId="TableGrid">
    <w:name w:val="Table Grid"/>
    <w:basedOn w:val="TableNormal"/>
    <w:rsid w:val="002C6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69">
      <w:bodyDiv w:val="1"/>
      <w:marLeft w:val="0"/>
      <w:marRight w:val="0"/>
      <w:marTop w:val="0"/>
      <w:marBottom w:val="0"/>
      <w:divBdr>
        <w:top w:val="none" w:sz="0" w:space="0" w:color="auto"/>
        <w:left w:val="none" w:sz="0" w:space="0" w:color="auto"/>
        <w:bottom w:val="none" w:sz="0" w:space="0" w:color="auto"/>
        <w:right w:val="none" w:sz="0" w:space="0" w:color="auto"/>
      </w:divBdr>
    </w:div>
    <w:div w:id="12270691">
      <w:bodyDiv w:val="1"/>
      <w:marLeft w:val="0"/>
      <w:marRight w:val="0"/>
      <w:marTop w:val="0"/>
      <w:marBottom w:val="0"/>
      <w:divBdr>
        <w:top w:val="none" w:sz="0" w:space="0" w:color="auto"/>
        <w:left w:val="none" w:sz="0" w:space="0" w:color="auto"/>
        <w:bottom w:val="none" w:sz="0" w:space="0" w:color="auto"/>
        <w:right w:val="none" w:sz="0" w:space="0" w:color="auto"/>
      </w:divBdr>
      <w:divsChild>
        <w:div w:id="1926955439">
          <w:marLeft w:val="0"/>
          <w:marRight w:val="0"/>
          <w:marTop w:val="0"/>
          <w:marBottom w:val="0"/>
          <w:divBdr>
            <w:top w:val="none" w:sz="0" w:space="0" w:color="auto"/>
            <w:left w:val="none" w:sz="0" w:space="0" w:color="auto"/>
            <w:bottom w:val="none" w:sz="0" w:space="0" w:color="auto"/>
            <w:right w:val="none" w:sz="0" w:space="0" w:color="auto"/>
          </w:divBdr>
          <w:divsChild>
            <w:div w:id="913584251">
              <w:marLeft w:val="0"/>
              <w:marRight w:val="0"/>
              <w:marTop w:val="0"/>
              <w:marBottom w:val="0"/>
              <w:divBdr>
                <w:top w:val="none" w:sz="0" w:space="0" w:color="auto"/>
                <w:left w:val="none" w:sz="0" w:space="0" w:color="auto"/>
                <w:bottom w:val="none" w:sz="0" w:space="0" w:color="auto"/>
                <w:right w:val="none" w:sz="0" w:space="0" w:color="auto"/>
              </w:divBdr>
              <w:divsChild>
                <w:div w:id="1704404502">
                  <w:marLeft w:val="0"/>
                  <w:marRight w:val="0"/>
                  <w:marTop w:val="0"/>
                  <w:marBottom w:val="0"/>
                  <w:divBdr>
                    <w:top w:val="none" w:sz="0" w:space="0" w:color="auto"/>
                    <w:left w:val="none" w:sz="0" w:space="0" w:color="auto"/>
                    <w:bottom w:val="none" w:sz="0" w:space="0" w:color="auto"/>
                    <w:right w:val="none" w:sz="0" w:space="0" w:color="auto"/>
                  </w:divBdr>
                  <w:divsChild>
                    <w:div w:id="144009309">
                      <w:marLeft w:val="0"/>
                      <w:marRight w:val="0"/>
                      <w:marTop w:val="0"/>
                      <w:marBottom w:val="0"/>
                      <w:divBdr>
                        <w:top w:val="none" w:sz="0" w:space="0" w:color="auto"/>
                        <w:left w:val="none" w:sz="0" w:space="0" w:color="auto"/>
                        <w:bottom w:val="none" w:sz="0" w:space="0" w:color="auto"/>
                        <w:right w:val="none" w:sz="0" w:space="0" w:color="auto"/>
                      </w:divBdr>
                      <w:divsChild>
                        <w:div w:id="204025059">
                          <w:marLeft w:val="0"/>
                          <w:marRight w:val="0"/>
                          <w:marTop w:val="0"/>
                          <w:marBottom w:val="0"/>
                          <w:divBdr>
                            <w:top w:val="none" w:sz="0" w:space="0" w:color="auto"/>
                            <w:left w:val="none" w:sz="0" w:space="0" w:color="auto"/>
                            <w:bottom w:val="none" w:sz="0" w:space="0" w:color="auto"/>
                            <w:right w:val="none" w:sz="0" w:space="0" w:color="auto"/>
                          </w:divBdr>
                          <w:divsChild>
                            <w:div w:id="2029990155">
                              <w:marLeft w:val="450"/>
                              <w:marRight w:val="0"/>
                              <w:marTop w:val="0"/>
                              <w:marBottom w:val="0"/>
                              <w:divBdr>
                                <w:top w:val="none" w:sz="0" w:space="0" w:color="auto"/>
                                <w:left w:val="none" w:sz="0" w:space="0" w:color="auto"/>
                                <w:bottom w:val="none" w:sz="0" w:space="0" w:color="auto"/>
                                <w:right w:val="none" w:sz="0" w:space="0" w:color="auto"/>
                              </w:divBdr>
                              <w:divsChild>
                                <w:div w:id="3830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557400">
          <w:marLeft w:val="0"/>
          <w:marRight w:val="0"/>
          <w:marTop w:val="0"/>
          <w:marBottom w:val="0"/>
          <w:divBdr>
            <w:top w:val="none" w:sz="0" w:space="0" w:color="auto"/>
            <w:left w:val="none" w:sz="0" w:space="0" w:color="auto"/>
            <w:bottom w:val="none" w:sz="0" w:space="0" w:color="auto"/>
            <w:right w:val="none" w:sz="0" w:space="0" w:color="auto"/>
          </w:divBdr>
          <w:divsChild>
            <w:div w:id="1226337309">
              <w:marLeft w:val="0"/>
              <w:marRight w:val="0"/>
              <w:marTop w:val="0"/>
              <w:marBottom w:val="0"/>
              <w:divBdr>
                <w:top w:val="none" w:sz="0" w:space="0" w:color="auto"/>
                <w:left w:val="none" w:sz="0" w:space="0" w:color="auto"/>
                <w:bottom w:val="none" w:sz="0" w:space="0" w:color="auto"/>
                <w:right w:val="none" w:sz="0" w:space="0" w:color="auto"/>
              </w:divBdr>
              <w:divsChild>
                <w:div w:id="1030953107">
                  <w:marLeft w:val="0"/>
                  <w:marRight w:val="0"/>
                  <w:marTop w:val="0"/>
                  <w:marBottom w:val="0"/>
                  <w:divBdr>
                    <w:top w:val="none" w:sz="0" w:space="0" w:color="auto"/>
                    <w:left w:val="none" w:sz="0" w:space="0" w:color="auto"/>
                    <w:bottom w:val="none" w:sz="0" w:space="0" w:color="auto"/>
                    <w:right w:val="none" w:sz="0" w:space="0" w:color="auto"/>
                  </w:divBdr>
                  <w:divsChild>
                    <w:div w:id="1860314993">
                      <w:marLeft w:val="0"/>
                      <w:marRight w:val="0"/>
                      <w:marTop w:val="0"/>
                      <w:marBottom w:val="0"/>
                      <w:divBdr>
                        <w:top w:val="none" w:sz="0" w:space="0" w:color="auto"/>
                        <w:left w:val="none" w:sz="0" w:space="0" w:color="auto"/>
                        <w:bottom w:val="none" w:sz="0" w:space="0" w:color="auto"/>
                        <w:right w:val="none" w:sz="0" w:space="0" w:color="auto"/>
                      </w:divBdr>
                      <w:divsChild>
                        <w:div w:id="1204292928">
                          <w:marLeft w:val="0"/>
                          <w:marRight w:val="0"/>
                          <w:marTop w:val="0"/>
                          <w:marBottom w:val="0"/>
                          <w:divBdr>
                            <w:top w:val="none" w:sz="0" w:space="0" w:color="auto"/>
                            <w:left w:val="none" w:sz="0" w:space="0" w:color="auto"/>
                            <w:bottom w:val="none" w:sz="0" w:space="0" w:color="auto"/>
                            <w:right w:val="none" w:sz="0" w:space="0" w:color="auto"/>
                          </w:divBdr>
                          <w:divsChild>
                            <w:div w:id="923880015">
                              <w:marLeft w:val="0"/>
                              <w:marRight w:val="450"/>
                              <w:marTop w:val="0"/>
                              <w:marBottom w:val="0"/>
                              <w:divBdr>
                                <w:top w:val="none" w:sz="0" w:space="0" w:color="auto"/>
                                <w:left w:val="none" w:sz="0" w:space="0" w:color="auto"/>
                                <w:bottom w:val="none" w:sz="0" w:space="0" w:color="auto"/>
                                <w:right w:val="none" w:sz="0" w:space="0" w:color="auto"/>
                              </w:divBdr>
                              <w:divsChild>
                                <w:div w:id="1380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57722">
      <w:bodyDiv w:val="1"/>
      <w:marLeft w:val="0"/>
      <w:marRight w:val="0"/>
      <w:marTop w:val="0"/>
      <w:marBottom w:val="0"/>
      <w:divBdr>
        <w:top w:val="none" w:sz="0" w:space="0" w:color="auto"/>
        <w:left w:val="none" w:sz="0" w:space="0" w:color="auto"/>
        <w:bottom w:val="none" w:sz="0" w:space="0" w:color="auto"/>
        <w:right w:val="none" w:sz="0" w:space="0" w:color="auto"/>
      </w:divBdr>
      <w:divsChild>
        <w:div w:id="372117938">
          <w:marLeft w:val="0"/>
          <w:marRight w:val="0"/>
          <w:marTop w:val="0"/>
          <w:marBottom w:val="0"/>
          <w:divBdr>
            <w:top w:val="none" w:sz="0" w:space="0" w:color="auto"/>
            <w:left w:val="none" w:sz="0" w:space="0" w:color="auto"/>
            <w:bottom w:val="none" w:sz="0" w:space="0" w:color="auto"/>
            <w:right w:val="none" w:sz="0" w:space="0" w:color="auto"/>
          </w:divBdr>
          <w:divsChild>
            <w:div w:id="2007705270">
              <w:marLeft w:val="0"/>
              <w:marRight w:val="0"/>
              <w:marTop w:val="0"/>
              <w:marBottom w:val="0"/>
              <w:divBdr>
                <w:top w:val="none" w:sz="0" w:space="0" w:color="auto"/>
                <w:left w:val="none" w:sz="0" w:space="0" w:color="auto"/>
                <w:bottom w:val="none" w:sz="0" w:space="0" w:color="auto"/>
                <w:right w:val="none" w:sz="0" w:space="0" w:color="auto"/>
              </w:divBdr>
              <w:divsChild>
                <w:div w:id="354581716">
                  <w:marLeft w:val="0"/>
                  <w:marRight w:val="0"/>
                  <w:marTop w:val="0"/>
                  <w:marBottom w:val="0"/>
                  <w:divBdr>
                    <w:top w:val="none" w:sz="0" w:space="0" w:color="auto"/>
                    <w:left w:val="none" w:sz="0" w:space="0" w:color="auto"/>
                    <w:bottom w:val="none" w:sz="0" w:space="0" w:color="auto"/>
                    <w:right w:val="none" w:sz="0" w:space="0" w:color="auto"/>
                  </w:divBdr>
                  <w:divsChild>
                    <w:div w:id="482937117">
                      <w:marLeft w:val="0"/>
                      <w:marRight w:val="0"/>
                      <w:marTop w:val="0"/>
                      <w:marBottom w:val="0"/>
                      <w:divBdr>
                        <w:top w:val="none" w:sz="0" w:space="0" w:color="auto"/>
                        <w:left w:val="none" w:sz="0" w:space="0" w:color="auto"/>
                        <w:bottom w:val="none" w:sz="0" w:space="0" w:color="auto"/>
                        <w:right w:val="none" w:sz="0" w:space="0" w:color="auto"/>
                      </w:divBdr>
                      <w:divsChild>
                        <w:div w:id="293679648">
                          <w:marLeft w:val="0"/>
                          <w:marRight w:val="0"/>
                          <w:marTop w:val="0"/>
                          <w:marBottom w:val="0"/>
                          <w:divBdr>
                            <w:top w:val="none" w:sz="0" w:space="0" w:color="auto"/>
                            <w:left w:val="none" w:sz="0" w:space="0" w:color="auto"/>
                            <w:bottom w:val="none" w:sz="0" w:space="0" w:color="auto"/>
                            <w:right w:val="none" w:sz="0" w:space="0" w:color="auto"/>
                          </w:divBdr>
                          <w:divsChild>
                            <w:div w:id="395397519">
                              <w:marLeft w:val="450"/>
                              <w:marRight w:val="0"/>
                              <w:marTop w:val="0"/>
                              <w:marBottom w:val="0"/>
                              <w:divBdr>
                                <w:top w:val="none" w:sz="0" w:space="0" w:color="auto"/>
                                <w:left w:val="none" w:sz="0" w:space="0" w:color="auto"/>
                                <w:bottom w:val="none" w:sz="0" w:space="0" w:color="auto"/>
                                <w:right w:val="none" w:sz="0" w:space="0" w:color="auto"/>
                              </w:divBdr>
                              <w:divsChild>
                                <w:div w:id="576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311380">
          <w:marLeft w:val="0"/>
          <w:marRight w:val="0"/>
          <w:marTop w:val="0"/>
          <w:marBottom w:val="0"/>
          <w:divBdr>
            <w:top w:val="none" w:sz="0" w:space="0" w:color="auto"/>
            <w:left w:val="none" w:sz="0" w:space="0" w:color="auto"/>
            <w:bottom w:val="none" w:sz="0" w:space="0" w:color="auto"/>
            <w:right w:val="none" w:sz="0" w:space="0" w:color="auto"/>
          </w:divBdr>
          <w:divsChild>
            <w:div w:id="155533019">
              <w:marLeft w:val="0"/>
              <w:marRight w:val="0"/>
              <w:marTop w:val="0"/>
              <w:marBottom w:val="0"/>
              <w:divBdr>
                <w:top w:val="none" w:sz="0" w:space="0" w:color="auto"/>
                <w:left w:val="none" w:sz="0" w:space="0" w:color="auto"/>
                <w:bottom w:val="none" w:sz="0" w:space="0" w:color="auto"/>
                <w:right w:val="none" w:sz="0" w:space="0" w:color="auto"/>
              </w:divBdr>
              <w:divsChild>
                <w:div w:id="237792547">
                  <w:marLeft w:val="0"/>
                  <w:marRight w:val="0"/>
                  <w:marTop w:val="0"/>
                  <w:marBottom w:val="0"/>
                  <w:divBdr>
                    <w:top w:val="none" w:sz="0" w:space="0" w:color="auto"/>
                    <w:left w:val="none" w:sz="0" w:space="0" w:color="auto"/>
                    <w:bottom w:val="none" w:sz="0" w:space="0" w:color="auto"/>
                    <w:right w:val="none" w:sz="0" w:space="0" w:color="auto"/>
                  </w:divBdr>
                  <w:divsChild>
                    <w:div w:id="560095963">
                      <w:marLeft w:val="0"/>
                      <w:marRight w:val="0"/>
                      <w:marTop w:val="0"/>
                      <w:marBottom w:val="0"/>
                      <w:divBdr>
                        <w:top w:val="none" w:sz="0" w:space="0" w:color="auto"/>
                        <w:left w:val="none" w:sz="0" w:space="0" w:color="auto"/>
                        <w:bottom w:val="none" w:sz="0" w:space="0" w:color="auto"/>
                        <w:right w:val="none" w:sz="0" w:space="0" w:color="auto"/>
                      </w:divBdr>
                      <w:divsChild>
                        <w:div w:id="573206707">
                          <w:marLeft w:val="0"/>
                          <w:marRight w:val="0"/>
                          <w:marTop w:val="0"/>
                          <w:marBottom w:val="0"/>
                          <w:divBdr>
                            <w:top w:val="none" w:sz="0" w:space="0" w:color="auto"/>
                            <w:left w:val="none" w:sz="0" w:space="0" w:color="auto"/>
                            <w:bottom w:val="none" w:sz="0" w:space="0" w:color="auto"/>
                            <w:right w:val="none" w:sz="0" w:space="0" w:color="auto"/>
                          </w:divBdr>
                          <w:divsChild>
                            <w:div w:id="596986626">
                              <w:marLeft w:val="0"/>
                              <w:marRight w:val="450"/>
                              <w:marTop w:val="0"/>
                              <w:marBottom w:val="0"/>
                              <w:divBdr>
                                <w:top w:val="none" w:sz="0" w:space="0" w:color="auto"/>
                                <w:left w:val="none" w:sz="0" w:space="0" w:color="auto"/>
                                <w:bottom w:val="none" w:sz="0" w:space="0" w:color="auto"/>
                                <w:right w:val="none" w:sz="0" w:space="0" w:color="auto"/>
                              </w:divBdr>
                              <w:divsChild>
                                <w:div w:id="13374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63121">
      <w:bodyDiv w:val="1"/>
      <w:marLeft w:val="0"/>
      <w:marRight w:val="0"/>
      <w:marTop w:val="0"/>
      <w:marBottom w:val="0"/>
      <w:divBdr>
        <w:top w:val="none" w:sz="0" w:space="0" w:color="auto"/>
        <w:left w:val="none" w:sz="0" w:space="0" w:color="auto"/>
        <w:bottom w:val="none" w:sz="0" w:space="0" w:color="auto"/>
        <w:right w:val="none" w:sz="0" w:space="0" w:color="auto"/>
      </w:divBdr>
    </w:div>
    <w:div w:id="161818927">
      <w:bodyDiv w:val="1"/>
      <w:marLeft w:val="0"/>
      <w:marRight w:val="0"/>
      <w:marTop w:val="0"/>
      <w:marBottom w:val="0"/>
      <w:divBdr>
        <w:top w:val="none" w:sz="0" w:space="0" w:color="auto"/>
        <w:left w:val="none" w:sz="0" w:space="0" w:color="auto"/>
        <w:bottom w:val="none" w:sz="0" w:space="0" w:color="auto"/>
        <w:right w:val="none" w:sz="0" w:space="0" w:color="auto"/>
      </w:divBdr>
    </w:div>
    <w:div w:id="258296236">
      <w:bodyDiv w:val="1"/>
      <w:marLeft w:val="0"/>
      <w:marRight w:val="0"/>
      <w:marTop w:val="0"/>
      <w:marBottom w:val="0"/>
      <w:divBdr>
        <w:top w:val="none" w:sz="0" w:space="0" w:color="auto"/>
        <w:left w:val="none" w:sz="0" w:space="0" w:color="auto"/>
        <w:bottom w:val="none" w:sz="0" w:space="0" w:color="auto"/>
        <w:right w:val="none" w:sz="0" w:space="0" w:color="auto"/>
      </w:divBdr>
    </w:div>
    <w:div w:id="339544738">
      <w:bodyDiv w:val="1"/>
      <w:marLeft w:val="0"/>
      <w:marRight w:val="0"/>
      <w:marTop w:val="0"/>
      <w:marBottom w:val="0"/>
      <w:divBdr>
        <w:top w:val="none" w:sz="0" w:space="0" w:color="auto"/>
        <w:left w:val="none" w:sz="0" w:space="0" w:color="auto"/>
        <w:bottom w:val="none" w:sz="0" w:space="0" w:color="auto"/>
        <w:right w:val="none" w:sz="0" w:space="0" w:color="auto"/>
      </w:divBdr>
      <w:divsChild>
        <w:div w:id="603617769">
          <w:marLeft w:val="0"/>
          <w:marRight w:val="0"/>
          <w:marTop w:val="0"/>
          <w:marBottom w:val="0"/>
          <w:divBdr>
            <w:top w:val="none" w:sz="0" w:space="0" w:color="auto"/>
            <w:left w:val="none" w:sz="0" w:space="0" w:color="auto"/>
            <w:bottom w:val="none" w:sz="0" w:space="0" w:color="auto"/>
            <w:right w:val="none" w:sz="0" w:space="0" w:color="auto"/>
          </w:divBdr>
          <w:divsChild>
            <w:div w:id="788278191">
              <w:marLeft w:val="0"/>
              <w:marRight w:val="0"/>
              <w:marTop w:val="0"/>
              <w:marBottom w:val="0"/>
              <w:divBdr>
                <w:top w:val="none" w:sz="0" w:space="0" w:color="auto"/>
                <w:left w:val="none" w:sz="0" w:space="0" w:color="auto"/>
                <w:bottom w:val="none" w:sz="0" w:space="0" w:color="auto"/>
                <w:right w:val="none" w:sz="0" w:space="0" w:color="auto"/>
              </w:divBdr>
            </w:div>
            <w:div w:id="1608542396">
              <w:marLeft w:val="0"/>
              <w:marRight w:val="0"/>
              <w:marTop w:val="0"/>
              <w:marBottom w:val="0"/>
              <w:divBdr>
                <w:top w:val="none" w:sz="0" w:space="0" w:color="auto"/>
                <w:left w:val="none" w:sz="0" w:space="0" w:color="auto"/>
                <w:bottom w:val="none" w:sz="0" w:space="0" w:color="auto"/>
                <w:right w:val="none" w:sz="0" w:space="0" w:color="auto"/>
              </w:divBdr>
            </w:div>
            <w:div w:id="525682849">
              <w:marLeft w:val="0"/>
              <w:marRight w:val="0"/>
              <w:marTop w:val="0"/>
              <w:marBottom w:val="0"/>
              <w:divBdr>
                <w:top w:val="none" w:sz="0" w:space="0" w:color="auto"/>
                <w:left w:val="none" w:sz="0" w:space="0" w:color="auto"/>
                <w:bottom w:val="none" w:sz="0" w:space="0" w:color="auto"/>
                <w:right w:val="none" w:sz="0" w:space="0" w:color="auto"/>
              </w:divBdr>
            </w:div>
            <w:div w:id="1852648653">
              <w:marLeft w:val="0"/>
              <w:marRight w:val="0"/>
              <w:marTop w:val="0"/>
              <w:marBottom w:val="0"/>
              <w:divBdr>
                <w:top w:val="none" w:sz="0" w:space="0" w:color="auto"/>
                <w:left w:val="none" w:sz="0" w:space="0" w:color="auto"/>
                <w:bottom w:val="none" w:sz="0" w:space="0" w:color="auto"/>
                <w:right w:val="none" w:sz="0" w:space="0" w:color="auto"/>
              </w:divBdr>
            </w:div>
            <w:div w:id="920866468">
              <w:marLeft w:val="0"/>
              <w:marRight w:val="0"/>
              <w:marTop w:val="0"/>
              <w:marBottom w:val="0"/>
              <w:divBdr>
                <w:top w:val="none" w:sz="0" w:space="0" w:color="auto"/>
                <w:left w:val="none" w:sz="0" w:space="0" w:color="auto"/>
                <w:bottom w:val="none" w:sz="0" w:space="0" w:color="auto"/>
                <w:right w:val="none" w:sz="0" w:space="0" w:color="auto"/>
              </w:divBdr>
            </w:div>
            <w:div w:id="2028746544">
              <w:marLeft w:val="0"/>
              <w:marRight w:val="0"/>
              <w:marTop w:val="0"/>
              <w:marBottom w:val="0"/>
              <w:divBdr>
                <w:top w:val="none" w:sz="0" w:space="0" w:color="auto"/>
                <w:left w:val="none" w:sz="0" w:space="0" w:color="auto"/>
                <w:bottom w:val="none" w:sz="0" w:space="0" w:color="auto"/>
                <w:right w:val="none" w:sz="0" w:space="0" w:color="auto"/>
              </w:divBdr>
            </w:div>
            <w:div w:id="840968988">
              <w:marLeft w:val="0"/>
              <w:marRight w:val="0"/>
              <w:marTop w:val="0"/>
              <w:marBottom w:val="0"/>
              <w:divBdr>
                <w:top w:val="none" w:sz="0" w:space="0" w:color="auto"/>
                <w:left w:val="none" w:sz="0" w:space="0" w:color="auto"/>
                <w:bottom w:val="none" w:sz="0" w:space="0" w:color="auto"/>
                <w:right w:val="none" w:sz="0" w:space="0" w:color="auto"/>
              </w:divBdr>
            </w:div>
            <w:div w:id="1424374804">
              <w:marLeft w:val="0"/>
              <w:marRight w:val="0"/>
              <w:marTop w:val="0"/>
              <w:marBottom w:val="0"/>
              <w:divBdr>
                <w:top w:val="none" w:sz="0" w:space="0" w:color="auto"/>
                <w:left w:val="none" w:sz="0" w:space="0" w:color="auto"/>
                <w:bottom w:val="none" w:sz="0" w:space="0" w:color="auto"/>
                <w:right w:val="none" w:sz="0" w:space="0" w:color="auto"/>
              </w:divBdr>
            </w:div>
            <w:div w:id="1777670067">
              <w:marLeft w:val="0"/>
              <w:marRight w:val="0"/>
              <w:marTop w:val="0"/>
              <w:marBottom w:val="0"/>
              <w:divBdr>
                <w:top w:val="none" w:sz="0" w:space="0" w:color="auto"/>
                <w:left w:val="none" w:sz="0" w:space="0" w:color="auto"/>
                <w:bottom w:val="none" w:sz="0" w:space="0" w:color="auto"/>
                <w:right w:val="none" w:sz="0" w:space="0" w:color="auto"/>
              </w:divBdr>
            </w:div>
            <w:div w:id="914898460">
              <w:marLeft w:val="0"/>
              <w:marRight w:val="0"/>
              <w:marTop w:val="0"/>
              <w:marBottom w:val="0"/>
              <w:divBdr>
                <w:top w:val="none" w:sz="0" w:space="0" w:color="auto"/>
                <w:left w:val="none" w:sz="0" w:space="0" w:color="auto"/>
                <w:bottom w:val="none" w:sz="0" w:space="0" w:color="auto"/>
                <w:right w:val="none" w:sz="0" w:space="0" w:color="auto"/>
              </w:divBdr>
            </w:div>
            <w:div w:id="12575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1229">
      <w:bodyDiv w:val="1"/>
      <w:marLeft w:val="0"/>
      <w:marRight w:val="0"/>
      <w:marTop w:val="0"/>
      <w:marBottom w:val="0"/>
      <w:divBdr>
        <w:top w:val="none" w:sz="0" w:space="0" w:color="auto"/>
        <w:left w:val="none" w:sz="0" w:space="0" w:color="auto"/>
        <w:bottom w:val="none" w:sz="0" w:space="0" w:color="auto"/>
        <w:right w:val="none" w:sz="0" w:space="0" w:color="auto"/>
      </w:divBdr>
    </w:div>
    <w:div w:id="485901074">
      <w:bodyDiv w:val="1"/>
      <w:marLeft w:val="0"/>
      <w:marRight w:val="0"/>
      <w:marTop w:val="0"/>
      <w:marBottom w:val="0"/>
      <w:divBdr>
        <w:top w:val="none" w:sz="0" w:space="0" w:color="auto"/>
        <w:left w:val="none" w:sz="0" w:space="0" w:color="auto"/>
        <w:bottom w:val="none" w:sz="0" w:space="0" w:color="auto"/>
        <w:right w:val="none" w:sz="0" w:space="0" w:color="auto"/>
      </w:divBdr>
    </w:div>
    <w:div w:id="504250920">
      <w:bodyDiv w:val="1"/>
      <w:marLeft w:val="0"/>
      <w:marRight w:val="0"/>
      <w:marTop w:val="0"/>
      <w:marBottom w:val="0"/>
      <w:divBdr>
        <w:top w:val="none" w:sz="0" w:space="0" w:color="auto"/>
        <w:left w:val="none" w:sz="0" w:space="0" w:color="auto"/>
        <w:bottom w:val="none" w:sz="0" w:space="0" w:color="auto"/>
        <w:right w:val="none" w:sz="0" w:space="0" w:color="auto"/>
      </w:divBdr>
    </w:div>
    <w:div w:id="646059125">
      <w:bodyDiv w:val="1"/>
      <w:marLeft w:val="0"/>
      <w:marRight w:val="0"/>
      <w:marTop w:val="0"/>
      <w:marBottom w:val="0"/>
      <w:divBdr>
        <w:top w:val="none" w:sz="0" w:space="0" w:color="auto"/>
        <w:left w:val="none" w:sz="0" w:space="0" w:color="auto"/>
        <w:bottom w:val="none" w:sz="0" w:space="0" w:color="auto"/>
        <w:right w:val="none" w:sz="0" w:space="0" w:color="auto"/>
      </w:divBdr>
    </w:div>
    <w:div w:id="803078650">
      <w:bodyDiv w:val="1"/>
      <w:marLeft w:val="0"/>
      <w:marRight w:val="0"/>
      <w:marTop w:val="0"/>
      <w:marBottom w:val="0"/>
      <w:divBdr>
        <w:top w:val="none" w:sz="0" w:space="0" w:color="auto"/>
        <w:left w:val="none" w:sz="0" w:space="0" w:color="auto"/>
        <w:bottom w:val="none" w:sz="0" w:space="0" w:color="auto"/>
        <w:right w:val="none" w:sz="0" w:space="0" w:color="auto"/>
      </w:divBdr>
    </w:div>
    <w:div w:id="839389562">
      <w:bodyDiv w:val="1"/>
      <w:marLeft w:val="0"/>
      <w:marRight w:val="0"/>
      <w:marTop w:val="0"/>
      <w:marBottom w:val="0"/>
      <w:divBdr>
        <w:top w:val="none" w:sz="0" w:space="0" w:color="auto"/>
        <w:left w:val="none" w:sz="0" w:space="0" w:color="auto"/>
        <w:bottom w:val="none" w:sz="0" w:space="0" w:color="auto"/>
        <w:right w:val="none" w:sz="0" w:space="0" w:color="auto"/>
      </w:divBdr>
      <w:divsChild>
        <w:div w:id="1969123525">
          <w:marLeft w:val="0"/>
          <w:marRight w:val="0"/>
          <w:marTop w:val="0"/>
          <w:marBottom w:val="0"/>
          <w:divBdr>
            <w:top w:val="none" w:sz="0" w:space="0" w:color="auto"/>
            <w:left w:val="none" w:sz="0" w:space="0" w:color="auto"/>
            <w:bottom w:val="none" w:sz="0" w:space="0" w:color="auto"/>
            <w:right w:val="none" w:sz="0" w:space="0" w:color="auto"/>
          </w:divBdr>
          <w:divsChild>
            <w:div w:id="1264268895">
              <w:marLeft w:val="0"/>
              <w:marRight w:val="0"/>
              <w:marTop w:val="0"/>
              <w:marBottom w:val="0"/>
              <w:divBdr>
                <w:top w:val="none" w:sz="0" w:space="0" w:color="auto"/>
                <w:left w:val="none" w:sz="0" w:space="0" w:color="auto"/>
                <w:bottom w:val="none" w:sz="0" w:space="0" w:color="auto"/>
                <w:right w:val="none" w:sz="0" w:space="0" w:color="auto"/>
              </w:divBdr>
              <w:divsChild>
                <w:div w:id="673920599">
                  <w:marLeft w:val="0"/>
                  <w:marRight w:val="0"/>
                  <w:marTop w:val="0"/>
                  <w:marBottom w:val="0"/>
                  <w:divBdr>
                    <w:top w:val="none" w:sz="0" w:space="0" w:color="auto"/>
                    <w:left w:val="none" w:sz="0" w:space="0" w:color="auto"/>
                    <w:bottom w:val="none" w:sz="0" w:space="0" w:color="auto"/>
                    <w:right w:val="none" w:sz="0" w:space="0" w:color="auto"/>
                  </w:divBdr>
                  <w:divsChild>
                    <w:div w:id="1963149305">
                      <w:marLeft w:val="0"/>
                      <w:marRight w:val="0"/>
                      <w:marTop w:val="0"/>
                      <w:marBottom w:val="0"/>
                      <w:divBdr>
                        <w:top w:val="none" w:sz="0" w:space="0" w:color="auto"/>
                        <w:left w:val="none" w:sz="0" w:space="0" w:color="auto"/>
                        <w:bottom w:val="none" w:sz="0" w:space="0" w:color="auto"/>
                        <w:right w:val="none" w:sz="0" w:space="0" w:color="auto"/>
                      </w:divBdr>
                      <w:divsChild>
                        <w:div w:id="409276196">
                          <w:marLeft w:val="0"/>
                          <w:marRight w:val="0"/>
                          <w:marTop w:val="0"/>
                          <w:marBottom w:val="0"/>
                          <w:divBdr>
                            <w:top w:val="none" w:sz="0" w:space="0" w:color="auto"/>
                            <w:left w:val="none" w:sz="0" w:space="0" w:color="auto"/>
                            <w:bottom w:val="none" w:sz="0" w:space="0" w:color="auto"/>
                            <w:right w:val="none" w:sz="0" w:space="0" w:color="auto"/>
                          </w:divBdr>
                          <w:divsChild>
                            <w:div w:id="1265964071">
                              <w:marLeft w:val="450"/>
                              <w:marRight w:val="0"/>
                              <w:marTop w:val="0"/>
                              <w:marBottom w:val="0"/>
                              <w:divBdr>
                                <w:top w:val="none" w:sz="0" w:space="0" w:color="auto"/>
                                <w:left w:val="none" w:sz="0" w:space="0" w:color="auto"/>
                                <w:bottom w:val="none" w:sz="0" w:space="0" w:color="auto"/>
                                <w:right w:val="none" w:sz="0" w:space="0" w:color="auto"/>
                              </w:divBdr>
                              <w:divsChild>
                                <w:div w:id="3231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90582">
          <w:marLeft w:val="0"/>
          <w:marRight w:val="0"/>
          <w:marTop w:val="0"/>
          <w:marBottom w:val="0"/>
          <w:divBdr>
            <w:top w:val="none" w:sz="0" w:space="0" w:color="auto"/>
            <w:left w:val="none" w:sz="0" w:space="0" w:color="auto"/>
            <w:bottom w:val="none" w:sz="0" w:space="0" w:color="auto"/>
            <w:right w:val="none" w:sz="0" w:space="0" w:color="auto"/>
          </w:divBdr>
          <w:divsChild>
            <w:div w:id="907807111">
              <w:marLeft w:val="0"/>
              <w:marRight w:val="0"/>
              <w:marTop w:val="0"/>
              <w:marBottom w:val="0"/>
              <w:divBdr>
                <w:top w:val="none" w:sz="0" w:space="0" w:color="auto"/>
                <w:left w:val="none" w:sz="0" w:space="0" w:color="auto"/>
                <w:bottom w:val="none" w:sz="0" w:space="0" w:color="auto"/>
                <w:right w:val="none" w:sz="0" w:space="0" w:color="auto"/>
              </w:divBdr>
              <w:divsChild>
                <w:div w:id="2041592314">
                  <w:marLeft w:val="0"/>
                  <w:marRight w:val="0"/>
                  <w:marTop w:val="0"/>
                  <w:marBottom w:val="0"/>
                  <w:divBdr>
                    <w:top w:val="none" w:sz="0" w:space="0" w:color="auto"/>
                    <w:left w:val="none" w:sz="0" w:space="0" w:color="auto"/>
                    <w:bottom w:val="none" w:sz="0" w:space="0" w:color="auto"/>
                    <w:right w:val="none" w:sz="0" w:space="0" w:color="auto"/>
                  </w:divBdr>
                  <w:divsChild>
                    <w:div w:id="1636906418">
                      <w:marLeft w:val="0"/>
                      <w:marRight w:val="0"/>
                      <w:marTop w:val="0"/>
                      <w:marBottom w:val="0"/>
                      <w:divBdr>
                        <w:top w:val="none" w:sz="0" w:space="0" w:color="auto"/>
                        <w:left w:val="none" w:sz="0" w:space="0" w:color="auto"/>
                        <w:bottom w:val="none" w:sz="0" w:space="0" w:color="auto"/>
                        <w:right w:val="none" w:sz="0" w:space="0" w:color="auto"/>
                      </w:divBdr>
                      <w:divsChild>
                        <w:div w:id="1533961305">
                          <w:marLeft w:val="0"/>
                          <w:marRight w:val="0"/>
                          <w:marTop w:val="0"/>
                          <w:marBottom w:val="0"/>
                          <w:divBdr>
                            <w:top w:val="none" w:sz="0" w:space="0" w:color="auto"/>
                            <w:left w:val="none" w:sz="0" w:space="0" w:color="auto"/>
                            <w:bottom w:val="none" w:sz="0" w:space="0" w:color="auto"/>
                            <w:right w:val="none" w:sz="0" w:space="0" w:color="auto"/>
                          </w:divBdr>
                          <w:divsChild>
                            <w:div w:id="413237076">
                              <w:marLeft w:val="0"/>
                              <w:marRight w:val="450"/>
                              <w:marTop w:val="0"/>
                              <w:marBottom w:val="0"/>
                              <w:divBdr>
                                <w:top w:val="none" w:sz="0" w:space="0" w:color="auto"/>
                                <w:left w:val="none" w:sz="0" w:space="0" w:color="auto"/>
                                <w:bottom w:val="none" w:sz="0" w:space="0" w:color="auto"/>
                                <w:right w:val="none" w:sz="0" w:space="0" w:color="auto"/>
                              </w:divBdr>
                              <w:divsChild>
                                <w:div w:id="7236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961286">
      <w:bodyDiv w:val="1"/>
      <w:marLeft w:val="0"/>
      <w:marRight w:val="0"/>
      <w:marTop w:val="0"/>
      <w:marBottom w:val="0"/>
      <w:divBdr>
        <w:top w:val="none" w:sz="0" w:space="0" w:color="auto"/>
        <w:left w:val="none" w:sz="0" w:space="0" w:color="auto"/>
        <w:bottom w:val="none" w:sz="0" w:space="0" w:color="auto"/>
        <w:right w:val="none" w:sz="0" w:space="0" w:color="auto"/>
      </w:divBdr>
    </w:div>
    <w:div w:id="1034235023">
      <w:bodyDiv w:val="1"/>
      <w:marLeft w:val="0"/>
      <w:marRight w:val="0"/>
      <w:marTop w:val="0"/>
      <w:marBottom w:val="0"/>
      <w:divBdr>
        <w:top w:val="none" w:sz="0" w:space="0" w:color="auto"/>
        <w:left w:val="none" w:sz="0" w:space="0" w:color="auto"/>
        <w:bottom w:val="none" w:sz="0" w:space="0" w:color="auto"/>
        <w:right w:val="none" w:sz="0" w:space="0" w:color="auto"/>
      </w:divBdr>
    </w:div>
    <w:div w:id="1150555523">
      <w:bodyDiv w:val="1"/>
      <w:marLeft w:val="0"/>
      <w:marRight w:val="0"/>
      <w:marTop w:val="0"/>
      <w:marBottom w:val="0"/>
      <w:divBdr>
        <w:top w:val="none" w:sz="0" w:space="0" w:color="auto"/>
        <w:left w:val="none" w:sz="0" w:space="0" w:color="auto"/>
        <w:bottom w:val="none" w:sz="0" w:space="0" w:color="auto"/>
        <w:right w:val="none" w:sz="0" w:space="0" w:color="auto"/>
      </w:divBdr>
    </w:div>
    <w:div w:id="1262764282">
      <w:bodyDiv w:val="1"/>
      <w:marLeft w:val="0"/>
      <w:marRight w:val="0"/>
      <w:marTop w:val="0"/>
      <w:marBottom w:val="0"/>
      <w:divBdr>
        <w:top w:val="none" w:sz="0" w:space="0" w:color="auto"/>
        <w:left w:val="none" w:sz="0" w:space="0" w:color="auto"/>
        <w:bottom w:val="none" w:sz="0" w:space="0" w:color="auto"/>
        <w:right w:val="none" w:sz="0" w:space="0" w:color="auto"/>
      </w:divBdr>
    </w:div>
    <w:div w:id="1321815429">
      <w:bodyDiv w:val="1"/>
      <w:marLeft w:val="0"/>
      <w:marRight w:val="0"/>
      <w:marTop w:val="0"/>
      <w:marBottom w:val="0"/>
      <w:divBdr>
        <w:top w:val="none" w:sz="0" w:space="0" w:color="auto"/>
        <w:left w:val="none" w:sz="0" w:space="0" w:color="auto"/>
        <w:bottom w:val="none" w:sz="0" w:space="0" w:color="auto"/>
        <w:right w:val="none" w:sz="0" w:space="0" w:color="auto"/>
      </w:divBdr>
      <w:divsChild>
        <w:div w:id="251741251">
          <w:marLeft w:val="0"/>
          <w:marRight w:val="0"/>
          <w:marTop w:val="0"/>
          <w:marBottom w:val="0"/>
          <w:divBdr>
            <w:top w:val="none" w:sz="0" w:space="0" w:color="auto"/>
            <w:left w:val="none" w:sz="0" w:space="0" w:color="auto"/>
            <w:bottom w:val="none" w:sz="0" w:space="0" w:color="auto"/>
            <w:right w:val="none" w:sz="0" w:space="0" w:color="auto"/>
          </w:divBdr>
          <w:divsChild>
            <w:div w:id="1742025703">
              <w:marLeft w:val="0"/>
              <w:marRight w:val="0"/>
              <w:marTop w:val="0"/>
              <w:marBottom w:val="0"/>
              <w:divBdr>
                <w:top w:val="none" w:sz="0" w:space="0" w:color="auto"/>
                <w:left w:val="none" w:sz="0" w:space="0" w:color="auto"/>
                <w:bottom w:val="none" w:sz="0" w:space="0" w:color="auto"/>
                <w:right w:val="none" w:sz="0" w:space="0" w:color="auto"/>
              </w:divBdr>
            </w:div>
            <w:div w:id="1110903949">
              <w:marLeft w:val="0"/>
              <w:marRight w:val="0"/>
              <w:marTop w:val="0"/>
              <w:marBottom w:val="0"/>
              <w:divBdr>
                <w:top w:val="none" w:sz="0" w:space="0" w:color="auto"/>
                <w:left w:val="none" w:sz="0" w:space="0" w:color="auto"/>
                <w:bottom w:val="none" w:sz="0" w:space="0" w:color="auto"/>
                <w:right w:val="none" w:sz="0" w:space="0" w:color="auto"/>
              </w:divBdr>
            </w:div>
            <w:div w:id="55051983">
              <w:marLeft w:val="0"/>
              <w:marRight w:val="0"/>
              <w:marTop w:val="0"/>
              <w:marBottom w:val="0"/>
              <w:divBdr>
                <w:top w:val="none" w:sz="0" w:space="0" w:color="auto"/>
                <w:left w:val="none" w:sz="0" w:space="0" w:color="auto"/>
                <w:bottom w:val="none" w:sz="0" w:space="0" w:color="auto"/>
                <w:right w:val="none" w:sz="0" w:space="0" w:color="auto"/>
              </w:divBdr>
            </w:div>
            <w:div w:id="836388019">
              <w:marLeft w:val="0"/>
              <w:marRight w:val="0"/>
              <w:marTop w:val="0"/>
              <w:marBottom w:val="0"/>
              <w:divBdr>
                <w:top w:val="none" w:sz="0" w:space="0" w:color="auto"/>
                <w:left w:val="none" w:sz="0" w:space="0" w:color="auto"/>
                <w:bottom w:val="none" w:sz="0" w:space="0" w:color="auto"/>
                <w:right w:val="none" w:sz="0" w:space="0" w:color="auto"/>
              </w:divBdr>
            </w:div>
            <w:div w:id="467937847">
              <w:marLeft w:val="0"/>
              <w:marRight w:val="0"/>
              <w:marTop w:val="0"/>
              <w:marBottom w:val="0"/>
              <w:divBdr>
                <w:top w:val="none" w:sz="0" w:space="0" w:color="auto"/>
                <w:left w:val="none" w:sz="0" w:space="0" w:color="auto"/>
                <w:bottom w:val="none" w:sz="0" w:space="0" w:color="auto"/>
                <w:right w:val="none" w:sz="0" w:space="0" w:color="auto"/>
              </w:divBdr>
            </w:div>
            <w:div w:id="335688244">
              <w:marLeft w:val="0"/>
              <w:marRight w:val="0"/>
              <w:marTop w:val="0"/>
              <w:marBottom w:val="0"/>
              <w:divBdr>
                <w:top w:val="none" w:sz="0" w:space="0" w:color="auto"/>
                <w:left w:val="none" w:sz="0" w:space="0" w:color="auto"/>
                <w:bottom w:val="none" w:sz="0" w:space="0" w:color="auto"/>
                <w:right w:val="none" w:sz="0" w:space="0" w:color="auto"/>
              </w:divBdr>
            </w:div>
            <w:div w:id="2037347596">
              <w:marLeft w:val="0"/>
              <w:marRight w:val="0"/>
              <w:marTop w:val="0"/>
              <w:marBottom w:val="0"/>
              <w:divBdr>
                <w:top w:val="none" w:sz="0" w:space="0" w:color="auto"/>
                <w:left w:val="none" w:sz="0" w:space="0" w:color="auto"/>
                <w:bottom w:val="none" w:sz="0" w:space="0" w:color="auto"/>
                <w:right w:val="none" w:sz="0" w:space="0" w:color="auto"/>
              </w:divBdr>
            </w:div>
            <w:div w:id="1943603912">
              <w:marLeft w:val="0"/>
              <w:marRight w:val="0"/>
              <w:marTop w:val="0"/>
              <w:marBottom w:val="0"/>
              <w:divBdr>
                <w:top w:val="none" w:sz="0" w:space="0" w:color="auto"/>
                <w:left w:val="none" w:sz="0" w:space="0" w:color="auto"/>
                <w:bottom w:val="none" w:sz="0" w:space="0" w:color="auto"/>
                <w:right w:val="none" w:sz="0" w:space="0" w:color="auto"/>
              </w:divBdr>
            </w:div>
            <w:div w:id="440146994">
              <w:marLeft w:val="0"/>
              <w:marRight w:val="0"/>
              <w:marTop w:val="0"/>
              <w:marBottom w:val="0"/>
              <w:divBdr>
                <w:top w:val="none" w:sz="0" w:space="0" w:color="auto"/>
                <w:left w:val="none" w:sz="0" w:space="0" w:color="auto"/>
                <w:bottom w:val="none" w:sz="0" w:space="0" w:color="auto"/>
                <w:right w:val="none" w:sz="0" w:space="0" w:color="auto"/>
              </w:divBdr>
            </w:div>
            <w:div w:id="1005127759">
              <w:marLeft w:val="0"/>
              <w:marRight w:val="0"/>
              <w:marTop w:val="0"/>
              <w:marBottom w:val="0"/>
              <w:divBdr>
                <w:top w:val="none" w:sz="0" w:space="0" w:color="auto"/>
                <w:left w:val="none" w:sz="0" w:space="0" w:color="auto"/>
                <w:bottom w:val="none" w:sz="0" w:space="0" w:color="auto"/>
                <w:right w:val="none" w:sz="0" w:space="0" w:color="auto"/>
              </w:divBdr>
            </w:div>
            <w:div w:id="13778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8384">
      <w:bodyDiv w:val="1"/>
      <w:marLeft w:val="0"/>
      <w:marRight w:val="0"/>
      <w:marTop w:val="0"/>
      <w:marBottom w:val="0"/>
      <w:divBdr>
        <w:top w:val="none" w:sz="0" w:space="0" w:color="auto"/>
        <w:left w:val="none" w:sz="0" w:space="0" w:color="auto"/>
        <w:bottom w:val="none" w:sz="0" w:space="0" w:color="auto"/>
        <w:right w:val="none" w:sz="0" w:space="0" w:color="auto"/>
      </w:divBdr>
      <w:divsChild>
        <w:div w:id="1963418771">
          <w:marLeft w:val="0"/>
          <w:marRight w:val="0"/>
          <w:marTop w:val="0"/>
          <w:marBottom w:val="0"/>
          <w:divBdr>
            <w:top w:val="none" w:sz="0" w:space="0" w:color="auto"/>
            <w:left w:val="none" w:sz="0" w:space="0" w:color="auto"/>
            <w:bottom w:val="none" w:sz="0" w:space="0" w:color="auto"/>
            <w:right w:val="none" w:sz="0" w:space="0" w:color="auto"/>
          </w:divBdr>
          <w:divsChild>
            <w:div w:id="2115007929">
              <w:marLeft w:val="0"/>
              <w:marRight w:val="0"/>
              <w:marTop w:val="0"/>
              <w:marBottom w:val="0"/>
              <w:divBdr>
                <w:top w:val="none" w:sz="0" w:space="0" w:color="auto"/>
                <w:left w:val="none" w:sz="0" w:space="0" w:color="auto"/>
                <w:bottom w:val="none" w:sz="0" w:space="0" w:color="auto"/>
                <w:right w:val="none" w:sz="0" w:space="0" w:color="auto"/>
              </w:divBdr>
              <w:divsChild>
                <w:div w:id="453443914">
                  <w:marLeft w:val="0"/>
                  <w:marRight w:val="0"/>
                  <w:marTop w:val="0"/>
                  <w:marBottom w:val="0"/>
                  <w:divBdr>
                    <w:top w:val="none" w:sz="0" w:space="0" w:color="auto"/>
                    <w:left w:val="none" w:sz="0" w:space="0" w:color="auto"/>
                    <w:bottom w:val="none" w:sz="0" w:space="0" w:color="auto"/>
                    <w:right w:val="none" w:sz="0" w:space="0" w:color="auto"/>
                  </w:divBdr>
                  <w:divsChild>
                    <w:div w:id="1174953611">
                      <w:marLeft w:val="0"/>
                      <w:marRight w:val="0"/>
                      <w:marTop w:val="0"/>
                      <w:marBottom w:val="0"/>
                      <w:divBdr>
                        <w:top w:val="none" w:sz="0" w:space="0" w:color="auto"/>
                        <w:left w:val="none" w:sz="0" w:space="0" w:color="auto"/>
                        <w:bottom w:val="none" w:sz="0" w:space="0" w:color="auto"/>
                        <w:right w:val="none" w:sz="0" w:space="0" w:color="auto"/>
                      </w:divBdr>
                      <w:divsChild>
                        <w:div w:id="1529294289">
                          <w:marLeft w:val="0"/>
                          <w:marRight w:val="0"/>
                          <w:marTop w:val="0"/>
                          <w:marBottom w:val="0"/>
                          <w:divBdr>
                            <w:top w:val="none" w:sz="0" w:space="0" w:color="auto"/>
                            <w:left w:val="none" w:sz="0" w:space="0" w:color="auto"/>
                            <w:bottom w:val="none" w:sz="0" w:space="0" w:color="auto"/>
                            <w:right w:val="none" w:sz="0" w:space="0" w:color="auto"/>
                          </w:divBdr>
                          <w:divsChild>
                            <w:div w:id="1333334740">
                              <w:marLeft w:val="450"/>
                              <w:marRight w:val="0"/>
                              <w:marTop w:val="0"/>
                              <w:marBottom w:val="0"/>
                              <w:divBdr>
                                <w:top w:val="none" w:sz="0" w:space="0" w:color="auto"/>
                                <w:left w:val="none" w:sz="0" w:space="0" w:color="auto"/>
                                <w:bottom w:val="none" w:sz="0" w:space="0" w:color="auto"/>
                                <w:right w:val="none" w:sz="0" w:space="0" w:color="auto"/>
                              </w:divBdr>
                              <w:divsChild>
                                <w:div w:id="11014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208294">
          <w:marLeft w:val="0"/>
          <w:marRight w:val="0"/>
          <w:marTop w:val="0"/>
          <w:marBottom w:val="0"/>
          <w:divBdr>
            <w:top w:val="none" w:sz="0" w:space="0" w:color="auto"/>
            <w:left w:val="none" w:sz="0" w:space="0" w:color="auto"/>
            <w:bottom w:val="none" w:sz="0" w:space="0" w:color="auto"/>
            <w:right w:val="none" w:sz="0" w:space="0" w:color="auto"/>
          </w:divBdr>
          <w:divsChild>
            <w:div w:id="1589804191">
              <w:marLeft w:val="0"/>
              <w:marRight w:val="0"/>
              <w:marTop w:val="0"/>
              <w:marBottom w:val="0"/>
              <w:divBdr>
                <w:top w:val="none" w:sz="0" w:space="0" w:color="auto"/>
                <w:left w:val="none" w:sz="0" w:space="0" w:color="auto"/>
                <w:bottom w:val="none" w:sz="0" w:space="0" w:color="auto"/>
                <w:right w:val="none" w:sz="0" w:space="0" w:color="auto"/>
              </w:divBdr>
              <w:divsChild>
                <w:div w:id="980187567">
                  <w:marLeft w:val="0"/>
                  <w:marRight w:val="0"/>
                  <w:marTop w:val="0"/>
                  <w:marBottom w:val="0"/>
                  <w:divBdr>
                    <w:top w:val="none" w:sz="0" w:space="0" w:color="auto"/>
                    <w:left w:val="none" w:sz="0" w:space="0" w:color="auto"/>
                    <w:bottom w:val="none" w:sz="0" w:space="0" w:color="auto"/>
                    <w:right w:val="none" w:sz="0" w:space="0" w:color="auto"/>
                  </w:divBdr>
                  <w:divsChild>
                    <w:div w:id="1425880126">
                      <w:marLeft w:val="0"/>
                      <w:marRight w:val="0"/>
                      <w:marTop w:val="0"/>
                      <w:marBottom w:val="0"/>
                      <w:divBdr>
                        <w:top w:val="none" w:sz="0" w:space="0" w:color="auto"/>
                        <w:left w:val="none" w:sz="0" w:space="0" w:color="auto"/>
                        <w:bottom w:val="none" w:sz="0" w:space="0" w:color="auto"/>
                        <w:right w:val="none" w:sz="0" w:space="0" w:color="auto"/>
                      </w:divBdr>
                      <w:divsChild>
                        <w:div w:id="1524200648">
                          <w:marLeft w:val="0"/>
                          <w:marRight w:val="0"/>
                          <w:marTop w:val="0"/>
                          <w:marBottom w:val="0"/>
                          <w:divBdr>
                            <w:top w:val="none" w:sz="0" w:space="0" w:color="auto"/>
                            <w:left w:val="none" w:sz="0" w:space="0" w:color="auto"/>
                            <w:bottom w:val="none" w:sz="0" w:space="0" w:color="auto"/>
                            <w:right w:val="none" w:sz="0" w:space="0" w:color="auto"/>
                          </w:divBdr>
                          <w:divsChild>
                            <w:div w:id="157890099">
                              <w:marLeft w:val="0"/>
                              <w:marRight w:val="450"/>
                              <w:marTop w:val="0"/>
                              <w:marBottom w:val="0"/>
                              <w:divBdr>
                                <w:top w:val="none" w:sz="0" w:space="0" w:color="auto"/>
                                <w:left w:val="none" w:sz="0" w:space="0" w:color="auto"/>
                                <w:bottom w:val="none" w:sz="0" w:space="0" w:color="auto"/>
                                <w:right w:val="none" w:sz="0" w:space="0" w:color="auto"/>
                              </w:divBdr>
                              <w:divsChild>
                                <w:div w:id="6951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999786">
      <w:bodyDiv w:val="1"/>
      <w:marLeft w:val="0"/>
      <w:marRight w:val="0"/>
      <w:marTop w:val="0"/>
      <w:marBottom w:val="0"/>
      <w:divBdr>
        <w:top w:val="none" w:sz="0" w:space="0" w:color="auto"/>
        <w:left w:val="none" w:sz="0" w:space="0" w:color="auto"/>
        <w:bottom w:val="none" w:sz="0" w:space="0" w:color="auto"/>
        <w:right w:val="none" w:sz="0" w:space="0" w:color="auto"/>
      </w:divBdr>
    </w:div>
    <w:div w:id="1481652639">
      <w:bodyDiv w:val="1"/>
      <w:marLeft w:val="0"/>
      <w:marRight w:val="0"/>
      <w:marTop w:val="0"/>
      <w:marBottom w:val="0"/>
      <w:divBdr>
        <w:top w:val="none" w:sz="0" w:space="0" w:color="auto"/>
        <w:left w:val="none" w:sz="0" w:space="0" w:color="auto"/>
        <w:bottom w:val="none" w:sz="0" w:space="0" w:color="auto"/>
        <w:right w:val="none" w:sz="0" w:space="0" w:color="auto"/>
      </w:divBdr>
      <w:divsChild>
        <w:div w:id="429594619">
          <w:marLeft w:val="0"/>
          <w:marRight w:val="0"/>
          <w:marTop w:val="0"/>
          <w:marBottom w:val="0"/>
          <w:divBdr>
            <w:top w:val="none" w:sz="0" w:space="0" w:color="auto"/>
            <w:left w:val="none" w:sz="0" w:space="0" w:color="auto"/>
            <w:bottom w:val="none" w:sz="0" w:space="0" w:color="auto"/>
            <w:right w:val="none" w:sz="0" w:space="0" w:color="auto"/>
          </w:divBdr>
          <w:divsChild>
            <w:div w:id="896432134">
              <w:marLeft w:val="0"/>
              <w:marRight w:val="0"/>
              <w:marTop w:val="0"/>
              <w:marBottom w:val="0"/>
              <w:divBdr>
                <w:top w:val="none" w:sz="0" w:space="0" w:color="auto"/>
                <w:left w:val="none" w:sz="0" w:space="0" w:color="auto"/>
                <w:bottom w:val="none" w:sz="0" w:space="0" w:color="auto"/>
                <w:right w:val="none" w:sz="0" w:space="0" w:color="auto"/>
              </w:divBdr>
              <w:divsChild>
                <w:div w:id="890000485">
                  <w:marLeft w:val="0"/>
                  <w:marRight w:val="0"/>
                  <w:marTop w:val="0"/>
                  <w:marBottom w:val="0"/>
                  <w:divBdr>
                    <w:top w:val="none" w:sz="0" w:space="0" w:color="auto"/>
                    <w:left w:val="none" w:sz="0" w:space="0" w:color="auto"/>
                    <w:bottom w:val="none" w:sz="0" w:space="0" w:color="auto"/>
                    <w:right w:val="none" w:sz="0" w:space="0" w:color="auto"/>
                  </w:divBdr>
                  <w:divsChild>
                    <w:div w:id="2020159703">
                      <w:marLeft w:val="0"/>
                      <w:marRight w:val="0"/>
                      <w:marTop w:val="0"/>
                      <w:marBottom w:val="0"/>
                      <w:divBdr>
                        <w:top w:val="none" w:sz="0" w:space="0" w:color="auto"/>
                        <w:left w:val="none" w:sz="0" w:space="0" w:color="auto"/>
                        <w:bottom w:val="none" w:sz="0" w:space="0" w:color="auto"/>
                        <w:right w:val="none" w:sz="0" w:space="0" w:color="auto"/>
                      </w:divBdr>
                      <w:divsChild>
                        <w:div w:id="1267739477">
                          <w:marLeft w:val="0"/>
                          <w:marRight w:val="0"/>
                          <w:marTop w:val="0"/>
                          <w:marBottom w:val="0"/>
                          <w:divBdr>
                            <w:top w:val="none" w:sz="0" w:space="0" w:color="auto"/>
                            <w:left w:val="none" w:sz="0" w:space="0" w:color="auto"/>
                            <w:bottom w:val="none" w:sz="0" w:space="0" w:color="auto"/>
                            <w:right w:val="none" w:sz="0" w:space="0" w:color="auto"/>
                          </w:divBdr>
                          <w:divsChild>
                            <w:div w:id="1291664070">
                              <w:marLeft w:val="450"/>
                              <w:marRight w:val="0"/>
                              <w:marTop w:val="0"/>
                              <w:marBottom w:val="0"/>
                              <w:divBdr>
                                <w:top w:val="none" w:sz="0" w:space="0" w:color="auto"/>
                                <w:left w:val="none" w:sz="0" w:space="0" w:color="auto"/>
                                <w:bottom w:val="none" w:sz="0" w:space="0" w:color="auto"/>
                                <w:right w:val="none" w:sz="0" w:space="0" w:color="auto"/>
                              </w:divBdr>
                              <w:divsChild>
                                <w:div w:id="2862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38338">
          <w:marLeft w:val="0"/>
          <w:marRight w:val="0"/>
          <w:marTop w:val="0"/>
          <w:marBottom w:val="0"/>
          <w:divBdr>
            <w:top w:val="none" w:sz="0" w:space="0" w:color="auto"/>
            <w:left w:val="none" w:sz="0" w:space="0" w:color="auto"/>
            <w:bottom w:val="none" w:sz="0" w:space="0" w:color="auto"/>
            <w:right w:val="none" w:sz="0" w:space="0" w:color="auto"/>
          </w:divBdr>
          <w:divsChild>
            <w:div w:id="1474374193">
              <w:marLeft w:val="0"/>
              <w:marRight w:val="0"/>
              <w:marTop w:val="0"/>
              <w:marBottom w:val="0"/>
              <w:divBdr>
                <w:top w:val="none" w:sz="0" w:space="0" w:color="auto"/>
                <w:left w:val="none" w:sz="0" w:space="0" w:color="auto"/>
                <w:bottom w:val="none" w:sz="0" w:space="0" w:color="auto"/>
                <w:right w:val="none" w:sz="0" w:space="0" w:color="auto"/>
              </w:divBdr>
              <w:divsChild>
                <w:div w:id="765420136">
                  <w:marLeft w:val="0"/>
                  <w:marRight w:val="0"/>
                  <w:marTop w:val="0"/>
                  <w:marBottom w:val="0"/>
                  <w:divBdr>
                    <w:top w:val="none" w:sz="0" w:space="0" w:color="auto"/>
                    <w:left w:val="none" w:sz="0" w:space="0" w:color="auto"/>
                    <w:bottom w:val="none" w:sz="0" w:space="0" w:color="auto"/>
                    <w:right w:val="none" w:sz="0" w:space="0" w:color="auto"/>
                  </w:divBdr>
                  <w:divsChild>
                    <w:div w:id="1641499447">
                      <w:marLeft w:val="0"/>
                      <w:marRight w:val="0"/>
                      <w:marTop w:val="0"/>
                      <w:marBottom w:val="0"/>
                      <w:divBdr>
                        <w:top w:val="none" w:sz="0" w:space="0" w:color="auto"/>
                        <w:left w:val="none" w:sz="0" w:space="0" w:color="auto"/>
                        <w:bottom w:val="none" w:sz="0" w:space="0" w:color="auto"/>
                        <w:right w:val="none" w:sz="0" w:space="0" w:color="auto"/>
                      </w:divBdr>
                      <w:divsChild>
                        <w:div w:id="817768977">
                          <w:marLeft w:val="0"/>
                          <w:marRight w:val="0"/>
                          <w:marTop w:val="0"/>
                          <w:marBottom w:val="0"/>
                          <w:divBdr>
                            <w:top w:val="none" w:sz="0" w:space="0" w:color="auto"/>
                            <w:left w:val="none" w:sz="0" w:space="0" w:color="auto"/>
                            <w:bottom w:val="none" w:sz="0" w:space="0" w:color="auto"/>
                            <w:right w:val="none" w:sz="0" w:space="0" w:color="auto"/>
                          </w:divBdr>
                          <w:divsChild>
                            <w:div w:id="1811287242">
                              <w:marLeft w:val="0"/>
                              <w:marRight w:val="450"/>
                              <w:marTop w:val="0"/>
                              <w:marBottom w:val="0"/>
                              <w:divBdr>
                                <w:top w:val="none" w:sz="0" w:space="0" w:color="auto"/>
                                <w:left w:val="none" w:sz="0" w:space="0" w:color="auto"/>
                                <w:bottom w:val="none" w:sz="0" w:space="0" w:color="auto"/>
                                <w:right w:val="none" w:sz="0" w:space="0" w:color="auto"/>
                              </w:divBdr>
                              <w:divsChild>
                                <w:div w:id="461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211695">
      <w:bodyDiv w:val="1"/>
      <w:marLeft w:val="0"/>
      <w:marRight w:val="0"/>
      <w:marTop w:val="0"/>
      <w:marBottom w:val="0"/>
      <w:divBdr>
        <w:top w:val="none" w:sz="0" w:space="0" w:color="auto"/>
        <w:left w:val="none" w:sz="0" w:space="0" w:color="auto"/>
        <w:bottom w:val="none" w:sz="0" w:space="0" w:color="auto"/>
        <w:right w:val="none" w:sz="0" w:space="0" w:color="auto"/>
      </w:divBdr>
      <w:divsChild>
        <w:div w:id="63652584">
          <w:marLeft w:val="0"/>
          <w:marRight w:val="0"/>
          <w:marTop w:val="0"/>
          <w:marBottom w:val="0"/>
          <w:divBdr>
            <w:top w:val="none" w:sz="0" w:space="0" w:color="auto"/>
            <w:left w:val="none" w:sz="0" w:space="0" w:color="auto"/>
            <w:bottom w:val="none" w:sz="0" w:space="0" w:color="auto"/>
            <w:right w:val="none" w:sz="0" w:space="0" w:color="auto"/>
          </w:divBdr>
          <w:divsChild>
            <w:div w:id="229073158">
              <w:marLeft w:val="0"/>
              <w:marRight w:val="0"/>
              <w:marTop w:val="0"/>
              <w:marBottom w:val="0"/>
              <w:divBdr>
                <w:top w:val="none" w:sz="0" w:space="0" w:color="auto"/>
                <w:left w:val="none" w:sz="0" w:space="0" w:color="auto"/>
                <w:bottom w:val="none" w:sz="0" w:space="0" w:color="auto"/>
                <w:right w:val="none" w:sz="0" w:space="0" w:color="auto"/>
              </w:divBdr>
            </w:div>
            <w:div w:id="1352686342">
              <w:marLeft w:val="0"/>
              <w:marRight w:val="0"/>
              <w:marTop w:val="0"/>
              <w:marBottom w:val="0"/>
              <w:divBdr>
                <w:top w:val="none" w:sz="0" w:space="0" w:color="auto"/>
                <w:left w:val="none" w:sz="0" w:space="0" w:color="auto"/>
                <w:bottom w:val="none" w:sz="0" w:space="0" w:color="auto"/>
                <w:right w:val="none" w:sz="0" w:space="0" w:color="auto"/>
              </w:divBdr>
            </w:div>
            <w:div w:id="258298986">
              <w:marLeft w:val="0"/>
              <w:marRight w:val="0"/>
              <w:marTop w:val="0"/>
              <w:marBottom w:val="0"/>
              <w:divBdr>
                <w:top w:val="none" w:sz="0" w:space="0" w:color="auto"/>
                <w:left w:val="none" w:sz="0" w:space="0" w:color="auto"/>
                <w:bottom w:val="none" w:sz="0" w:space="0" w:color="auto"/>
                <w:right w:val="none" w:sz="0" w:space="0" w:color="auto"/>
              </w:divBdr>
            </w:div>
            <w:div w:id="425732859">
              <w:marLeft w:val="0"/>
              <w:marRight w:val="0"/>
              <w:marTop w:val="0"/>
              <w:marBottom w:val="0"/>
              <w:divBdr>
                <w:top w:val="none" w:sz="0" w:space="0" w:color="auto"/>
                <w:left w:val="none" w:sz="0" w:space="0" w:color="auto"/>
                <w:bottom w:val="none" w:sz="0" w:space="0" w:color="auto"/>
                <w:right w:val="none" w:sz="0" w:space="0" w:color="auto"/>
              </w:divBdr>
            </w:div>
            <w:div w:id="2138985098">
              <w:marLeft w:val="0"/>
              <w:marRight w:val="0"/>
              <w:marTop w:val="0"/>
              <w:marBottom w:val="0"/>
              <w:divBdr>
                <w:top w:val="none" w:sz="0" w:space="0" w:color="auto"/>
                <w:left w:val="none" w:sz="0" w:space="0" w:color="auto"/>
                <w:bottom w:val="none" w:sz="0" w:space="0" w:color="auto"/>
                <w:right w:val="none" w:sz="0" w:space="0" w:color="auto"/>
              </w:divBdr>
            </w:div>
            <w:div w:id="252011530">
              <w:marLeft w:val="0"/>
              <w:marRight w:val="0"/>
              <w:marTop w:val="0"/>
              <w:marBottom w:val="0"/>
              <w:divBdr>
                <w:top w:val="none" w:sz="0" w:space="0" w:color="auto"/>
                <w:left w:val="none" w:sz="0" w:space="0" w:color="auto"/>
                <w:bottom w:val="none" w:sz="0" w:space="0" w:color="auto"/>
                <w:right w:val="none" w:sz="0" w:space="0" w:color="auto"/>
              </w:divBdr>
            </w:div>
            <w:div w:id="1873877127">
              <w:marLeft w:val="0"/>
              <w:marRight w:val="0"/>
              <w:marTop w:val="0"/>
              <w:marBottom w:val="0"/>
              <w:divBdr>
                <w:top w:val="none" w:sz="0" w:space="0" w:color="auto"/>
                <w:left w:val="none" w:sz="0" w:space="0" w:color="auto"/>
                <w:bottom w:val="none" w:sz="0" w:space="0" w:color="auto"/>
                <w:right w:val="none" w:sz="0" w:space="0" w:color="auto"/>
              </w:divBdr>
            </w:div>
            <w:div w:id="190455095">
              <w:marLeft w:val="0"/>
              <w:marRight w:val="0"/>
              <w:marTop w:val="0"/>
              <w:marBottom w:val="0"/>
              <w:divBdr>
                <w:top w:val="none" w:sz="0" w:space="0" w:color="auto"/>
                <w:left w:val="none" w:sz="0" w:space="0" w:color="auto"/>
                <w:bottom w:val="none" w:sz="0" w:space="0" w:color="auto"/>
                <w:right w:val="none" w:sz="0" w:space="0" w:color="auto"/>
              </w:divBdr>
            </w:div>
            <w:div w:id="1625692805">
              <w:marLeft w:val="0"/>
              <w:marRight w:val="0"/>
              <w:marTop w:val="0"/>
              <w:marBottom w:val="0"/>
              <w:divBdr>
                <w:top w:val="none" w:sz="0" w:space="0" w:color="auto"/>
                <w:left w:val="none" w:sz="0" w:space="0" w:color="auto"/>
                <w:bottom w:val="none" w:sz="0" w:space="0" w:color="auto"/>
                <w:right w:val="none" w:sz="0" w:space="0" w:color="auto"/>
              </w:divBdr>
            </w:div>
            <w:div w:id="2137719741">
              <w:marLeft w:val="0"/>
              <w:marRight w:val="0"/>
              <w:marTop w:val="0"/>
              <w:marBottom w:val="0"/>
              <w:divBdr>
                <w:top w:val="none" w:sz="0" w:space="0" w:color="auto"/>
                <w:left w:val="none" w:sz="0" w:space="0" w:color="auto"/>
                <w:bottom w:val="none" w:sz="0" w:space="0" w:color="auto"/>
                <w:right w:val="none" w:sz="0" w:space="0" w:color="auto"/>
              </w:divBdr>
            </w:div>
            <w:div w:id="19172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93402">
      <w:bodyDiv w:val="1"/>
      <w:marLeft w:val="0"/>
      <w:marRight w:val="0"/>
      <w:marTop w:val="0"/>
      <w:marBottom w:val="0"/>
      <w:divBdr>
        <w:top w:val="none" w:sz="0" w:space="0" w:color="auto"/>
        <w:left w:val="none" w:sz="0" w:space="0" w:color="auto"/>
        <w:bottom w:val="none" w:sz="0" w:space="0" w:color="auto"/>
        <w:right w:val="none" w:sz="0" w:space="0" w:color="auto"/>
      </w:divBdr>
    </w:div>
    <w:div w:id="1617447846">
      <w:bodyDiv w:val="1"/>
      <w:marLeft w:val="0"/>
      <w:marRight w:val="0"/>
      <w:marTop w:val="0"/>
      <w:marBottom w:val="0"/>
      <w:divBdr>
        <w:top w:val="none" w:sz="0" w:space="0" w:color="auto"/>
        <w:left w:val="none" w:sz="0" w:space="0" w:color="auto"/>
        <w:bottom w:val="none" w:sz="0" w:space="0" w:color="auto"/>
        <w:right w:val="none" w:sz="0" w:space="0" w:color="auto"/>
      </w:divBdr>
    </w:div>
    <w:div w:id="1700860131">
      <w:bodyDiv w:val="1"/>
      <w:marLeft w:val="0"/>
      <w:marRight w:val="0"/>
      <w:marTop w:val="0"/>
      <w:marBottom w:val="0"/>
      <w:divBdr>
        <w:top w:val="none" w:sz="0" w:space="0" w:color="auto"/>
        <w:left w:val="none" w:sz="0" w:space="0" w:color="auto"/>
        <w:bottom w:val="none" w:sz="0" w:space="0" w:color="auto"/>
        <w:right w:val="none" w:sz="0" w:space="0" w:color="auto"/>
      </w:divBdr>
      <w:divsChild>
        <w:div w:id="254171251">
          <w:marLeft w:val="0"/>
          <w:marRight w:val="0"/>
          <w:marTop w:val="0"/>
          <w:marBottom w:val="0"/>
          <w:divBdr>
            <w:top w:val="none" w:sz="0" w:space="0" w:color="auto"/>
            <w:left w:val="none" w:sz="0" w:space="0" w:color="auto"/>
            <w:bottom w:val="none" w:sz="0" w:space="0" w:color="auto"/>
            <w:right w:val="none" w:sz="0" w:space="0" w:color="auto"/>
          </w:divBdr>
          <w:divsChild>
            <w:div w:id="227883359">
              <w:marLeft w:val="0"/>
              <w:marRight w:val="0"/>
              <w:marTop w:val="0"/>
              <w:marBottom w:val="0"/>
              <w:divBdr>
                <w:top w:val="none" w:sz="0" w:space="0" w:color="auto"/>
                <w:left w:val="none" w:sz="0" w:space="0" w:color="auto"/>
                <w:bottom w:val="none" w:sz="0" w:space="0" w:color="auto"/>
                <w:right w:val="none" w:sz="0" w:space="0" w:color="auto"/>
              </w:divBdr>
              <w:divsChild>
                <w:div w:id="845167727">
                  <w:marLeft w:val="0"/>
                  <w:marRight w:val="0"/>
                  <w:marTop w:val="0"/>
                  <w:marBottom w:val="0"/>
                  <w:divBdr>
                    <w:top w:val="none" w:sz="0" w:space="0" w:color="auto"/>
                    <w:left w:val="none" w:sz="0" w:space="0" w:color="auto"/>
                    <w:bottom w:val="none" w:sz="0" w:space="0" w:color="auto"/>
                    <w:right w:val="none" w:sz="0" w:space="0" w:color="auto"/>
                  </w:divBdr>
                  <w:divsChild>
                    <w:div w:id="938636387">
                      <w:marLeft w:val="0"/>
                      <w:marRight w:val="0"/>
                      <w:marTop w:val="0"/>
                      <w:marBottom w:val="0"/>
                      <w:divBdr>
                        <w:top w:val="none" w:sz="0" w:space="0" w:color="auto"/>
                        <w:left w:val="none" w:sz="0" w:space="0" w:color="auto"/>
                        <w:bottom w:val="none" w:sz="0" w:space="0" w:color="auto"/>
                        <w:right w:val="none" w:sz="0" w:space="0" w:color="auto"/>
                      </w:divBdr>
                      <w:divsChild>
                        <w:div w:id="1338843797">
                          <w:marLeft w:val="0"/>
                          <w:marRight w:val="0"/>
                          <w:marTop w:val="0"/>
                          <w:marBottom w:val="0"/>
                          <w:divBdr>
                            <w:top w:val="none" w:sz="0" w:space="0" w:color="auto"/>
                            <w:left w:val="none" w:sz="0" w:space="0" w:color="auto"/>
                            <w:bottom w:val="none" w:sz="0" w:space="0" w:color="auto"/>
                            <w:right w:val="none" w:sz="0" w:space="0" w:color="auto"/>
                          </w:divBdr>
                          <w:divsChild>
                            <w:div w:id="404107216">
                              <w:marLeft w:val="450"/>
                              <w:marRight w:val="0"/>
                              <w:marTop w:val="0"/>
                              <w:marBottom w:val="0"/>
                              <w:divBdr>
                                <w:top w:val="none" w:sz="0" w:space="0" w:color="auto"/>
                                <w:left w:val="none" w:sz="0" w:space="0" w:color="auto"/>
                                <w:bottom w:val="none" w:sz="0" w:space="0" w:color="auto"/>
                                <w:right w:val="none" w:sz="0" w:space="0" w:color="auto"/>
                              </w:divBdr>
                              <w:divsChild>
                                <w:div w:id="125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523648">
          <w:marLeft w:val="0"/>
          <w:marRight w:val="0"/>
          <w:marTop w:val="0"/>
          <w:marBottom w:val="0"/>
          <w:divBdr>
            <w:top w:val="none" w:sz="0" w:space="0" w:color="auto"/>
            <w:left w:val="none" w:sz="0" w:space="0" w:color="auto"/>
            <w:bottom w:val="none" w:sz="0" w:space="0" w:color="auto"/>
            <w:right w:val="none" w:sz="0" w:space="0" w:color="auto"/>
          </w:divBdr>
          <w:divsChild>
            <w:div w:id="677270112">
              <w:marLeft w:val="0"/>
              <w:marRight w:val="0"/>
              <w:marTop w:val="0"/>
              <w:marBottom w:val="0"/>
              <w:divBdr>
                <w:top w:val="none" w:sz="0" w:space="0" w:color="auto"/>
                <w:left w:val="none" w:sz="0" w:space="0" w:color="auto"/>
                <w:bottom w:val="none" w:sz="0" w:space="0" w:color="auto"/>
                <w:right w:val="none" w:sz="0" w:space="0" w:color="auto"/>
              </w:divBdr>
              <w:divsChild>
                <w:div w:id="1854102715">
                  <w:marLeft w:val="0"/>
                  <w:marRight w:val="0"/>
                  <w:marTop w:val="0"/>
                  <w:marBottom w:val="0"/>
                  <w:divBdr>
                    <w:top w:val="none" w:sz="0" w:space="0" w:color="auto"/>
                    <w:left w:val="none" w:sz="0" w:space="0" w:color="auto"/>
                    <w:bottom w:val="none" w:sz="0" w:space="0" w:color="auto"/>
                    <w:right w:val="none" w:sz="0" w:space="0" w:color="auto"/>
                  </w:divBdr>
                  <w:divsChild>
                    <w:div w:id="1859654373">
                      <w:marLeft w:val="0"/>
                      <w:marRight w:val="0"/>
                      <w:marTop w:val="0"/>
                      <w:marBottom w:val="0"/>
                      <w:divBdr>
                        <w:top w:val="none" w:sz="0" w:space="0" w:color="auto"/>
                        <w:left w:val="none" w:sz="0" w:space="0" w:color="auto"/>
                        <w:bottom w:val="none" w:sz="0" w:space="0" w:color="auto"/>
                        <w:right w:val="none" w:sz="0" w:space="0" w:color="auto"/>
                      </w:divBdr>
                      <w:divsChild>
                        <w:div w:id="24791221">
                          <w:marLeft w:val="0"/>
                          <w:marRight w:val="0"/>
                          <w:marTop w:val="0"/>
                          <w:marBottom w:val="0"/>
                          <w:divBdr>
                            <w:top w:val="none" w:sz="0" w:space="0" w:color="auto"/>
                            <w:left w:val="none" w:sz="0" w:space="0" w:color="auto"/>
                            <w:bottom w:val="none" w:sz="0" w:space="0" w:color="auto"/>
                            <w:right w:val="none" w:sz="0" w:space="0" w:color="auto"/>
                          </w:divBdr>
                          <w:divsChild>
                            <w:div w:id="1041512982">
                              <w:marLeft w:val="0"/>
                              <w:marRight w:val="450"/>
                              <w:marTop w:val="0"/>
                              <w:marBottom w:val="0"/>
                              <w:divBdr>
                                <w:top w:val="none" w:sz="0" w:space="0" w:color="auto"/>
                                <w:left w:val="none" w:sz="0" w:space="0" w:color="auto"/>
                                <w:bottom w:val="none" w:sz="0" w:space="0" w:color="auto"/>
                                <w:right w:val="none" w:sz="0" w:space="0" w:color="auto"/>
                              </w:divBdr>
                              <w:divsChild>
                                <w:div w:id="20694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299403">
      <w:bodyDiv w:val="1"/>
      <w:marLeft w:val="0"/>
      <w:marRight w:val="0"/>
      <w:marTop w:val="0"/>
      <w:marBottom w:val="0"/>
      <w:divBdr>
        <w:top w:val="none" w:sz="0" w:space="0" w:color="auto"/>
        <w:left w:val="none" w:sz="0" w:space="0" w:color="auto"/>
        <w:bottom w:val="none" w:sz="0" w:space="0" w:color="auto"/>
        <w:right w:val="none" w:sz="0" w:space="0" w:color="auto"/>
      </w:divBdr>
    </w:div>
    <w:div w:id="203419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mahm\AppData\Local\Temp\Rar$DIa8100.29728\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12861-D13C-460B-9A50-69ECC90F9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458</TotalTime>
  <Pages>14</Pages>
  <Words>1365</Words>
  <Characters>7785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Mahmoud Essam</dc:creator>
  <cp:keywords/>
  <dc:description/>
  <cp:lastModifiedBy>zeyad ashraf</cp:lastModifiedBy>
  <cp:revision>105</cp:revision>
  <cp:lastPrinted>2013-05-28T20:55:00Z</cp:lastPrinted>
  <dcterms:created xsi:type="dcterms:W3CDTF">2023-07-13T14:50:00Z</dcterms:created>
  <dcterms:modified xsi:type="dcterms:W3CDTF">2023-08-01T18:56:00Z</dcterms:modified>
</cp:coreProperties>
</file>